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14C5" w14:textId="3A90F79C" w:rsidR="00740D57" w:rsidRPr="00FC6188" w:rsidRDefault="00965974" w:rsidP="00740D57">
      <w:pPr>
        <w:tabs>
          <w:tab w:val="left" w:pos="5573"/>
        </w:tabs>
        <w:spacing w:before="240"/>
        <w:rPr>
          <w:b/>
          <w:sz w:val="40"/>
          <w:szCs w:val="40"/>
        </w:rPr>
      </w:pPr>
      <w:r w:rsidRPr="00FC6188">
        <w:rPr>
          <w:b/>
          <w:sz w:val="40"/>
          <w:szCs w:val="40"/>
        </w:rPr>
        <w:t>V</w:t>
      </w:r>
      <w:r w:rsidR="00740D57" w:rsidRPr="00FC6188">
        <w:rPr>
          <w:b/>
          <w:sz w:val="40"/>
          <w:szCs w:val="40"/>
        </w:rPr>
        <w:t>1: “Mein Dashboard” Seite mit Infos befüllen</w:t>
      </w:r>
    </w:p>
    <w:p w14:paraId="3354C007" w14:textId="77777777" w:rsidR="00740D57" w:rsidRPr="00FC6188" w:rsidRDefault="00740D57" w:rsidP="00740D57">
      <w:pPr>
        <w:pStyle w:val="IPA-HinweistexteTextkanngelschtwerden"/>
        <w:rPr>
          <w:vanish w:val="0"/>
        </w:rPr>
      </w:pPr>
    </w:p>
    <w:p w14:paraId="5557AD0D" w14:textId="77777777" w:rsidR="00740D57" w:rsidRPr="00FC6188" w:rsidRDefault="00740D57" w:rsidP="00740D57">
      <w:pPr>
        <w:pStyle w:val="IPA-HinweistexteTextkanngelschtwerden"/>
      </w:pPr>
      <w:r w:rsidRPr="00FC6188">
        <w:t xml:space="preserve"> (Ausgeschriebene Bezeichnung des IPA (Projekts))</w:t>
      </w:r>
    </w:p>
    <w:p w14:paraId="1F96A3C4" w14:textId="77777777" w:rsidR="00740D57" w:rsidRPr="00FC6188" w:rsidRDefault="00740D57" w:rsidP="00740D57">
      <w:pPr>
        <w:pStyle w:val="IPA-Tabelle"/>
      </w:pPr>
    </w:p>
    <w:tbl>
      <w:tblPr>
        <w:tblStyle w:val="EinfacheTabelle51"/>
        <w:tblW w:w="9108" w:type="dxa"/>
        <w:tblLook w:val="01E0" w:firstRow="1" w:lastRow="1" w:firstColumn="1" w:lastColumn="1" w:noHBand="0" w:noVBand="0"/>
      </w:tblPr>
      <w:tblGrid>
        <w:gridCol w:w="1954"/>
        <w:gridCol w:w="2077"/>
        <w:gridCol w:w="2507"/>
        <w:gridCol w:w="2570"/>
      </w:tblGrid>
      <w:tr w:rsidR="00740D57" w:rsidRPr="00FC6188" w14:paraId="0BFF72A0" w14:textId="77777777" w:rsidTr="007B1DD7">
        <w:trPr>
          <w:cnfStyle w:val="100000000000" w:firstRow="1" w:lastRow="0" w:firstColumn="0" w:lastColumn="0" w:oddVBand="0" w:evenVBand="0" w:oddHBand="0" w:evenHBand="0" w:firstRowFirstColumn="0" w:firstRowLastColumn="0" w:lastRowFirstColumn="0" w:lastRowLastColumn="0"/>
          <w:trHeight w:val="119"/>
        </w:trPr>
        <w:tc>
          <w:tcPr>
            <w:cnfStyle w:val="001000000100" w:firstRow="0" w:lastRow="0" w:firstColumn="1" w:lastColumn="0" w:oddVBand="0" w:evenVBand="0" w:oddHBand="0" w:evenHBand="0" w:firstRowFirstColumn="1" w:firstRowLastColumn="0" w:lastRowFirstColumn="0" w:lastRowLastColumn="0"/>
            <w:tcW w:w="1830" w:type="dxa"/>
          </w:tcPr>
          <w:p w14:paraId="71155A16" w14:textId="77777777" w:rsidR="00740D57" w:rsidRPr="00FC6188" w:rsidRDefault="00740D57" w:rsidP="007B1DD7">
            <w:pPr>
              <w:pStyle w:val="IPA-Tabellentitel"/>
              <w:jc w:val="left"/>
              <w:rPr>
                <w:sz w:val="22"/>
                <w:szCs w:val="22"/>
              </w:rPr>
            </w:pPr>
            <w:r w:rsidRPr="00FC6188">
              <w:rPr>
                <w:sz w:val="22"/>
                <w:szCs w:val="22"/>
              </w:rPr>
              <w:t>IPA-Daten</w:t>
            </w:r>
          </w:p>
        </w:tc>
        <w:tc>
          <w:tcPr>
            <w:cnfStyle w:val="000100001000" w:firstRow="0" w:lastRow="0" w:firstColumn="0" w:lastColumn="1" w:oddVBand="0" w:evenVBand="0" w:oddHBand="0" w:evenHBand="0" w:firstRowFirstColumn="0" w:firstRowLastColumn="1" w:lastRowFirstColumn="0" w:lastRowLastColumn="0"/>
            <w:tcW w:w="7278" w:type="dxa"/>
            <w:gridSpan w:val="3"/>
          </w:tcPr>
          <w:p w14:paraId="5B2DED8F" w14:textId="77777777" w:rsidR="00740D57" w:rsidRPr="00FC6188" w:rsidRDefault="00740D57" w:rsidP="007B1DD7">
            <w:pPr>
              <w:pStyle w:val="IPA-HinweistexteTextkanngelschtwerden"/>
            </w:pPr>
          </w:p>
        </w:tc>
      </w:tr>
      <w:tr w:rsidR="00740D57" w:rsidRPr="00FC6188" w14:paraId="65387FCD" w14:textId="77777777" w:rsidTr="007B1DD7">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1DD1846" w14:textId="77777777" w:rsidR="00740D57" w:rsidRPr="00FC6188" w:rsidRDefault="00740D57" w:rsidP="007B1DD7">
            <w:pPr>
              <w:pStyle w:val="IPA-Tabellentitel"/>
              <w:jc w:val="left"/>
              <w:rPr>
                <w:i w:val="0"/>
                <w:sz w:val="22"/>
                <w:szCs w:val="22"/>
              </w:rPr>
            </w:pPr>
            <w:r w:rsidRPr="00FC6188">
              <w:rPr>
                <w:bCs w:val="0"/>
                <w:i w:val="0"/>
                <w:sz w:val="22"/>
                <w:szCs w:val="22"/>
              </w:rPr>
              <w:t>Firma</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79F91F73" w14:textId="77777777" w:rsidR="00740D57" w:rsidRPr="00FC6188" w:rsidRDefault="00740D57" w:rsidP="007B1DD7">
            <w:pPr>
              <w:pStyle w:val="IPA-HinweistexteTextkanngelschtwerden"/>
            </w:pPr>
            <w:proofErr w:type="spellStart"/>
            <w:r w:rsidRPr="00FC6188">
              <w:rPr>
                <w:i/>
                <w:vanish w:val="0"/>
                <w:color w:val="auto"/>
              </w:rPr>
              <w:t>WebGate</w:t>
            </w:r>
            <w:proofErr w:type="spellEnd"/>
            <w:r w:rsidRPr="00FC6188">
              <w:rPr>
                <w:i/>
                <w:vanish w:val="0"/>
                <w:color w:val="auto"/>
              </w:rPr>
              <w:t xml:space="preserve"> Consulting AG</w:t>
            </w:r>
            <w:r w:rsidRPr="00FC6188">
              <w:t>……Amt / Abteilung des Auftraggebers</w:t>
            </w:r>
          </w:p>
        </w:tc>
      </w:tr>
      <w:tr w:rsidR="00740D57" w:rsidRPr="00FC6188" w14:paraId="61311483" w14:textId="77777777" w:rsidTr="007B1DD7">
        <w:trPr>
          <w:trHeight w:val="119"/>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38BD395" w14:textId="77777777" w:rsidR="00740D57" w:rsidRPr="00FC6188" w:rsidRDefault="00740D57" w:rsidP="007B1DD7">
            <w:pPr>
              <w:pStyle w:val="IPA-Tabellentitel"/>
              <w:jc w:val="left"/>
              <w:rPr>
                <w:bCs w:val="0"/>
                <w:i w:val="0"/>
                <w:sz w:val="22"/>
                <w:szCs w:val="22"/>
              </w:rPr>
            </w:pPr>
            <w:r w:rsidRPr="00FC6188">
              <w:rPr>
                <w:bCs w:val="0"/>
                <w:i w:val="0"/>
                <w:sz w:val="22"/>
                <w:szCs w:val="22"/>
              </w:rPr>
              <w:t>Abteilung</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640DB7C" w14:textId="77777777" w:rsidR="00740D57" w:rsidRPr="00FC6188" w:rsidRDefault="00740D57" w:rsidP="007B1DD7">
            <w:pPr>
              <w:pStyle w:val="IPA-HinweistexteTextkanngelschtwerden"/>
              <w:rPr>
                <w:i/>
                <w:vanish w:val="0"/>
                <w:color w:val="auto"/>
              </w:rPr>
            </w:pPr>
            <w:r w:rsidRPr="00FC6188">
              <w:rPr>
                <w:i/>
                <w:vanish w:val="0"/>
                <w:color w:val="auto"/>
              </w:rPr>
              <w:t>IBM / MS-Azure Team</w:t>
            </w:r>
            <w:r w:rsidRPr="00FC6188">
              <w:t xml:space="preserve">       falls vorhanden</w:t>
            </w:r>
          </w:p>
        </w:tc>
      </w:tr>
      <w:tr w:rsidR="00740D57" w:rsidRPr="00FC6188" w14:paraId="4C9B2645"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32ECD815" w14:textId="77777777" w:rsidR="00740D57" w:rsidRPr="00FC6188" w:rsidRDefault="00740D57" w:rsidP="007B1DD7">
            <w:pPr>
              <w:pStyle w:val="IPA-Tabellentitel"/>
              <w:jc w:val="left"/>
              <w:rPr>
                <w:sz w:val="22"/>
                <w:szCs w:val="22"/>
              </w:rPr>
            </w:pPr>
            <w:r w:rsidRPr="00FC6188">
              <w:rPr>
                <w:sz w:val="22"/>
                <w:szCs w:val="22"/>
              </w:rPr>
              <w:t>Autor</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432A6616" w14:textId="77777777" w:rsidR="00740D57" w:rsidRPr="00FC6188" w:rsidRDefault="00740D57" w:rsidP="007B1DD7">
            <w:pPr>
              <w:pStyle w:val="IPA-Tabelle"/>
              <w:rPr>
                <w:sz w:val="22"/>
                <w:szCs w:val="22"/>
              </w:rPr>
            </w:pPr>
            <w:r w:rsidRPr="00FC6188">
              <w:rPr>
                <w:i w:val="0"/>
                <w:iCs w:val="0"/>
                <w:sz w:val="22"/>
                <w:szCs w:val="22"/>
              </w:rPr>
              <w:t>Nathan Fahrni</w:t>
            </w:r>
          </w:p>
        </w:tc>
      </w:tr>
      <w:tr w:rsidR="00740D57" w:rsidRPr="00FC6188" w14:paraId="754DF20F"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7717FB75" w14:textId="77777777" w:rsidR="00740D57" w:rsidRPr="00FC6188" w:rsidRDefault="00740D57" w:rsidP="007B1DD7">
            <w:pPr>
              <w:pStyle w:val="IPA-Tabellentitel"/>
              <w:jc w:val="left"/>
              <w:rPr>
                <w:sz w:val="22"/>
                <w:szCs w:val="22"/>
              </w:rPr>
            </w:pPr>
            <w:r w:rsidRPr="00FC6188">
              <w:rPr>
                <w:sz w:val="22"/>
                <w:szCs w:val="22"/>
              </w:rPr>
              <w:t>Ausgabedatum</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E16A1E6" w14:textId="4812E4BE" w:rsidR="00740D57" w:rsidRPr="00FC6188" w:rsidRDefault="00491E00" w:rsidP="007B1DD7">
            <w:pPr>
              <w:pStyle w:val="IPA-Tabelle"/>
              <w:rPr>
                <w:sz w:val="22"/>
                <w:szCs w:val="22"/>
              </w:rPr>
            </w:pPr>
            <w:r w:rsidRPr="00FC6188">
              <w:rPr>
                <w:sz w:val="22"/>
                <w:szCs w:val="22"/>
              </w:rPr>
              <w:t>08.12.2022</w:t>
            </w:r>
          </w:p>
        </w:tc>
      </w:tr>
      <w:tr w:rsidR="00740D57" w:rsidRPr="00FC6188" w14:paraId="535E95D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4A4C0CE1" w14:textId="77777777" w:rsidR="00740D57" w:rsidRPr="00FC6188" w:rsidRDefault="00740D57" w:rsidP="007B1DD7">
            <w:pPr>
              <w:pStyle w:val="IPA-Tabellentitel"/>
              <w:rPr>
                <w:sz w:val="22"/>
                <w:szCs w:val="22"/>
              </w:rPr>
            </w:pPr>
            <w:r w:rsidRPr="00FC6188">
              <w:rPr>
                <w:sz w:val="22"/>
                <w:szCs w:val="22"/>
              </w:rPr>
              <w:t>Projektvorgehen</w:t>
            </w:r>
          </w:p>
        </w:tc>
        <w:tc>
          <w:tcPr>
            <w:cnfStyle w:val="000100000000" w:firstRow="0" w:lastRow="0" w:firstColumn="0" w:lastColumn="1" w:oddVBand="0" w:evenVBand="0" w:oddHBand="0" w:evenHBand="0" w:firstRowFirstColumn="0" w:firstRowLastColumn="0" w:lastRowFirstColumn="0" w:lastRowLastColumn="0"/>
            <w:tcW w:w="7278" w:type="dxa"/>
            <w:gridSpan w:val="3"/>
            <w:shd w:val="clear" w:color="auto" w:fill="DAEEF3" w:themeFill="accent5" w:themeFillTint="33"/>
          </w:tcPr>
          <w:p w14:paraId="6296EF13" w14:textId="77777777" w:rsidR="00740D57" w:rsidRPr="00FC6188" w:rsidRDefault="00740D57" w:rsidP="007B1DD7">
            <w:pPr>
              <w:pStyle w:val="IPA-Tabelle"/>
              <w:rPr>
                <w:sz w:val="22"/>
                <w:szCs w:val="22"/>
              </w:rPr>
            </w:pPr>
            <w:r w:rsidRPr="00FC6188">
              <w:rPr>
                <w:sz w:val="22"/>
                <w:szCs w:val="22"/>
              </w:rPr>
              <w:t>Sequenziell mit der Projektvorgehensmethode XY</w:t>
            </w:r>
          </w:p>
        </w:tc>
      </w:tr>
      <w:tr w:rsidR="00740D57" w:rsidRPr="00FC6188" w14:paraId="691B7EC9" w14:textId="77777777" w:rsidTr="007B1DD7">
        <w:tc>
          <w:tcPr>
            <w:cnfStyle w:val="001000000000" w:firstRow="0" w:lastRow="0" w:firstColumn="1" w:lastColumn="0" w:oddVBand="0" w:evenVBand="0" w:oddHBand="0" w:evenHBand="0" w:firstRowFirstColumn="0" w:firstRowLastColumn="0" w:lastRowFirstColumn="0" w:lastRowLastColumn="0"/>
            <w:tcW w:w="1830" w:type="dxa"/>
            <w:shd w:val="clear" w:color="auto" w:fill="DAEEF3" w:themeFill="accent5" w:themeFillTint="33"/>
          </w:tcPr>
          <w:p w14:paraId="6EA79FE3" w14:textId="77777777" w:rsidR="00740D57" w:rsidRPr="00FC6188" w:rsidRDefault="00740D57" w:rsidP="007B1DD7">
            <w:pPr>
              <w:pStyle w:val="IPA-Tabellentitel"/>
              <w:jc w:val="left"/>
              <w:rPr>
                <w:sz w:val="22"/>
                <w:szCs w:val="22"/>
              </w:rPr>
            </w:pPr>
            <w:r w:rsidRPr="00FC6188">
              <w:rPr>
                <w:sz w:val="22"/>
                <w:szCs w:val="22"/>
              </w:rPr>
              <w:t>Version</w:t>
            </w:r>
          </w:p>
        </w:tc>
        <w:tc>
          <w:tcPr>
            <w:cnfStyle w:val="000100000000" w:firstRow="0" w:lastRow="0" w:firstColumn="0" w:lastColumn="1" w:oddVBand="0" w:evenVBand="0" w:oddHBand="0" w:evenHBand="0" w:firstRowFirstColumn="0" w:firstRowLastColumn="0" w:lastRowFirstColumn="0" w:lastRowLastColumn="0"/>
            <w:tcW w:w="7278" w:type="dxa"/>
            <w:gridSpan w:val="3"/>
          </w:tcPr>
          <w:p w14:paraId="2FADC38C" w14:textId="66B0AC4C" w:rsidR="00740D57" w:rsidRPr="00FC6188" w:rsidRDefault="00000000" w:rsidP="007B1DD7">
            <w:pPr>
              <w:pStyle w:val="IPA-HinweistexteTextkanngelschtwerden"/>
            </w:pPr>
            <w:sdt>
              <w:sdtPr>
                <w:rPr>
                  <w:vanish w:val="0"/>
                  <w:color w:val="auto"/>
                </w:rPr>
                <w:alias w:val="Status"/>
                <w:tag w:val=""/>
                <w:id w:val="1356699228"/>
                <w:placeholder>
                  <w:docPart w:val="38DA8BC019E8479A87D821CCB9CD49CC"/>
                </w:placeholder>
                <w:dataBinding w:prefixMappings="xmlns:ns0='http://purl.org/dc/elements/1.1/' xmlns:ns1='http://schemas.openxmlformats.org/package/2006/metadata/core-properties' " w:xpath="/ns1:coreProperties[1]/ns1:contentStatus[1]" w:storeItemID="{6C3C8BC8-F283-45AE-878A-BAB7291924A1}"/>
                <w:text/>
              </w:sdtPr>
              <w:sdtContent>
                <w:r w:rsidR="00740D57" w:rsidRPr="00FC6188">
                  <w:rPr>
                    <w:i/>
                    <w:vanish w:val="0"/>
                    <w:color w:val="auto"/>
                  </w:rPr>
                  <w:t>X 0.</w:t>
                </w:r>
                <w:r w:rsidR="00F75039" w:rsidRPr="00FC6188">
                  <w:rPr>
                    <w:i/>
                    <w:vanish w:val="0"/>
                    <w:color w:val="auto"/>
                  </w:rPr>
                  <w:t>3</w:t>
                </w:r>
              </w:sdtContent>
            </w:sdt>
          </w:p>
          <w:p w14:paraId="3833A3E8" w14:textId="77777777" w:rsidR="00740D57" w:rsidRPr="00FC6188" w:rsidRDefault="00740D57" w:rsidP="007B1DD7">
            <w:pPr>
              <w:pStyle w:val="IPA-HinweistexteTextkanngelschtwerden"/>
            </w:pPr>
            <w:r w:rsidRPr="00FC6188">
              <w:t>Achtung: „Version“ in der Fusszeile wird von hier aus angepasst X = Entwurf, in Arbeit, V = Version, freigegeben (validiert)</w:t>
            </w:r>
          </w:p>
          <w:p w14:paraId="3023D126" w14:textId="77777777" w:rsidR="00740D57" w:rsidRPr="00FC6188" w:rsidRDefault="00740D57" w:rsidP="007B1DD7">
            <w:pPr>
              <w:rPr>
                <w:sz w:val="22"/>
              </w:rPr>
            </w:pPr>
          </w:p>
        </w:tc>
      </w:tr>
      <w:tr w:rsidR="00740D57" w:rsidRPr="00FC6188" w14:paraId="6E4B4016" w14:textId="77777777" w:rsidTr="007B1DD7">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830" w:type="dxa"/>
          </w:tcPr>
          <w:p w14:paraId="5EDBD902" w14:textId="77777777" w:rsidR="00740D57" w:rsidRPr="00FC6188" w:rsidRDefault="00740D57" w:rsidP="007B1DD7">
            <w:pPr>
              <w:pStyle w:val="IPA-Tabellentitel"/>
              <w:rPr>
                <w:sz w:val="22"/>
                <w:szCs w:val="22"/>
              </w:rPr>
            </w:pPr>
          </w:p>
        </w:tc>
        <w:tc>
          <w:tcPr>
            <w:cnfStyle w:val="000010000000" w:firstRow="0" w:lastRow="0" w:firstColumn="0" w:lastColumn="0" w:oddVBand="1" w:evenVBand="0" w:oddHBand="0" w:evenHBand="0" w:firstRowFirstColumn="0" w:firstRowLastColumn="0" w:lastRowFirstColumn="0" w:lastRowLastColumn="0"/>
            <w:tcW w:w="2106" w:type="dxa"/>
            <w:tcBorders>
              <w:top w:val="single" w:sz="4" w:space="0" w:color="auto"/>
            </w:tcBorders>
          </w:tcPr>
          <w:p w14:paraId="33210276" w14:textId="77777777" w:rsidR="00740D57" w:rsidRPr="00FC6188" w:rsidRDefault="00740D57" w:rsidP="007B1DD7">
            <w:pPr>
              <w:pStyle w:val="IPA-Tabelle"/>
              <w:rPr>
                <w:sz w:val="22"/>
                <w:szCs w:val="22"/>
              </w:rPr>
            </w:pPr>
          </w:p>
        </w:tc>
        <w:tc>
          <w:tcPr>
            <w:tcW w:w="2551" w:type="dxa"/>
          </w:tcPr>
          <w:p w14:paraId="14682F74" w14:textId="77777777" w:rsidR="00740D57" w:rsidRPr="00FC6188" w:rsidRDefault="00740D57" w:rsidP="007B1DD7">
            <w:pPr>
              <w:pStyle w:val="IPA-Tabelle"/>
              <w:cnfStyle w:val="010000000000" w:firstRow="0" w:lastRow="1" w:firstColumn="0" w:lastColumn="0" w:oddVBand="0" w:evenVBand="0" w:oddHBand="0" w:evenHBand="0" w:firstRowFirstColumn="0" w:firstRowLastColumn="0" w:lastRowFirstColumn="0" w:lastRowLastColumn="0"/>
              <w:rPr>
                <w:sz w:val="22"/>
                <w:szCs w:val="22"/>
              </w:rPr>
            </w:pPr>
          </w:p>
        </w:tc>
        <w:tc>
          <w:tcPr>
            <w:cnfStyle w:val="000100000010" w:firstRow="0" w:lastRow="0" w:firstColumn="0" w:lastColumn="1" w:oddVBand="0" w:evenVBand="0" w:oddHBand="0" w:evenHBand="0" w:firstRowFirstColumn="0" w:firstRowLastColumn="0" w:lastRowFirstColumn="0" w:lastRowLastColumn="1"/>
            <w:tcW w:w="2621" w:type="dxa"/>
          </w:tcPr>
          <w:p w14:paraId="7BF12CA9" w14:textId="77777777" w:rsidR="00740D57" w:rsidRPr="00FC6188" w:rsidRDefault="00740D57" w:rsidP="007B1DD7">
            <w:pPr>
              <w:pStyle w:val="IPA-Tabelle"/>
              <w:rPr>
                <w:sz w:val="22"/>
                <w:szCs w:val="22"/>
              </w:rPr>
            </w:pPr>
          </w:p>
        </w:tc>
      </w:tr>
    </w:tbl>
    <w:p w14:paraId="57E66D06" w14:textId="77777777" w:rsidR="00740D57" w:rsidRPr="00FC6188" w:rsidRDefault="00740D57" w:rsidP="00740D57">
      <w:pPr>
        <w:rPr>
          <w:b/>
        </w:rPr>
      </w:pPr>
      <w:r w:rsidRPr="00FC6188">
        <w:rPr>
          <w:b/>
          <w:i/>
        </w:rPr>
        <w:t>Beteiligter Personenkreis</w:t>
      </w:r>
    </w:p>
    <w:tbl>
      <w:tblPr>
        <w:tblStyle w:val="ListTable2-Accent51"/>
        <w:tblW w:w="0" w:type="auto"/>
        <w:tblLook w:val="04A0" w:firstRow="1" w:lastRow="0" w:firstColumn="1" w:lastColumn="0" w:noHBand="0" w:noVBand="1"/>
      </w:tblPr>
      <w:tblGrid>
        <w:gridCol w:w="2977"/>
        <w:gridCol w:w="6084"/>
      </w:tblGrid>
      <w:tr w:rsidR="00740D57" w:rsidRPr="00FC6188" w14:paraId="22AF1E1E" w14:textId="77777777" w:rsidTr="007B1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F161B6" w14:textId="77777777" w:rsidR="00740D57" w:rsidRPr="00FC6188" w:rsidRDefault="00740D57" w:rsidP="007B1DD7">
            <w:pPr>
              <w:tabs>
                <w:tab w:val="left" w:pos="5573"/>
              </w:tabs>
            </w:pPr>
            <w:r w:rsidRPr="00FC6188">
              <w:t>In der Genehmigung</w:t>
            </w:r>
          </w:p>
        </w:tc>
        <w:tc>
          <w:tcPr>
            <w:tcW w:w="6084" w:type="dxa"/>
            <w:tcBorders>
              <w:left w:val="single" w:sz="4" w:space="0" w:color="auto"/>
            </w:tcBorders>
          </w:tcPr>
          <w:p w14:paraId="703E577C" w14:textId="77777777" w:rsidR="00740D57" w:rsidRPr="00FC6188" w:rsidRDefault="00740D57" w:rsidP="007B1DD7">
            <w:pPr>
              <w:tabs>
                <w:tab w:val="left" w:pos="5573"/>
              </w:tabs>
              <w:cnfStyle w:val="100000000000" w:firstRow="1" w:lastRow="0" w:firstColumn="0" w:lastColumn="0" w:oddVBand="0" w:evenVBand="0" w:oddHBand="0" w:evenHBand="0" w:firstRowFirstColumn="0" w:firstRowLastColumn="0" w:lastRowFirstColumn="0" w:lastRowLastColumn="0"/>
            </w:pPr>
          </w:p>
        </w:tc>
      </w:tr>
      <w:tr w:rsidR="00740D57" w:rsidRPr="00FC6188" w14:paraId="762DC5AB"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323384B" w14:textId="77777777" w:rsidR="00740D57" w:rsidRPr="00FC6188" w:rsidRDefault="00740D57" w:rsidP="007B1DD7">
            <w:pPr>
              <w:tabs>
                <w:tab w:val="left" w:pos="5573"/>
              </w:tabs>
              <w:rPr>
                <w:b w:val="0"/>
              </w:rPr>
            </w:pPr>
            <w:r w:rsidRPr="00FC6188">
              <w:rPr>
                <w:b w:val="0"/>
              </w:rPr>
              <w:t>Valid-Experte</w:t>
            </w:r>
          </w:p>
        </w:tc>
        <w:tc>
          <w:tcPr>
            <w:tcW w:w="6084" w:type="dxa"/>
            <w:tcBorders>
              <w:left w:val="single" w:sz="4" w:space="0" w:color="auto"/>
            </w:tcBorders>
          </w:tcPr>
          <w:p w14:paraId="69337574" w14:textId="5677DD85" w:rsidR="00740D57" w:rsidRPr="00FC6188"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FC6188">
              <w:t>Barbara Hegnauer</w:t>
            </w:r>
          </w:p>
        </w:tc>
      </w:tr>
      <w:tr w:rsidR="00740D57" w:rsidRPr="00FC6188" w14:paraId="66311BC3"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052BDA" w14:textId="77777777" w:rsidR="00740D57" w:rsidRPr="00FC6188" w:rsidRDefault="00740D57" w:rsidP="007B1DD7">
            <w:pPr>
              <w:tabs>
                <w:tab w:val="left" w:pos="5573"/>
              </w:tabs>
            </w:pPr>
            <w:r w:rsidRPr="00FC6188">
              <w:t>In der Durchführung</w:t>
            </w:r>
          </w:p>
        </w:tc>
        <w:tc>
          <w:tcPr>
            <w:tcW w:w="6084" w:type="dxa"/>
            <w:tcBorders>
              <w:left w:val="single" w:sz="4" w:space="0" w:color="auto"/>
            </w:tcBorders>
          </w:tcPr>
          <w:p w14:paraId="4270386A" w14:textId="77777777" w:rsidR="00740D57" w:rsidRPr="00FC6188"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FC6188" w14:paraId="64E62D69"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0502FF34" w14:textId="77777777" w:rsidR="00740D57" w:rsidRPr="00FC6188" w:rsidRDefault="00740D57" w:rsidP="007B1DD7">
            <w:pPr>
              <w:tabs>
                <w:tab w:val="left" w:pos="5573"/>
              </w:tabs>
              <w:rPr>
                <w:b w:val="0"/>
              </w:rPr>
            </w:pPr>
            <w:r w:rsidRPr="00FC6188">
              <w:rPr>
                <w:b w:val="0"/>
              </w:rPr>
              <w:t>Verantwortliche Fachkraft</w:t>
            </w:r>
          </w:p>
        </w:tc>
        <w:tc>
          <w:tcPr>
            <w:tcW w:w="6084" w:type="dxa"/>
            <w:tcBorders>
              <w:left w:val="single" w:sz="4" w:space="0" w:color="auto"/>
            </w:tcBorders>
          </w:tcPr>
          <w:p w14:paraId="5F052EED" w14:textId="198991FA" w:rsidR="00740D57" w:rsidRPr="00FC6188"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FC6188">
              <w:t>Mirko Eberlein</w:t>
            </w:r>
          </w:p>
        </w:tc>
      </w:tr>
      <w:tr w:rsidR="00740D57" w:rsidRPr="00FC6188" w14:paraId="1E69A4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6D6903E3" w14:textId="77777777" w:rsidR="00740D57" w:rsidRPr="00FC6188" w:rsidRDefault="00740D57" w:rsidP="007B1DD7">
            <w:pPr>
              <w:tabs>
                <w:tab w:val="left" w:pos="5573"/>
              </w:tabs>
              <w:rPr>
                <w:b w:val="0"/>
              </w:rPr>
            </w:pPr>
            <w:r w:rsidRPr="00FC6188">
              <w:rPr>
                <w:b w:val="0"/>
              </w:rPr>
              <w:t>Hauptexperte</w:t>
            </w:r>
          </w:p>
        </w:tc>
        <w:tc>
          <w:tcPr>
            <w:tcW w:w="6084" w:type="dxa"/>
            <w:tcBorders>
              <w:left w:val="single" w:sz="4" w:space="0" w:color="auto"/>
            </w:tcBorders>
          </w:tcPr>
          <w:p w14:paraId="70C70722" w14:textId="66B404C0" w:rsidR="00740D57" w:rsidRPr="00FC6188" w:rsidRDefault="00491E00" w:rsidP="007B1DD7">
            <w:pPr>
              <w:tabs>
                <w:tab w:val="left" w:pos="5573"/>
              </w:tabs>
              <w:cnfStyle w:val="000000000000" w:firstRow="0" w:lastRow="0" w:firstColumn="0" w:lastColumn="0" w:oddVBand="0" w:evenVBand="0" w:oddHBand="0" w:evenHBand="0" w:firstRowFirstColumn="0" w:firstRowLastColumn="0" w:lastRowFirstColumn="0" w:lastRowLastColumn="0"/>
            </w:pPr>
            <w:r w:rsidRPr="00FC6188">
              <w:t>Mirko Eberlein</w:t>
            </w:r>
          </w:p>
        </w:tc>
      </w:tr>
      <w:tr w:rsidR="00740D57" w:rsidRPr="00FC6188" w14:paraId="7B4FE94A"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55D10F0A" w14:textId="77777777" w:rsidR="00740D57" w:rsidRPr="00FC6188" w:rsidRDefault="00740D57" w:rsidP="007B1DD7">
            <w:pPr>
              <w:tabs>
                <w:tab w:val="left" w:pos="5573"/>
              </w:tabs>
              <w:rPr>
                <w:b w:val="0"/>
              </w:rPr>
            </w:pPr>
            <w:r w:rsidRPr="00FC6188">
              <w:rPr>
                <w:b w:val="0"/>
              </w:rPr>
              <w:t>Zweit Experte</w:t>
            </w:r>
          </w:p>
        </w:tc>
        <w:tc>
          <w:tcPr>
            <w:tcW w:w="6084" w:type="dxa"/>
            <w:tcBorders>
              <w:left w:val="single" w:sz="4" w:space="0" w:color="auto"/>
            </w:tcBorders>
          </w:tcPr>
          <w:p w14:paraId="503AD025" w14:textId="7B4EAD99" w:rsidR="00740D57" w:rsidRPr="00FC6188"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FC6188">
              <w:t>Andrin Seifert</w:t>
            </w:r>
          </w:p>
        </w:tc>
      </w:tr>
      <w:tr w:rsidR="00740D57" w:rsidRPr="00FC6188" w14:paraId="3108E54E" w14:textId="77777777" w:rsidTr="007B1DD7">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43B5B185" w14:textId="77777777" w:rsidR="00740D57" w:rsidRPr="00FC6188" w:rsidRDefault="00740D57" w:rsidP="007B1DD7">
            <w:pPr>
              <w:tabs>
                <w:tab w:val="left" w:pos="5573"/>
              </w:tabs>
            </w:pPr>
            <w:r w:rsidRPr="00FC6188">
              <w:t>Zur Information, Kenntnis</w:t>
            </w:r>
          </w:p>
        </w:tc>
        <w:tc>
          <w:tcPr>
            <w:tcW w:w="6084" w:type="dxa"/>
            <w:tcBorders>
              <w:left w:val="single" w:sz="4" w:space="0" w:color="auto"/>
            </w:tcBorders>
          </w:tcPr>
          <w:p w14:paraId="2C681C0D" w14:textId="77777777" w:rsidR="00740D57" w:rsidRPr="00FC6188" w:rsidRDefault="00740D57" w:rsidP="007B1DD7">
            <w:pPr>
              <w:tabs>
                <w:tab w:val="left" w:pos="5573"/>
              </w:tabs>
              <w:cnfStyle w:val="000000000000" w:firstRow="0" w:lastRow="0" w:firstColumn="0" w:lastColumn="0" w:oddVBand="0" w:evenVBand="0" w:oddHBand="0" w:evenHBand="0" w:firstRowFirstColumn="0" w:firstRowLastColumn="0" w:lastRowFirstColumn="0" w:lastRowLastColumn="0"/>
            </w:pPr>
          </w:p>
        </w:tc>
      </w:tr>
      <w:tr w:rsidR="00740D57" w:rsidRPr="00FC6188" w14:paraId="1C9E124E" w14:textId="77777777" w:rsidTr="007B1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tcPr>
          <w:p w14:paraId="3D51BF39" w14:textId="77777777" w:rsidR="00740D57" w:rsidRPr="00FC6188" w:rsidRDefault="00740D57" w:rsidP="007B1DD7">
            <w:pPr>
              <w:tabs>
                <w:tab w:val="left" w:pos="5573"/>
              </w:tabs>
              <w:rPr>
                <w:b w:val="0"/>
              </w:rPr>
            </w:pPr>
            <w:r w:rsidRPr="00FC6188">
              <w:rPr>
                <w:b w:val="0"/>
              </w:rPr>
              <w:t>Berufsbilder</w:t>
            </w:r>
          </w:p>
        </w:tc>
        <w:tc>
          <w:tcPr>
            <w:tcW w:w="6084" w:type="dxa"/>
            <w:tcBorders>
              <w:left w:val="single" w:sz="4" w:space="0" w:color="auto"/>
            </w:tcBorders>
          </w:tcPr>
          <w:p w14:paraId="0421B80A" w14:textId="0DFAAD8A" w:rsidR="00740D57" w:rsidRPr="00FC6188" w:rsidRDefault="00491E00" w:rsidP="007B1DD7">
            <w:pPr>
              <w:tabs>
                <w:tab w:val="left" w:pos="5573"/>
              </w:tabs>
              <w:cnfStyle w:val="000000100000" w:firstRow="0" w:lastRow="0" w:firstColumn="0" w:lastColumn="0" w:oddVBand="0" w:evenVBand="0" w:oddHBand="1" w:evenHBand="0" w:firstRowFirstColumn="0" w:firstRowLastColumn="0" w:lastRowFirstColumn="0" w:lastRowLastColumn="0"/>
            </w:pPr>
            <w:r w:rsidRPr="00FC6188">
              <w:t>Barbara Hegnauer</w:t>
            </w:r>
          </w:p>
        </w:tc>
      </w:tr>
    </w:tbl>
    <w:p w14:paraId="7730F66D" w14:textId="77777777" w:rsidR="00740D57" w:rsidRPr="00FC6188" w:rsidRDefault="00740D57" w:rsidP="00740D57">
      <w:pPr>
        <w:tabs>
          <w:tab w:val="left" w:pos="5573"/>
        </w:tabs>
      </w:pPr>
    </w:p>
    <w:p w14:paraId="2C6AA75D" w14:textId="77777777" w:rsidR="00740D57" w:rsidRPr="00FC6188" w:rsidRDefault="00740D57" w:rsidP="00740D57">
      <w:pPr>
        <w:tabs>
          <w:tab w:val="left" w:pos="5573"/>
        </w:tabs>
      </w:pPr>
      <w:r w:rsidRPr="00FC6188">
        <w:rPr>
          <w:noProof/>
          <w:lang w:eastAsia="de-CH"/>
        </w:rPr>
        <mc:AlternateContent>
          <mc:Choice Requires="wps">
            <w:drawing>
              <wp:anchor distT="0" distB="0" distL="114300" distR="114300" simplePos="0" relativeHeight="251661824" behindDoc="0" locked="0" layoutInCell="1" allowOverlap="1" wp14:anchorId="5895A200" wp14:editId="7F74C585">
                <wp:simplePos x="0" y="0"/>
                <wp:positionH relativeFrom="margin">
                  <wp:align>left</wp:align>
                </wp:positionH>
                <wp:positionV relativeFrom="paragraph">
                  <wp:posOffset>147955</wp:posOffset>
                </wp:positionV>
                <wp:extent cx="6496050" cy="1485900"/>
                <wp:effectExtent l="57150" t="19050" r="57150" b="76200"/>
                <wp:wrapNone/>
                <wp:docPr id="9" name="Rechteck 9"/>
                <wp:cNvGraphicFramePr/>
                <a:graphic xmlns:a="http://schemas.openxmlformats.org/drawingml/2006/main">
                  <a:graphicData uri="http://schemas.microsoft.com/office/word/2010/wordprocessingShape">
                    <wps:wsp>
                      <wps:cNvSpPr/>
                      <wps:spPr>
                        <a:xfrm>
                          <a:off x="0" y="0"/>
                          <a:ext cx="6496050" cy="1485900"/>
                        </a:xfrm>
                        <a:prstGeom prst="rect">
                          <a:avLst/>
                        </a:prstGeom>
                        <a:ln>
                          <a:noFill/>
                        </a:ln>
                      </wps:spPr>
                      <wps:style>
                        <a:lnRef idx="1">
                          <a:schemeClr val="accent5"/>
                        </a:lnRef>
                        <a:fillRef idx="3">
                          <a:schemeClr val="accent5"/>
                        </a:fillRef>
                        <a:effectRef idx="2">
                          <a:schemeClr val="accent5"/>
                        </a:effectRef>
                        <a:fontRef idx="minor">
                          <a:schemeClr val="lt1"/>
                        </a:fontRef>
                      </wps:style>
                      <wps:txbx>
                        <w:txbxContent>
                          <w:p w14:paraId="46604E51" w14:textId="77777777" w:rsidR="00740D57" w:rsidRPr="00113CAC" w:rsidRDefault="00740D57" w:rsidP="00740D57">
                            <w:pPr>
                              <w:spacing w:line="240" w:lineRule="auto"/>
                              <w:rPr>
                                <w:sz w:val="96"/>
                                <w:szCs w:val="96"/>
                                <w:lang w:val="en-CH"/>
                              </w:rPr>
                            </w:pPr>
                            <w:r>
                              <w:rPr>
                                <w:sz w:val="96"/>
                                <w:szCs w:val="96"/>
                                <w:lang w:val="en-CH"/>
                              </w:rPr>
                              <w:t>Probe IPA WGC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95A200" id="Rechteck 9" o:spid="_x0000_s1026" style="position:absolute;margin-left:0;margin-top:11.65pt;width:511.5pt;height:117pt;z-index:2516618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" fillcolor="#215a69 [1640]" stroked="f">
                <v:fill color2="#3da5c1 [3016]" rotate="t" angle="180" colors="0 #2787a0;52429f #36b1d2;1 #34b3d6" focus="100%" type="gradient">
                  <o:fill v:ext="view" type="gradientUnscaled"/>
                </v:fill>
                <v:shadow on="t" color="black" opacity="22937f" origin=",.5" offset="0,.63889mm"/>
                <v:textbox>
                  <w:txbxContent>
                    <w:p w14:paraId="46604E51" w14:textId="77777777" w:rsidR="00740D57" w:rsidRPr="00113CAC" w:rsidRDefault="00740D57" w:rsidP="00740D57">
                      <w:pPr>
                        <w:spacing w:line="240" w:lineRule="auto"/>
                        <w:rPr>
                          <w:sz w:val="96"/>
                          <w:szCs w:val="96"/>
                          <w:lang w:val="en-CH"/>
                        </w:rPr>
                      </w:pPr>
                      <w:r>
                        <w:rPr>
                          <w:sz w:val="96"/>
                          <w:szCs w:val="96"/>
                          <w:lang w:val="en-CH"/>
                        </w:rPr>
                        <w:t>Probe IPA WGC 2022</w:t>
                      </w:r>
                    </w:p>
                  </w:txbxContent>
                </v:textbox>
                <w10:wrap anchorx="margin"/>
              </v:rect>
            </w:pict>
          </mc:Fallback>
        </mc:AlternateContent>
      </w:r>
    </w:p>
    <w:p w14:paraId="12A366B1" w14:textId="77777777" w:rsidR="00740D57" w:rsidRPr="00FC6188" w:rsidRDefault="00740D57" w:rsidP="00740D57">
      <w:pPr>
        <w:tabs>
          <w:tab w:val="left" w:pos="5573"/>
        </w:tabs>
      </w:pPr>
    </w:p>
    <w:p w14:paraId="21A747DB" w14:textId="77777777" w:rsidR="00740D57" w:rsidRPr="00FC6188" w:rsidRDefault="00740D57" w:rsidP="00740D57">
      <w:pPr>
        <w:tabs>
          <w:tab w:val="left" w:pos="5573"/>
        </w:tabs>
      </w:pPr>
    </w:p>
    <w:p w14:paraId="297C4ED6" w14:textId="77777777" w:rsidR="00740D57" w:rsidRPr="00FC6188" w:rsidRDefault="00740D57" w:rsidP="00740D57">
      <w:pPr>
        <w:tabs>
          <w:tab w:val="left" w:pos="5573"/>
        </w:tabs>
      </w:pPr>
    </w:p>
    <w:p w14:paraId="20E93D03" w14:textId="77777777" w:rsidR="00740D57" w:rsidRPr="00FC6188" w:rsidRDefault="00740D57" w:rsidP="00740D57">
      <w:pPr>
        <w:tabs>
          <w:tab w:val="left" w:pos="5573"/>
        </w:tabs>
      </w:pPr>
    </w:p>
    <w:p w14:paraId="2ED66AB1" w14:textId="77777777" w:rsidR="00740D57" w:rsidRPr="00FC6188" w:rsidRDefault="00740D57" w:rsidP="00740D57">
      <w:pPr>
        <w:tabs>
          <w:tab w:val="left" w:pos="5573"/>
        </w:tabs>
      </w:pPr>
    </w:p>
    <w:p w14:paraId="72C7D087" w14:textId="77777777" w:rsidR="00740D57" w:rsidRPr="00FC6188" w:rsidRDefault="00740D57" w:rsidP="00740D57">
      <w:pPr>
        <w:tabs>
          <w:tab w:val="left" w:pos="5573"/>
        </w:tabs>
      </w:pPr>
    </w:p>
    <w:p w14:paraId="7697CF23" w14:textId="77777777" w:rsidR="00740D57" w:rsidRPr="00FC6188" w:rsidRDefault="00740D57" w:rsidP="00740D57">
      <w:pPr>
        <w:tabs>
          <w:tab w:val="left" w:pos="5573"/>
        </w:tabs>
      </w:pPr>
    </w:p>
    <w:p w14:paraId="38F27AE9" w14:textId="77777777" w:rsidR="00740D57" w:rsidRPr="00FC6188" w:rsidRDefault="00740D57" w:rsidP="00740D57">
      <w:pPr>
        <w:tabs>
          <w:tab w:val="left" w:pos="5573"/>
        </w:tabs>
      </w:pPr>
    </w:p>
    <w:p w14:paraId="49620699" w14:textId="77777777" w:rsidR="00740D57" w:rsidRPr="00FC6188" w:rsidRDefault="00740D57" w:rsidP="00740D57">
      <w:pPr>
        <w:tabs>
          <w:tab w:val="left" w:pos="5573"/>
        </w:tabs>
      </w:pPr>
    </w:p>
    <w:p w14:paraId="50A40023" w14:textId="77777777" w:rsidR="00740D57" w:rsidRPr="00FC6188" w:rsidRDefault="00740D57" w:rsidP="00740D57">
      <w:pPr>
        <w:pStyle w:val="IPA-HinweistexteTextkanngelschtwerden"/>
      </w:pPr>
      <w:r w:rsidRPr="00FC6188">
        <w:t xml:space="preserve">Es handelt sich hierbei um eine Beispielvorlage, welche unbedingt dem entsprechenden Projekt angepasst werden muss. </w:t>
      </w:r>
      <w:r w:rsidRPr="00FC6188">
        <w:rPr>
          <w:b/>
        </w:rPr>
        <w:t>Die Elemente des Teil 1 sind verbindlich!</w:t>
      </w:r>
    </w:p>
    <w:p w14:paraId="3EA60F6A" w14:textId="77777777" w:rsidR="00740D57" w:rsidRPr="00FC6188" w:rsidRDefault="00740D57" w:rsidP="00740D57">
      <w:pPr>
        <w:pStyle w:val="IPA-HinweistexteTextkanngelschtwerden"/>
      </w:pPr>
      <w:r w:rsidRPr="00FC6188">
        <w:t xml:space="preserve">Nicht alle Elemente im Teil 2 müssen genutzt werden. Projektmethode, Auftrag etc.. entscheidet. </w:t>
      </w:r>
      <w:r w:rsidRPr="00FC6188">
        <w:rPr>
          <w:b/>
        </w:rPr>
        <w:t>Das Designe des Titelblatt und der restlichen IPA ist frei wählbar, der Inhalt im Teil eins muss aber der der Vorlage übereinstimmen! (Überschriften etc. usw..</w:t>
      </w:r>
      <w:r w:rsidRPr="00FC6188">
        <w:t xml:space="preserve"> Dokumentinformationen. Gesamter „Oranger-Hinweistext“ kann unter Formatvorlage/ auf IPA-Hinweis rechtklick/Formatierungen von Instanzen, gelöscht werden. Vor dieser Seite darf ein Titelblatt gestaltet werden. </w:t>
      </w:r>
      <w:r w:rsidRPr="00FC6188">
        <w:rPr>
          <w:b/>
        </w:rPr>
        <w:t>Kopfzeile:</w:t>
      </w:r>
      <w:r w:rsidRPr="00FC6188">
        <w:t xml:space="preserve"> „Vorlage IPA 2018“ kann unter Speichern Unter/Titel mit dem Titel der IPA abgeändert werden so wie Autor. </w:t>
      </w:r>
      <w:r w:rsidRPr="00FC6188">
        <w:br w:type="page"/>
      </w:r>
    </w:p>
    <w:p w14:paraId="03AA210A" w14:textId="77777777" w:rsidR="00740D57" w:rsidRPr="00FC6188" w:rsidRDefault="00740D57" w:rsidP="00740D57">
      <w:pPr>
        <w:pStyle w:val="Verzeichnisberschrift2"/>
      </w:pPr>
      <w:r w:rsidRPr="00FC6188">
        <w:lastRenderedPageBreak/>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740D57" w:rsidRPr="00FC6188" w14:paraId="25466DA3" w14:textId="77777777" w:rsidTr="007B1DD7">
        <w:trPr>
          <w:tblHeader/>
        </w:trPr>
        <w:tc>
          <w:tcPr>
            <w:tcW w:w="9070" w:type="dxa"/>
            <w:gridSpan w:val="4"/>
            <w:shd w:val="clear" w:color="auto" w:fill="4BACC6" w:themeFill="accent5"/>
          </w:tcPr>
          <w:p w14:paraId="30C233B5" w14:textId="77777777" w:rsidR="00740D57" w:rsidRPr="00FC6188" w:rsidRDefault="00740D57" w:rsidP="007B1DD7">
            <w:pPr>
              <w:pStyle w:val="IPA-Tabellentitel"/>
              <w:rPr>
                <w:sz w:val="22"/>
                <w:szCs w:val="22"/>
              </w:rPr>
            </w:pPr>
          </w:p>
        </w:tc>
      </w:tr>
      <w:tr w:rsidR="00740D57" w:rsidRPr="00FC6188" w14:paraId="1850828C" w14:textId="77777777" w:rsidTr="007B1DD7">
        <w:tc>
          <w:tcPr>
            <w:tcW w:w="1150" w:type="dxa"/>
            <w:tcBorders>
              <w:right w:val="single" w:sz="4" w:space="0" w:color="auto"/>
            </w:tcBorders>
            <w:shd w:val="clear" w:color="auto" w:fill="4BACC6" w:themeFill="accent5"/>
          </w:tcPr>
          <w:p w14:paraId="19E8D99D" w14:textId="77777777" w:rsidR="00740D57" w:rsidRPr="00FC6188" w:rsidRDefault="00740D57" w:rsidP="007B1DD7">
            <w:pPr>
              <w:pStyle w:val="IPA-Tabellentitel"/>
              <w:rPr>
                <w:sz w:val="22"/>
                <w:szCs w:val="22"/>
              </w:rPr>
            </w:pPr>
            <w:r w:rsidRPr="00FC6188">
              <w:rPr>
                <w:sz w:val="22"/>
                <w:szCs w:val="22"/>
              </w:rPr>
              <w:t>Version</w:t>
            </w:r>
          </w:p>
        </w:tc>
        <w:tc>
          <w:tcPr>
            <w:tcW w:w="1800" w:type="dxa"/>
            <w:tcBorders>
              <w:left w:val="single" w:sz="4" w:space="0" w:color="auto"/>
              <w:right w:val="single" w:sz="4" w:space="0" w:color="auto"/>
            </w:tcBorders>
            <w:shd w:val="clear" w:color="auto" w:fill="4BACC6" w:themeFill="accent5"/>
          </w:tcPr>
          <w:p w14:paraId="14F115E2" w14:textId="77777777" w:rsidR="00740D57" w:rsidRPr="00FC6188" w:rsidRDefault="00740D57" w:rsidP="007B1DD7">
            <w:pPr>
              <w:pStyle w:val="IPA-Tabellentitel"/>
              <w:rPr>
                <w:sz w:val="22"/>
                <w:szCs w:val="22"/>
              </w:rPr>
            </w:pPr>
            <w:r w:rsidRPr="00FC6188">
              <w:rPr>
                <w:sz w:val="22"/>
                <w:szCs w:val="22"/>
              </w:rPr>
              <w:t>Datum</w:t>
            </w:r>
          </w:p>
        </w:tc>
        <w:tc>
          <w:tcPr>
            <w:tcW w:w="1980" w:type="dxa"/>
            <w:tcBorders>
              <w:left w:val="single" w:sz="4" w:space="0" w:color="auto"/>
              <w:right w:val="single" w:sz="4" w:space="0" w:color="auto"/>
            </w:tcBorders>
            <w:shd w:val="clear" w:color="auto" w:fill="4BACC6" w:themeFill="accent5"/>
          </w:tcPr>
          <w:p w14:paraId="7FE13B44" w14:textId="77777777" w:rsidR="00740D57" w:rsidRPr="00FC6188" w:rsidRDefault="00740D57" w:rsidP="007B1DD7">
            <w:pPr>
              <w:pStyle w:val="IPA-Tabellentitel"/>
              <w:rPr>
                <w:sz w:val="22"/>
                <w:szCs w:val="22"/>
              </w:rPr>
            </w:pPr>
            <w:r w:rsidRPr="00FC6188">
              <w:rPr>
                <w:sz w:val="22"/>
                <w:szCs w:val="22"/>
              </w:rPr>
              <w:t xml:space="preserve">Name </w:t>
            </w:r>
          </w:p>
        </w:tc>
        <w:tc>
          <w:tcPr>
            <w:tcW w:w="4140" w:type="dxa"/>
            <w:tcBorders>
              <w:left w:val="single" w:sz="4" w:space="0" w:color="auto"/>
            </w:tcBorders>
            <w:shd w:val="clear" w:color="auto" w:fill="4BACC6" w:themeFill="accent5"/>
          </w:tcPr>
          <w:p w14:paraId="7EAB9A6F" w14:textId="77777777" w:rsidR="00740D57" w:rsidRPr="00FC6188" w:rsidRDefault="00740D57" w:rsidP="007B1DD7">
            <w:pPr>
              <w:pStyle w:val="IPA-Tabellentitel"/>
              <w:rPr>
                <w:sz w:val="22"/>
                <w:szCs w:val="22"/>
              </w:rPr>
            </w:pPr>
            <w:r w:rsidRPr="00FC6188">
              <w:rPr>
                <w:sz w:val="22"/>
                <w:szCs w:val="22"/>
              </w:rPr>
              <w:t>Beschreibung</w:t>
            </w:r>
          </w:p>
        </w:tc>
      </w:tr>
      <w:tr w:rsidR="00740D57" w:rsidRPr="00FC6188" w14:paraId="6E8F97AD" w14:textId="77777777" w:rsidTr="007B1DD7">
        <w:tc>
          <w:tcPr>
            <w:tcW w:w="1150" w:type="dxa"/>
            <w:tcBorders>
              <w:right w:val="single" w:sz="4" w:space="0" w:color="auto"/>
            </w:tcBorders>
          </w:tcPr>
          <w:p w14:paraId="63ACEFD3" w14:textId="77777777" w:rsidR="00740D57" w:rsidRPr="00FC6188" w:rsidRDefault="00740D57" w:rsidP="007B1DD7">
            <w:pPr>
              <w:pStyle w:val="IPA-Tabelle"/>
              <w:rPr>
                <w:sz w:val="22"/>
                <w:szCs w:val="22"/>
              </w:rPr>
            </w:pPr>
            <w:r w:rsidRPr="00FC6188">
              <w:rPr>
                <w:sz w:val="22"/>
                <w:szCs w:val="22"/>
              </w:rPr>
              <w:t>Vorlage</w:t>
            </w:r>
          </w:p>
        </w:tc>
        <w:tc>
          <w:tcPr>
            <w:tcW w:w="1800" w:type="dxa"/>
            <w:tcBorders>
              <w:left w:val="single" w:sz="4" w:space="0" w:color="auto"/>
              <w:right w:val="single" w:sz="4" w:space="0" w:color="auto"/>
            </w:tcBorders>
          </w:tcPr>
          <w:p w14:paraId="7C796FFA" w14:textId="77777777" w:rsidR="00740D57" w:rsidRPr="00FC6188" w:rsidRDefault="00740D57" w:rsidP="007B1DD7">
            <w:pPr>
              <w:pStyle w:val="IPA-Tabelle"/>
              <w:rPr>
                <w:sz w:val="22"/>
                <w:szCs w:val="22"/>
              </w:rPr>
            </w:pPr>
            <w:r w:rsidRPr="00FC6188">
              <w:rPr>
                <w:sz w:val="22"/>
                <w:szCs w:val="22"/>
              </w:rPr>
              <w:t>2017-10-10</w:t>
            </w:r>
          </w:p>
        </w:tc>
        <w:tc>
          <w:tcPr>
            <w:tcW w:w="1980" w:type="dxa"/>
            <w:tcBorders>
              <w:left w:val="single" w:sz="4" w:space="0" w:color="auto"/>
              <w:right w:val="single" w:sz="4" w:space="0" w:color="auto"/>
            </w:tcBorders>
          </w:tcPr>
          <w:p w14:paraId="59C9D376" w14:textId="77777777" w:rsidR="00740D57" w:rsidRPr="00FC6188" w:rsidRDefault="00740D57" w:rsidP="007B1DD7">
            <w:pPr>
              <w:pStyle w:val="IPA-Tabelle"/>
              <w:rPr>
                <w:sz w:val="22"/>
                <w:szCs w:val="22"/>
              </w:rPr>
            </w:pPr>
            <w:proofErr w:type="spellStart"/>
            <w:r w:rsidRPr="00FC6188">
              <w:rPr>
                <w:sz w:val="22"/>
                <w:szCs w:val="22"/>
              </w:rPr>
              <w:t>A.Mueller</w:t>
            </w:r>
            <w:proofErr w:type="spellEnd"/>
          </w:p>
        </w:tc>
        <w:tc>
          <w:tcPr>
            <w:tcW w:w="4140" w:type="dxa"/>
            <w:tcBorders>
              <w:left w:val="single" w:sz="4" w:space="0" w:color="auto"/>
            </w:tcBorders>
          </w:tcPr>
          <w:p w14:paraId="2EC249A2" w14:textId="77777777" w:rsidR="00740D57" w:rsidRPr="00FC6188" w:rsidRDefault="00740D57" w:rsidP="007B1DD7">
            <w:pPr>
              <w:pStyle w:val="IPA-Tabelle"/>
              <w:rPr>
                <w:sz w:val="22"/>
                <w:szCs w:val="22"/>
              </w:rPr>
            </w:pPr>
            <w:r w:rsidRPr="00FC6188">
              <w:rPr>
                <w:sz w:val="22"/>
                <w:szCs w:val="22"/>
              </w:rPr>
              <w:t>Dokumentvorlage QV2018, Version V1.0</w:t>
            </w:r>
          </w:p>
        </w:tc>
      </w:tr>
      <w:tr w:rsidR="00740D57" w:rsidRPr="00FC6188" w14:paraId="6DE78104" w14:textId="77777777" w:rsidTr="007B1DD7">
        <w:tc>
          <w:tcPr>
            <w:tcW w:w="1150" w:type="dxa"/>
            <w:tcBorders>
              <w:right w:val="single" w:sz="4" w:space="0" w:color="auto"/>
            </w:tcBorders>
          </w:tcPr>
          <w:p w14:paraId="7871B5F5" w14:textId="77777777" w:rsidR="00740D57" w:rsidRPr="00FC6188" w:rsidRDefault="00740D57" w:rsidP="007B1DD7">
            <w:pPr>
              <w:pStyle w:val="IPA-Tabelle"/>
              <w:rPr>
                <w:sz w:val="22"/>
                <w:szCs w:val="22"/>
              </w:rPr>
            </w:pPr>
            <w:r w:rsidRPr="00FC6188">
              <w:rPr>
                <w:sz w:val="22"/>
                <w:szCs w:val="22"/>
              </w:rPr>
              <w:t>X0.2</w:t>
            </w:r>
          </w:p>
          <w:p w14:paraId="15BAC129" w14:textId="6CC19DCB" w:rsidR="00F75039" w:rsidRPr="00FC6188" w:rsidRDefault="00F75039" w:rsidP="007B1DD7">
            <w:pPr>
              <w:pStyle w:val="IPA-Tabelle"/>
              <w:rPr>
                <w:sz w:val="22"/>
                <w:szCs w:val="22"/>
              </w:rPr>
            </w:pPr>
            <w:r w:rsidRPr="00FC6188">
              <w:rPr>
                <w:sz w:val="22"/>
                <w:szCs w:val="22"/>
              </w:rPr>
              <w:t>X0.3</w:t>
            </w:r>
          </w:p>
        </w:tc>
        <w:tc>
          <w:tcPr>
            <w:tcW w:w="1800" w:type="dxa"/>
            <w:tcBorders>
              <w:left w:val="single" w:sz="4" w:space="0" w:color="auto"/>
              <w:right w:val="single" w:sz="4" w:space="0" w:color="auto"/>
            </w:tcBorders>
          </w:tcPr>
          <w:p w14:paraId="62DAAAA1" w14:textId="77777777" w:rsidR="00740D57" w:rsidRPr="00FC6188" w:rsidRDefault="00740D57" w:rsidP="007B1DD7">
            <w:pPr>
              <w:pStyle w:val="IPA-Tabelle"/>
              <w:rPr>
                <w:sz w:val="22"/>
                <w:szCs w:val="22"/>
              </w:rPr>
            </w:pPr>
            <w:r w:rsidRPr="00FC6188">
              <w:rPr>
                <w:sz w:val="22"/>
                <w:szCs w:val="22"/>
              </w:rPr>
              <w:t>2022-12-05</w:t>
            </w:r>
          </w:p>
          <w:p w14:paraId="3890F85E" w14:textId="74E29345" w:rsidR="00F75039" w:rsidRPr="00FC6188" w:rsidRDefault="00F75039" w:rsidP="007B1DD7">
            <w:pPr>
              <w:pStyle w:val="IPA-Tabelle"/>
              <w:rPr>
                <w:sz w:val="22"/>
                <w:szCs w:val="22"/>
              </w:rPr>
            </w:pPr>
            <w:r w:rsidRPr="00FC6188">
              <w:rPr>
                <w:sz w:val="22"/>
                <w:szCs w:val="22"/>
              </w:rPr>
              <w:t>2022-06-12</w:t>
            </w:r>
          </w:p>
        </w:tc>
        <w:tc>
          <w:tcPr>
            <w:tcW w:w="1980" w:type="dxa"/>
            <w:tcBorders>
              <w:left w:val="single" w:sz="4" w:space="0" w:color="auto"/>
              <w:right w:val="single" w:sz="4" w:space="0" w:color="auto"/>
            </w:tcBorders>
          </w:tcPr>
          <w:p w14:paraId="21FF595E" w14:textId="77777777" w:rsidR="00740D57" w:rsidRPr="00FC6188" w:rsidRDefault="00740D57" w:rsidP="007B1DD7">
            <w:pPr>
              <w:pStyle w:val="IPA-Tabelle"/>
              <w:rPr>
                <w:sz w:val="22"/>
                <w:szCs w:val="22"/>
              </w:rPr>
            </w:pPr>
            <w:proofErr w:type="spellStart"/>
            <w:r w:rsidRPr="00FC6188">
              <w:rPr>
                <w:sz w:val="22"/>
                <w:szCs w:val="22"/>
              </w:rPr>
              <w:t>N.Fahrni</w:t>
            </w:r>
            <w:proofErr w:type="spellEnd"/>
            <w:r w:rsidRPr="00FC6188">
              <w:rPr>
                <w:sz w:val="22"/>
                <w:szCs w:val="22"/>
              </w:rPr>
              <w:t xml:space="preserve"> </w:t>
            </w:r>
          </w:p>
          <w:p w14:paraId="2C950A03" w14:textId="543E2163" w:rsidR="00F75039" w:rsidRPr="00FC6188" w:rsidRDefault="00F75039" w:rsidP="007B1DD7">
            <w:pPr>
              <w:pStyle w:val="IPA-Tabelle"/>
              <w:rPr>
                <w:sz w:val="22"/>
                <w:szCs w:val="22"/>
              </w:rPr>
            </w:pPr>
            <w:proofErr w:type="spellStart"/>
            <w:r w:rsidRPr="00FC6188">
              <w:rPr>
                <w:sz w:val="22"/>
                <w:szCs w:val="22"/>
              </w:rPr>
              <w:t>N.Fahrni</w:t>
            </w:r>
            <w:proofErr w:type="spellEnd"/>
          </w:p>
        </w:tc>
        <w:tc>
          <w:tcPr>
            <w:tcW w:w="4140" w:type="dxa"/>
            <w:tcBorders>
              <w:left w:val="single" w:sz="4" w:space="0" w:color="auto"/>
            </w:tcBorders>
          </w:tcPr>
          <w:p w14:paraId="6CADE316" w14:textId="5022B4AA" w:rsidR="00740D57" w:rsidRPr="00FC6188" w:rsidRDefault="00740D57" w:rsidP="007B1DD7">
            <w:pPr>
              <w:pStyle w:val="IPA-Tabelle"/>
              <w:rPr>
                <w:sz w:val="22"/>
                <w:szCs w:val="22"/>
              </w:rPr>
            </w:pPr>
            <w:r w:rsidRPr="00FC6188">
              <w:rPr>
                <w:sz w:val="22"/>
                <w:szCs w:val="22"/>
              </w:rPr>
              <w:t xml:space="preserve">Vorbereitung </w:t>
            </w:r>
            <w:proofErr w:type="spellStart"/>
            <w:r w:rsidRPr="00FC6188">
              <w:rPr>
                <w:sz w:val="22"/>
                <w:szCs w:val="22"/>
              </w:rPr>
              <w:t>Dok</w:t>
            </w:r>
            <w:proofErr w:type="spellEnd"/>
            <w:r w:rsidRPr="00FC6188">
              <w:rPr>
                <w:sz w:val="22"/>
                <w:szCs w:val="22"/>
              </w:rPr>
              <w:t xml:space="preserve"> Probe IPA</w:t>
            </w:r>
          </w:p>
          <w:p w14:paraId="5E79B978" w14:textId="2C401A47" w:rsidR="00F75039" w:rsidRPr="00FC6188" w:rsidRDefault="00F75039" w:rsidP="007B1DD7">
            <w:pPr>
              <w:pStyle w:val="IPA-Tabelle"/>
              <w:rPr>
                <w:sz w:val="22"/>
                <w:szCs w:val="22"/>
              </w:rPr>
            </w:pPr>
            <w:r w:rsidRPr="00FC6188">
              <w:rPr>
                <w:sz w:val="22"/>
                <w:szCs w:val="22"/>
              </w:rPr>
              <w:t>Dokumentation Projektmethode &amp; Testkonzepte</w:t>
            </w:r>
          </w:p>
          <w:p w14:paraId="65EDC690" w14:textId="77777777" w:rsidR="00740D57" w:rsidRPr="00FC6188" w:rsidRDefault="00740D57" w:rsidP="007B1DD7">
            <w:pPr>
              <w:pStyle w:val="IPA-HinweistexteTextkanngelschtwerden"/>
            </w:pPr>
            <w:r w:rsidRPr="00FC6188">
              <w:t>Kurze, einfache und aussagekräftige Beschreibung, was in dieser Version ergänzt, verändert oder gelöscht wurde (zumindest Kapitel angeben)</w:t>
            </w:r>
          </w:p>
        </w:tc>
      </w:tr>
      <w:tr w:rsidR="00740D57" w:rsidRPr="00FC6188" w14:paraId="38DC1F7C" w14:textId="77777777" w:rsidTr="007B1DD7">
        <w:tc>
          <w:tcPr>
            <w:tcW w:w="1150" w:type="dxa"/>
            <w:tcBorders>
              <w:right w:val="single" w:sz="4" w:space="0" w:color="auto"/>
            </w:tcBorders>
          </w:tcPr>
          <w:p w14:paraId="654D5636" w14:textId="77777777" w:rsidR="00740D57" w:rsidRPr="00FC6188" w:rsidRDefault="00740D57" w:rsidP="007B1DD7">
            <w:pPr>
              <w:pStyle w:val="IPA-Tabelle"/>
              <w:rPr>
                <w:sz w:val="22"/>
                <w:szCs w:val="22"/>
              </w:rPr>
            </w:pPr>
          </w:p>
        </w:tc>
        <w:tc>
          <w:tcPr>
            <w:tcW w:w="1800" w:type="dxa"/>
            <w:tcBorders>
              <w:left w:val="single" w:sz="4" w:space="0" w:color="auto"/>
              <w:right w:val="single" w:sz="4" w:space="0" w:color="auto"/>
            </w:tcBorders>
          </w:tcPr>
          <w:p w14:paraId="62F134D9" w14:textId="77777777" w:rsidR="00740D57" w:rsidRPr="00FC6188" w:rsidRDefault="00740D57" w:rsidP="007B1DD7">
            <w:pPr>
              <w:pStyle w:val="IPA-Tabelle"/>
              <w:rPr>
                <w:sz w:val="22"/>
                <w:szCs w:val="22"/>
              </w:rPr>
            </w:pPr>
          </w:p>
        </w:tc>
        <w:tc>
          <w:tcPr>
            <w:tcW w:w="1980" w:type="dxa"/>
            <w:tcBorders>
              <w:left w:val="single" w:sz="4" w:space="0" w:color="auto"/>
              <w:right w:val="single" w:sz="4" w:space="0" w:color="auto"/>
            </w:tcBorders>
          </w:tcPr>
          <w:p w14:paraId="5A8563DD" w14:textId="77777777" w:rsidR="00740D57" w:rsidRPr="00FC6188" w:rsidRDefault="00740D57" w:rsidP="007B1DD7">
            <w:pPr>
              <w:pStyle w:val="IPA-Tabelle"/>
              <w:rPr>
                <w:sz w:val="22"/>
                <w:szCs w:val="22"/>
              </w:rPr>
            </w:pPr>
          </w:p>
        </w:tc>
        <w:tc>
          <w:tcPr>
            <w:tcW w:w="4140" w:type="dxa"/>
            <w:tcBorders>
              <w:left w:val="single" w:sz="4" w:space="0" w:color="auto"/>
            </w:tcBorders>
          </w:tcPr>
          <w:p w14:paraId="4A54F8DD" w14:textId="77777777" w:rsidR="00740D57" w:rsidRPr="00FC6188" w:rsidRDefault="00740D57" w:rsidP="007B1DD7">
            <w:pPr>
              <w:pStyle w:val="IPA-Tabelle"/>
              <w:rPr>
                <w:sz w:val="22"/>
                <w:szCs w:val="22"/>
              </w:rPr>
            </w:pPr>
          </w:p>
        </w:tc>
      </w:tr>
    </w:tbl>
    <w:p w14:paraId="6FB0B2C8" w14:textId="77777777" w:rsidR="00740D57" w:rsidRPr="00FC6188" w:rsidRDefault="00740D57" w:rsidP="00740D57">
      <w:pPr>
        <w:pStyle w:val="Verzeichnisberschrift2"/>
        <w:ind w:left="0" w:firstLine="0"/>
        <w:rPr>
          <w:sz w:val="20"/>
          <w:szCs w:val="20"/>
        </w:rPr>
      </w:pPr>
    </w:p>
    <w:p w14:paraId="68C7A195" w14:textId="77777777" w:rsidR="00740D57" w:rsidRPr="00FC6188" w:rsidRDefault="00740D57" w:rsidP="00740D57">
      <w:pPr>
        <w:pStyle w:val="Verzeichnisberschrift2"/>
      </w:pPr>
      <w:r w:rsidRPr="00FC6188">
        <w:t>Verwendete Abkürzungen</w:t>
      </w:r>
    </w:p>
    <w:p w14:paraId="4D8EC5F1" w14:textId="77777777" w:rsidR="00740D57" w:rsidRPr="00FC6188" w:rsidRDefault="00740D57" w:rsidP="00740D57">
      <w:pPr>
        <w:pStyle w:val="IPA-HinweistexteTextkanngelschtwerden"/>
      </w:pPr>
      <w:r w:rsidRPr="00FC6188">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740D57" w:rsidRPr="00FC6188" w14:paraId="7D411B83" w14:textId="77777777" w:rsidTr="007B1DD7">
        <w:trPr>
          <w:tblHeader/>
        </w:trPr>
        <w:tc>
          <w:tcPr>
            <w:tcW w:w="2950" w:type="dxa"/>
            <w:shd w:val="clear" w:color="auto" w:fill="4BACC6" w:themeFill="accent5"/>
          </w:tcPr>
          <w:p w14:paraId="794C8F35" w14:textId="77777777" w:rsidR="00740D57" w:rsidRPr="00FC6188" w:rsidRDefault="00740D57" w:rsidP="007B1DD7">
            <w:pPr>
              <w:pStyle w:val="IPA-Tabellentitel"/>
              <w:rPr>
                <w:sz w:val="22"/>
                <w:szCs w:val="22"/>
              </w:rPr>
            </w:pPr>
            <w:r w:rsidRPr="00FC6188">
              <w:rPr>
                <w:sz w:val="22"/>
                <w:szCs w:val="22"/>
              </w:rPr>
              <w:t>Abkürzung</w:t>
            </w:r>
          </w:p>
        </w:tc>
        <w:tc>
          <w:tcPr>
            <w:tcW w:w="6123" w:type="dxa"/>
            <w:tcBorders>
              <w:left w:val="single" w:sz="6" w:space="0" w:color="auto"/>
            </w:tcBorders>
            <w:shd w:val="clear" w:color="auto" w:fill="4BACC6" w:themeFill="accent5"/>
          </w:tcPr>
          <w:p w14:paraId="091ECA3C" w14:textId="77777777" w:rsidR="00740D57" w:rsidRPr="00FC6188" w:rsidRDefault="00740D57" w:rsidP="007B1DD7">
            <w:pPr>
              <w:pStyle w:val="IPA-Tabellentitel"/>
              <w:rPr>
                <w:sz w:val="22"/>
                <w:szCs w:val="22"/>
              </w:rPr>
            </w:pPr>
            <w:r w:rsidRPr="00FC6188">
              <w:rPr>
                <w:sz w:val="22"/>
                <w:szCs w:val="22"/>
              </w:rPr>
              <w:t>Bedeutung</w:t>
            </w:r>
          </w:p>
        </w:tc>
      </w:tr>
      <w:tr w:rsidR="00740D57" w:rsidRPr="00FC6188" w14:paraId="34FDC246" w14:textId="77777777" w:rsidTr="007B1DD7">
        <w:tc>
          <w:tcPr>
            <w:tcW w:w="2950" w:type="dxa"/>
          </w:tcPr>
          <w:p w14:paraId="45C967E0" w14:textId="77777777" w:rsidR="00740D57" w:rsidRPr="00FC6188" w:rsidRDefault="00740D57" w:rsidP="007B1DD7">
            <w:pPr>
              <w:pStyle w:val="IPA-Tabelle"/>
              <w:rPr>
                <w:sz w:val="22"/>
                <w:szCs w:val="22"/>
              </w:rPr>
            </w:pPr>
            <w:r w:rsidRPr="00FC6188">
              <w:rPr>
                <w:sz w:val="22"/>
                <w:szCs w:val="22"/>
              </w:rPr>
              <w:t>IPA</w:t>
            </w:r>
          </w:p>
        </w:tc>
        <w:tc>
          <w:tcPr>
            <w:tcW w:w="6123" w:type="dxa"/>
            <w:tcBorders>
              <w:left w:val="single" w:sz="6" w:space="0" w:color="auto"/>
            </w:tcBorders>
          </w:tcPr>
          <w:p w14:paraId="5AA2DCCE" w14:textId="77777777" w:rsidR="00740D57" w:rsidRPr="00FC6188" w:rsidRDefault="00740D57" w:rsidP="007B1DD7">
            <w:pPr>
              <w:pStyle w:val="IPA-Tabelle"/>
              <w:rPr>
                <w:sz w:val="22"/>
                <w:szCs w:val="22"/>
              </w:rPr>
            </w:pPr>
            <w:r w:rsidRPr="00FC6188">
              <w:rPr>
                <w:sz w:val="22"/>
                <w:szCs w:val="22"/>
              </w:rPr>
              <w:t>Individuelle praktische Arbeit</w:t>
            </w:r>
          </w:p>
        </w:tc>
      </w:tr>
      <w:tr w:rsidR="00740D57" w:rsidRPr="00FC6188" w14:paraId="751F5B12" w14:textId="77777777" w:rsidTr="007B1DD7">
        <w:tc>
          <w:tcPr>
            <w:tcW w:w="2950" w:type="dxa"/>
          </w:tcPr>
          <w:p w14:paraId="0612BF71" w14:textId="77777777" w:rsidR="00740D57" w:rsidRPr="00FC6188" w:rsidRDefault="00740D57" w:rsidP="007B1DD7">
            <w:pPr>
              <w:pStyle w:val="IPA-Tabelle"/>
              <w:rPr>
                <w:sz w:val="22"/>
                <w:szCs w:val="22"/>
              </w:rPr>
            </w:pPr>
            <w:proofErr w:type="spellStart"/>
            <w:r w:rsidRPr="00FC6188">
              <w:rPr>
                <w:sz w:val="22"/>
                <w:szCs w:val="22"/>
              </w:rPr>
              <w:t>OdA</w:t>
            </w:r>
            <w:proofErr w:type="spellEnd"/>
          </w:p>
        </w:tc>
        <w:tc>
          <w:tcPr>
            <w:tcW w:w="6123" w:type="dxa"/>
            <w:tcBorders>
              <w:left w:val="single" w:sz="6" w:space="0" w:color="auto"/>
            </w:tcBorders>
          </w:tcPr>
          <w:p w14:paraId="1846F485" w14:textId="77777777" w:rsidR="00740D57" w:rsidRPr="00FC6188" w:rsidRDefault="00740D57" w:rsidP="007B1DD7">
            <w:pPr>
              <w:pStyle w:val="IPA-Tabelle"/>
              <w:rPr>
                <w:sz w:val="22"/>
                <w:szCs w:val="22"/>
              </w:rPr>
            </w:pPr>
            <w:r w:rsidRPr="00FC6188">
              <w:rPr>
                <w:sz w:val="22"/>
                <w:szCs w:val="22"/>
              </w:rPr>
              <w:t>Organisation der Arbeitswelt</w:t>
            </w:r>
          </w:p>
        </w:tc>
      </w:tr>
      <w:tr w:rsidR="00740D57" w:rsidRPr="00FC6188" w14:paraId="15957FC7" w14:textId="77777777" w:rsidTr="007B1DD7">
        <w:tc>
          <w:tcPr>
            <w:tcW w:w="2950" w:type="dxa"/>
          </w:tcPr>
          <w:p w14:paraId="4EF5A9B0" w14:textId="77777777" w:rsidR="00740D57" w:rsidRPr="00FC6188" w:rsidRDefault="00740D57" w:rsidP="007B1DD7">
            <w:pPr>
              <w:pStyle w:val="IPA-Tabelle"/>
              <w:rPr>
                <w:sz w:val="22"/>
                <w:szCs w:val="22"/>
              </w:rPr>
            </w:pPr>
            <w:r w:rsidRPr="00FC6188">
              <w:rPr>
                <w:sz w:val="22"/>
                <w:szCs w:val="22"/>
              </w:rPr>
              <w:t>QV</w:t>
            </w:r>
          </w:p>
          <w:p w14:paraId="417BB15C" w14:textId="77777777" w:rsidR="00740D57" w:rsidRPr="00FC6188" w:rsidRDefault="00740D57" w:rsidP="007B1DD7">
            <w:pPr>
              <w:pStyle w:val="IPA-Tabelle"/>
              <w:rPr>
                <w:sz w:val="22"/>
                <w:szCs w:val="22"/>
              </w:rPr>
            </w:pPr>
            <w:r w:rsidRPr="00FC6188">
              <w:rPr>
                <w:sz w:val="22"/>
                <w:szCs w:val="22"/>
              </w:rPr>
              <w:t>VP</w:t>
            </w:r>
          </w:p>
        </w:tc>
        <w:tc>
          <w:tcPr>
            <w:tcW w:w="6123" w:type="dxa"/>
            <w:tcBorders>
              <w:left w:val="single" w:sz="6" w:space="0" w:color="auto"/>
            </w:tcBorders>
          </w:tcPr>
          <w:p w14:paraId="414FE9E4" w14:textId="77777777" w:rsidR="00740D57" w:rsidRPr="00FC6188" w:rsidRDefault="00740D57" w:rsidP="007B1DD7">
            <w:pPr>
              <w:pStyle w:val="IPA-Tabelle"/>
              <w:rPr>
                <w:sz w:val="22"/>
                <w:szCs w:val="22"/>
              </w:rPr>
            </w:pPr>
            <w:r w:rsidRPr="00FC6188">
              <w:rPr>
                <w:sz w:val="22"/>
                <w:szCs w:val="22"/>
              </w:rPr>
              <w:t>Qualifikationsverfahren</w:t>
            </w:r>
          </w:p>
          <w:p w14:paraId="31CCB701" w14:textId="77777777" w:rsidR="00740D57" w:rsidRPr="00FC6188" w:rsidRDefault="00740D57" w:rsidP="007B1DD7">
            <w:pPr>
              <w:pStyle w:val="IPA-Tabelle"/>
              <w:rPr>
                <w:sz w:val="22"/>
                <w:szCs w:val="22"/>
              </w:rPr>
            </w:pPr>
            <w:r w:rsidRPr="00FC6188">
              <w:rPr>
                <w:sz w:val="22"/>
                <w:szCs w:val="22"/>
              </w:rPr>
              <w:t>Verantwortliche Fachkraft</w:t>
            </w:r>
          </w:p>
        </w:tc>
      </w:tr>
      <w:tr w:rsidR="00740D57" w:rsidRPr="00FC6188" w14:paraId="50EF2570" w14:textId="77777777" w:rsidTr="007B1DD7">
        <w:tc>
          <w:tcPr>
            <w:tcW w:w="2950" w:type="dxa"/>
          </w:tcPr>
          <w:p w14:paraId="2353A3AD" w14:textId="77777777" w:rsidR="00740D57" w:rsidRPr="00FC6188" w:rsidRDefault="00740D57" w:rsidP="007B1DD7">
            <w:pPr>
              <w:pStyle w:val="IPA-Tabelle"/>
              <w:rPr>
                <w:sz w:val="22"/>
                <w:szCs w:val="22"/>
              </w:rPr>
            </w:pPr>
            <w:r w:rsidRPr="00FC6188">
              <w:rPr>
                <w:sz w:val="22"/>
                <w:szCs w:val="22"/>
              </w:rPr>
              <w:t>VZ</w:t>
            </w:r>
          </w:p>
          <w:p w14:paraId="5ABAE808" w14:textId="77777777" w:rsidR="00740D57" w:rsidRPr="00FC6188" w:rsidRDefault="00740D57" w:rsidP="007B1DD7">
            <w:pPr>
              <w:pStyle w:val="IPA-Tabelle"/>
              <w:rPr>
                <w:sz w:val="22"/>
                <w:szCs w:val="22"/>
              </w:rPr>
            </w:pPr>
            <w:r w:rsidRPr="00FC6188">
              <w:rPr>
                <w:sz w:val="22"/>
                <w:szCs w:val="22"/>
              </w:rPr>
              <w:t>VSC</w:t>
            </w:r>
          </w:p>
        </w:tc>
        <w:tc>
          <w:tcPr>
            <w:tcW w:w="6123" w:type="dxa"/>
            <w:tcBorders>
              <w:left w:val="single" w:sz="6" w:space="0" w:color="auto"/>
            </w:tcBorders>
          </w:tcPr>
          <w:p w14:paraId="4F645FFC" w14:textId="77777777" w:rsidR="00740D57" w:rsidRPr="00FC6188" w:rsidRDefault="00740D57" w:rsidP="007B1DD7">
            <w:pPr>
              <w:pStyle w:val="IPA-Tabelle"/>
              <w:rPr>
                <w:sz w:val="22"/>
                <w:szCs w:val="22"/>
              </w:rPr>
            </w:pPr>
            <w:r w:rsidRPr="00FC6188">
              <w:rPr>
                <w:sz w:val="22"/>
                <w:szCs w:val="22"/>
              </w:rPr>
              <w:t>Verzeichnis</w:t>
            </w:r>
          </w:p>
          <w:p w14:paraId="58C321A9" w14:textId="77777777" w:rsidR="00740D57" w:rsidRPr="00FC6188" w:rsidRDefault="00740D57" w:rsidP="007B1DD7">
            <w:pPr>
              <w:pStyle w:val="IPA-Tabelle"/>
              <w:rPr>
                <w:sz w:val="22"/>
                <w:szCs w:val="22"/>
              </w:rPr>
            </w:pPr>
            <w:r w:rsidRPr="00FC6188">
              <w:rPr>
                <w:sz w:val="22"/>
                <w:szCs w:val="22"/>
              </w:rPr>
              <w:t>Visual Studio Code</w:t>
            </w:r>
          </w:p>
        </w:tc>
      </w:tr>
    </w:tbl>
    <w:p w14:paraId="017C19C0" w14:textId="77777777" w:rsidR="00740D57" w:rsidRPr="00FC6188" w:rsidRDefault="00740D57" w:rsidP="00740D57">
      <w:pPr>
        <w:tabs>
          <w:tab w:val="left" w:pos="5573"/>
        </w:tabs>
      </w:pPr>
    </w:p>
    <w:p w14:paraId="10F488FC" w14:textId="77777777" w:rsidR="00740D57" w:rsidRPr="00FC6188" w:rsidRDefault="00740D57" w:rsidP="00740D57">
      <w:pPr>
        <w:spacing w:after="200"/>
      </w:pPr>
      <w:r w:rsidRPr="00FC6188">
        <w:br w:type="page"/>
      </w:r>
    </w:p>
    <w:p w14:paraId="1037E1CD" w14:textId="77777777" w:rsidR="00740D57" w:rsidRPr="00FC6188" w:rsidRDefault="00740D57" w:rsidP="00740D57">
      <w:pPr>
        <w:pStyle w:val="Title"/>
      </w:pPr>
      <w:bookmarkStart w:id="0" w:name="_Toc121210892"/>
      <w:r w:rsidRPr="00FC6188">
        <w:lastRenderedPageBreak/>
        <w:t>Inhaltsverzeichnis</w:t>
      </w:r>
      <w:bookmarkEnd w:id="0"/>
    </w:p>
    <w:p w14:paraId="7627C5B6" w14:textId="5C73AAB6" w:rsidR="00DA2848" w:rsidRPr="00FC6188" w:rsidRDefault="00740D57">
      <w:pPr>
        <w:pStyle w:val="TOC1"/>
        <w:rPr>
          <w:rFonts w:asciiTheme="minorHAnsi" w:eastAsiaTheme="minorEastAsia" w:hAnsiTheme="minorHAnsi" w:cstheme="minorBidi"/>
          <w:b w:val="0"/>
          <w:bCs w:val="0"/>
          <w:szCs w:val="22"/>
          <w:lang w:eastAsia="de-CH"/>
        </w:rPr>
      </w:pPr>
      <w:r w:rsidRPr="00FC6188">
        <w:fldChar w:fldCharType="begin"/>
      </w:r>
      <w:r w:rsidRPr="00FC6188">
        <w:instrText xml:space="preserve"> TOC \o "1-3" \h \z \u </w:instrText>
      </w:r>
      <w:r w:rsidRPr="00FC6188">
        <w:fldChar w:fldCharType="separate"/>
      </w:r>
      <w:hyperlink w:anchor="_Toc121210892" w:history="1">
        <w:r w:rsidR="00DA2848" w:rsidRPr="00FC6188">
          <w:rPr>
            <w:rStyle w:val="Hyperlink"/>
          </w:rPr>
          <w:t>Inhaltsverzeichnis</w:t>
        </w:r>
        <w:r w:rsidR="00DA2848" w:rsidRPr="00FC6188">
          <w:rPr>
            <w:webHidden/>
          </w:rPr>
          <w:tab/>
        </w:r>
        <w:r w:rsidR="00DA2848" w:rsidRPr="00FC6188">
          <w:rPr>
            <w:webHidden/>
          </w:rPr>
          <w:fldChar w:fldCharType="begin"/>
        </w:r>
        <w:r w:rsidR="00DA2848" w:rsidRPr="00FC6188">
          <w:rPr>
            <w:webHidden/>
          </w:rPr>
          <w:instrText xml:space="preserve"> PAGEREF _Toc121210892 \h </w:instrText>
        </w:r>
        <w:r w:rsidR="00DA2848" w:rsidRPr="00FC6188">
          <w:rPr>
            <w:webHidden/>
          </w:rPr>
        </w:r>
        <w:r w:rsidR="00DA2848" w:rsidRPr="00FC6188">
          <w:rPr>
            <w:webHidden/>
          </w:rPr>
          <w:fldChar w:fldCharType="separate"/>
        </w:r>
        <w:r w:rsidR="00DA2848" w:rsidRPr="00FC6188">
          <w:rPr>
            <w:webHidden/>
          </w:rPr>
          <w:t>3</w:t>
        </w:r>
        <w:r w:rsidR="00DA2848" w:rsidRPr="00FC6188">
          <w:rPr>
            <w:webHidden/>
          </w:rPr>
          <w:fldChar w:fldCharType="end"/>
        </w:r>
      </w:hyperlink>
    </w:p>
    <w:p w14:paraId="6ED8C662" w14:textId="0BD5356C" w:rsidR="00DA2848" w:rsidRPr="00FC6188" w:rsidRDefault="00000000">
      <w:pPr>
        <w:pStyle w:val="TOC1"/>
        <w:rPr>
          <w:rFonts w:asciiTheme="minorHAnsi" w:eastAsiaTheme="minorEastAsia" w:hAnsiTheme="minorHAnsi" w:cstheme="minorBidi"/>
          <w:b w:val="0"/>
          <w:bCs w:val="0"/>
          <w:szCs w:val="22"/>
          <w:lang w:eastAsia="de-CH"/>
        </w:rPr>
      </w:pPr>
      <w:hyperlink w:anchor="_Toc121210893" w:history="1">
        <w:r w:rsidR="00DA2848" w:rsidRPr="00FC6188">
          <w:rPr>
            <w:rStyle w:val="Hyperlink"/>
          </w:rPr>
          <w:t>Abbildungsverzeichnis</w:t>
        </w:r>
        <w:r w:rsidR="00DA2848" w:rsidRPr="00FC6188">
          <w:rPr>
            <w:webHidden/>
          </w:rPr>
          <w:tab/>
        </w:r>
        <w:r w:rsidR="00DA2848" w:rsidRPr="00FC6188">
          <w:rPr>
            <w:webHidden/>
          </w:rPr>
          <w:fldChar w:fldCharType="begin"/>
        </w:r>
        <w:r w:rsidR="00DA2848" w:rsidRPr="00FC6188">
          <w:rPr>
            <w:webHidden/>
          </w:rPr>
          <w:instrText xml:space="preserve"> PAGEREF _Toc121210893 \h </w:instrText>
        </w:r>
        <w:r w:rsidR="00DA2848" w:rsidRPr="00FC6188">
          <w:rPr>
            <w:webHidden/>
          </w:rPr>
        </w:r>
        <w:r w:rsidR="00DA2848" w:rsidRPr="00FC6188">
          <w:rPr>
            <w:webHidden/>
          </w:rPr>
          <w:fldChar w:fldCharType="separate"/>
        </w:r>
        <w:r w:rsidR="00DA2848" w:rsidRPr="00FC6188">
          <w:rPr>
            <w:webHidden/>
          </w:rPr>
          <w:t>5</w:t>
        </w:r>
        <w:r w:rsidR="00DA2848" w:rsidRPr="00FC6188">
          <w:rPr>
            <w:webHidden/>
          </w:rPr>
          <w:fldChar w:fldCharType="end"/>
        </w:r>
      </w:hyperlink>
    </w:p>
    <w:p w14:paraId="0D3F93C4" w14:textId="06291E99" w:rsidR="00DA2848" w:rsidRPr="00FC6188" w:rsidRDefault="00000000">
      <w:pPr>
        <w:pStyle w:val="TOC1"/>
        <w:rPr>
          <w:rFonts w:asciiTheme="minorHAnsi" w:eastAsiaTheme="minorEastAsia" w:hAnsiTheme="minorHAnsi" w:cstheme="minorBidi"/>
          <w:b w:val="0"/>
          <w:bCs w:val="0"/>
          <w:szCs w:val="22"/>
          <w:lang w:eastAsia="de-CH"/>
        </w:rPr>
      </w:pPr>
      <w:hyperlink w:anchor="_Toc121210894" w:history="1">
        <w:r w:rsidR="00DA2848" w:rsidRPr="00FC6188">
          <w:rPr>
            <w:rStyle w:val="Hyperlink"/>
          </w:rPr>
          <w:t>Tabellenverzeichnis</w:t>
        </w:r>
        <w:r w:rsidR="00DA2848" w:rsidRPr="00FC6188">
          <w:rPr>
            <w:webHidden/>
          </w:rPr>
          <w:tab/>
        </w:r>
        <w:r w:rsidR="00DA2848" w:rsidRPr="00FC6188">
          <w:rPr>
            <w:webHidden/>
          </w:rPr>
          <w:fldChar w:fldCharType="begin"/>
        </w:r>
        <w:r w:rsidR="00DA2848" w:rsidRPr="00FC6188">
          <w:rPr>
            <w:webHidden/>
          </w:rPr>
          <w:instrText xml:space="preserve"> PAGEREF _Toc121210894 \h </w:instrText>
        </w:r>
        <w:r w:rsidR="00DA2848" w:rsidRPr="00FC6188">
          <w:rPr>
            <w:webHidden/>
          </w:rPr>
        </w:r>
        <w:r w:rsidR="00DA2848" w:rsidRPr="00FC6188">
          <w:rPr>
            <w:webHidden/>
          </w:rPr>
          <w:fldChar w:fldCharType="separate"/>
        </w:r>
        <w:r w:rsidR="00DA2848" w:rsidRPr="00FC6188">
          <w:rPr>
            <w:webHidden/>
          </w:rPr>
          <w:t>5</w:t>
        </w:r>
        <w:r w:rsidR="00DA2848" w:rsidRPr="00FC6188">
          <w:rPr>
            <w:webHidden/>
          </w:rPr>
          <w:fldChar w:fldCharType="end"/>
        </w:r>
      </w:hyperlink>
    </w:p>
    <w:p w14:paraId="5B148AE9" w14:textId="63B43890" w:rsidR="00DA2848" w:rsidRPr="00FC6188" w:rsidRDefault="00000000">
      <w:pPr>
        <w:pStyle w:val="TOC1"/>
        <w:rPr>
          <w:rFonts w:asciiTheme="minorHAnsi" w:eastAsiaTheme="minorEastAsia" w:hAnsiTheme="minorHAnsi" w:cstheme="minorBidi"/>
          <w:b w:val="0"/>
          <w:bCs w:val="0"/>
          <w:szCs w:val="22"/>
          <w:lang w:eastAsia="de-CH"/>
        </w:rPr>
      </w:pPr>
      <w:hyperlink w:anchor="_Toc121210895" w:history="1">
        <w:r w:rsidR="00DA2848" w:rsidRPr="00FC6188">
          <w:rPr>
            <w:rStyle w:val="Hyperlink"/>
            <w:i/>
          </w:rPr>
          <w:t>1.</w:t>
        </w:r>
        <w:r w:rsidR="00DA2848" w:rsidRPr="00FC6188">
          <w:rPr>
            <w:rFonts w:asciiTheme="minorHAnsi" w:eastAsiaTheme="minorEastAsia" w:hAnsiTheme="minorHAnsi" w:cstheme="minorBidi"/>
            <w:b w:val="0"/>
            <w:bCs w:val="0"/>
            <w:szCs w:val="22"/>
            <w:lang w:eastAsia="de-CH"/>
          </w:rPr>
          <w:tab/>
        </w:r>
        <w:r w:rsidR="00DA2848" w:rsidRPr="00FC6188">
          <w:rPr>
            <w:rStyle w:val="Hyperlink"/>
          </w:rPr>
          <w:t>Kurzfassung des IPA-Berichtes</w:t>
        </w:r>
        <w:r w:rsidR="00DA2848" w:rsidRPr="00FC6188">
          <w:rPr>
            <w:webHidden/>
          </w:rPr>
          <w:tab/>
        </w:r>
        <w:r w:rsidR="00DA2848" w:rsidRPr="00FC6188">
          <w:rPr>
            <w:webHidden/>
          </w:rPr>
          <w:fldChar w:fldCharType="begin"/>
        </w:r>
        <w:r w:rsidR="00DA2848" w:rsidRPr="00FC6188">
          <w:rPr>
            <w:webHidden/>
          </w:rPr>
          <w:instrText xml:space="preserve"> PAGEREF _Toc121210895 \h </w:instrText>
        </w:r>
        <w:r w:rsidR="00DA2848" w:rsidRPr="00FC6188">
          <w:rPr>
            <w:webHidden/>
          </w:rPr>
        </w:r>
        <w:r w:rsidR="00DA2848" w:rsidRPr="00FC6188">
          <w:rPr>
            <w:webHidden/>
          </w:rPr>
          <w:fldChar w:fldCharType="separate"/>
        </w:r>
        <w:r w:rsidR="00DA2848" w:rsidRPr="00FC6188">
          <w:rPr>
            <w:webHidden/>
          </w:rPr>
          <w:t>6</w:t>
        </w:r>
        <w:r w:rsidR="00DA2848" w:rsidRPr="00FC6188">
          <w:rPr>
            <w:webHidden/>
          </w:rPr>
          <w:fldChar w:fldCharType="end"/>
        </w:r>
      </w:hyperlink>
    </w:p>
    <w:p w14:paraId="3E21FC23" w14:textId="27E5CCFF" w:rsidR="00DA2848" w:rsidRPr="00FC6188" w:rsidRDefault="00000000">
      <w:pPr>
        <w:pStyle w:val="TOC2"/>
        <w:rPr>
          <w:rFonts w:asciiTheme="minorHAnsi" w:eastAsiaTheme="minorEastAsia" w:hAnsiTheme="minorHAnsi" w:cstheme="minorBidi"/>
          <w:noProof w:val="0"/>
          <w:szCs w:val="22"/>
          <w:lang w:eastAsia="de-CH"/>
        </w:rPr>
      </w:pPr>
      <w:hyperlink w:anchor="_Toc121210896" w:history="1">
        <w:r w:rsidR="00DA2848" w:rsidRPr="00FC6188">
          <w:rPr>
            <w:rStyle w:val="Hyperlink"/>
            <w:noProof w:val="0"/>
          </w:rPr>
          <w:t>1.1</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Ausgangssituation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_Toc121210896 \h </w:instrText>
        </w:r>
        <w:r w:rsidR="00DA2848" w:rsidRPr="00FC6188">
          <w:rPr>
            <w:noProof w:val="0"/>
            <w:webHidden/>
          </w:rPr>
        </w:r>
        <w:r w:rsidR="00DA2848" w:rsidRPr="00FC6188">
          <w:rPr>
            <w:noProof w:val="0"/>
            <w:webHidden/>
          </w:rPr>
          <w:fldChar w:fldCharType="separate"/>
        </w:r>
        <w:r w:rsidR="00DA2848" w:rsidRPr="00FC6188">
          <w:rPr>
            <w:noProof w:val="0"/>
            <w:webHidden/>
          </w:rPr>
          <w:t>6</w:t>
        </w:r>
        <w:r w:rsidR="00DA2848" w:rsidRPr="00FC6188">
          <w:rPr>
            <w:noProof w:val="0"/>
            <w:webHidden/>
          </w:rPr>
          <w:fldChar w:fldCharType="end"/>
        </w:r>
      </w:hyperlink>
    </w:p>
    <w:p w14:paraId="38D2AF58" w14:textId="4DBFB005" w:rsidR="00DA2848" w:rsidRPr="00FC6188" w:rsidRDefault="00000000">
      <w:pPr>
        <w:pStyle w:val="TOC2"/>
        <w:rPr>
          <w:rFonts w:asciiTheme="minorHAnsi" w:eastAsiaTheme="minorEastAsia" w:hAnsiTheme="minorHAnsi" w:cstheme="minorBidi"/>
          <w:noProof w:val="0"/>
          <w:szCs w:val="22"/>
          <w:lang w:eastAsia="de-CH"/>
        </w:rPr>
      </w:pPr>
      <w:hyperlink w:anchor="_Toc121210897" w:history="1">
        <w:r w:rsidR="00DA2848" w:rsidRPr="00FC6188">
          <w:rPr>
            <w:rStyle w:val="Hyperlink"/>
            <w:noProof w:val="0"/>
          </w:rPr>
          <w:t>1.2</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Umsetzung</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_Toc121210897 \h </w:instrText>
        </w:r>
        <w:r w:rsidR="00DA2848" w:rsidRPr="00FC6188">
          <w:rPr>
            <w:noProof w:val="0"/>
            <w:webHidden/>
          </w:rPr>
        </w:r>
        <w:r w:rsidR="00DA2848" w:rsidRPr="00FC6188">
          <w:rPr>
            <w:noProof w:val="0"/>
            <w:webHidden/>
          </w:rPr>
          <w:fldChar w:fldCharType="separate"/>
        </w:r>
        <w:r w:rsidR="00DA2848" w:rsidRPr="00FC6188">
          <w:rPr>
            <w:noProof w:val="0"/>
            <w:webHidden/>
          </w:rPr>
          <w:t>6</w:t>
        </w:r>
        <w:r w:rsidR="00DA2848" w:rsidRPr="00FC6188">
          <w:rPr>
            <w:noProof w:val="0"/>
            <w:webHidden/>
          </w:rPr>
          <w:fldChar w:fldCharType="end"/>
        </w:r>
      </w:hyperlink>
    </w:p>
    <w:p w14:paraId="059D9AA4" w14:textId="4CE92F9B" w:rsidR="00DA2848" w:rsidRPr="00FC6188" w:rsidRDefault="00000000">
      <w:pPr>
        <w:pStyle w:val="TOC2"/>
        <w:rPr>
          <w:rFonts w:asciiTheme="minorHAnsi" w:eastAsiaTheme="minorEastAsia" w:hAnsiTheme="minorHAnsi" w:cstheme="minorBidi"/>
          <w:noProof w:val="0"/>
          <w:szCs w:val="22"/>
          <w:lang w:eastAsia="de-CH"/>
        </w:rPr>
      </w:pPr>
      <w:hyperlink w:anchor="_Toc121210898" w:history="1">
        <w:r w:rsidR="00DA2848" w:rsidRPr="00FC6188">
          <w:rPr>
            <w:rStyle w:val="Hyperlink"/>
            <w:noProof w:val="0"/>
          </w:rPr>
          <w:t>1.3</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Ergebnis</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_Toc121210898 \h </w:instrText>
        </w:r>
        <w:r w:rsidR="00DA2848" w:rsidRPr="00FC6188">
          <w:rPr>
            <w:noProof w:val="0"/>
            <w:webHidden/>
          </w:rPr>
        </w:r>
        <w:r w:rsidR="00DA2848" w:rsidRPr="00FC6188">
          <w:rPr>
            <w:noProof w:val="0"/>
            <w:webHidden/>
          </w:rPr>
          <w:fldChar w:fldCharType="separate"/>
        </w:r>
        <w:r w:rsidR="00DA2848" w:rsidRPr="00FC6188">
          <w:rPr>
            <w:noProof w:val="0"/>
            <w:webHidden/>
          </w:rPr>
          <w:t>6</w:t>
        </w:r>
        <w:r w:rsidR="00DA2848" w:rsidRPr="00FC6188">
          <w:rPr>
            <w:noProof w:val="0"/>
            <w:webHidden/>
          </w:rPr>
          <w:fldChar w:fldCharType="end"/>
        </w:r>
      </w:hyperlink>
    </w:p>
    <w:p w14:paraId="0A4226A0" w14:textId="5EB79FCF" w:rsidR="00DA2848" w:rsidRPr="00FC6188" w:rsidRDefault="00000000">
      <w:pPr>
        <w:pStyle w:val="TOC1"/>
        <w:rPr>
          <w:rFonts w:asciiTheme="minorHAnsi" w:eastAsiaTheme="minorEastAsia" w:hAnsiTheme="minorHAnsi" w:cstheme="minorBidi"/>
          <w:b w:val="0"/>
          <w:bCs w:val="0"/>
          <w:szCs w:val="22"/>
          <w:lang w:eastAsia="de-CH"/>
        </w:rPr>
      </w:pPr>
      <w:hyperlink w:anchor="_Toc121210899" w:history="1">
        <w:r w:rsidR="00DA2848" w:rsidRPr="00FC6188">
          <w:rPr>
            <w:rStyle w:val="Hyperlink"/>
          </w:rPr>
          <w:t>Teil 1: Ablauf Organisation und Umfeld</w:t>
        </w:r>
        <w:r w:rsidR="00DA2848" w:rsidRPr="00FC6188">
          <w:rPr>
            <w:webHidden/>
          </w:rPr>
          <w:tab/>
        </w:r>
        <w:r w:rsidR="00DA2848" w:rsidRPr="00FC6188">
          <w:rPr>
            <w:webHidden/>
          </w:rPr>
          <w:fldChar w:fldCharType="begin"/>
        </w:r>
        <w:r w:rsidR="00DA2848" w:rsidRPr="00FC6188">
          <w:rPr>
            <w:webHidden/>
          </w:rPr>
          <w:instrText xml:space="preserve"> PAGEREF _Toc121210899 \h </w:instrText>
        </w:r>
        <w:r w:rsidR="00DA2848" w:rsidRPr="00FC6188">
          <w:rPr>
            <w:webHidden/>
          </w:rPr>
        </w:r>
        <w:r w:rsidR="00DA2848" w:rsidRPr="00FC6188">
          <w:rPr>
            <w:webHidden/>
          </w:rPr>
          <w:fldChar w:fldCharType="separate"/>
        </w:r>
        <w:r w:rsidR="00DA2848" w:rsidRPr="00FC6188">
          <w:rPr>
            <w:webHidden/>
          </w:rPr>
          <w:t>7</w:t>
        </w:r>
        <w:r w:rsidR="00DA2848" w:rsidRPr="00FC6188">
          <w:rPr>
            <w:webHidden/>
          </w:rPr>
          <w:fldChar w:fldCharType="end"/>
        </w:r>
      </w:hyperlink>
    </w:p>
    <w:p w14:paraId="26D07F93" w14:textId="1F52160D" w:rsidR="00DA2848" w:rsidRPr="00FC6188" w:rsidRDefault="00000000">
      <w:pPr>
        <w:pStyle w:val="TOC1"/>
        <w:rPr>
          <w:rFonts w:asciiTheme="minorHAnsi" w:eastAsiaTheme="minorEastAsia" w:hAnsiTheme="minorHAnsi" w:cstheme="minorBidi"/>
          <w:b w:val="0"/>
          <w:bCs w:val="0"/>
          <w:szCs w:val="22"/>
          <w:lang w:eastAsia="de-CH"/>
        </w:rPr>
      </w:pPr>
      <w:hyperlink w:anchor="_Toc121210900" w:history="1">
        <w:r w:rsidR="00DA2848" w:rsidRPr="00FC6188">
          <w:rPr>
            <w:rStyle w:val="Hyperlink"/>
          </w:rPr>
          <w:t>2.</w:t>
        </w:r>
        <w:r w:rsidR="00DA2848" w:rsidRPr="00FC6188">
          <w:rPr>
            <w:rFonts w:asciiTheme="minorHAnsi" w:eastAsiaTheme="minorEastAsia" w:hAnsiTheme="minorHAnsi" w:cstheme="minorBidi"/>
            <w:b w:val="0"/>
            <w:bCs w:val="0"/>
            <w:szCs w:val="22"/>
            <w:lang w:eastAsia="de-CH"/>
          </w:rPr>
          <w:tab/>
        </w:r>
        <w:r w:rsidR="00DA2848" w:rsidRPr="00FC6188">
          <w:rPr>
            <w:rStyle w:val="Hyperlink"/>
          </w:rPr>
          <w:t>Aufgabenstellung</w:t>
        </w:r>
        <w:r w:rsidR="00DA2848" w:rsidRPr="00FC6188">
          <w:rPr>
            <w:webHidden/>
          </w:rPr>
          <w:tab/>
        </w:r>
        <w:r w:rsidR="00DA2848" w:rsidRPr="00FC6188">
          <w:rPr>
            <w:webHidden/>
          </w:rPr>
          <w:fldChar w:fldCharType="begin"/>
        </w:r>
        <w:r w:rsidR="00DA2848" w:rsidRPr="00FC6188">
          <w:rPr>
            <w:webHidden/>
          </w:rPr>
          <w:instrText xml:space="preserve"> PAGEREF _Toc121210900 \h </w:instrText>
        </w:r>
        <w:r w:rsidR="00DA2848" w:rsidRPr="00FC6188">
          <w:rPr>
            <w:webHidden/>
          </w:rPr>
        </w:r>
        <w:r w:rsidR="00DA2848" w:rsidRPr="00FC6188">
          <w:rPr>
            <w:webHidden/>
          </w:rPr>
          <w:fldChar w:fldCharType="separate"/>
        </w:r>
        <w:r w:rsidR="00DA2848" w:rsidRPr="00FC6188">
          <w:rPr>
            <w:webHidden/>
          </w:rPr>
          <w:t>8</w:t>
        </w:r>
        <w:r w:rsidR="00DA2848" w:rsidRPr="00FC6188">
          <w:rPr>
            <w:webHidden/>
          </w:rPr>
          <w:fldChar w:fldCharType="end"/>
        </w:r>
      </w:hyperlink>
    </w:p>
    <w:p w14:paraId="27BAEDC4" w14:textId="6D27156E" w:rsidR="00DA2848" w:rsidRPr="00FC6188" w:rsidRDefault="00000000">
      <w:pPr>
        <w:pStyle w:val="TOC2"/>
        <w:rPr>
          <w:rFonts w:asciiTheme="minorHAnsi" w:eastAsiaTheme="minorEastAsia" w:hAnsiTheme="minorHAnsi" w:cstheme="minorBidi"/>
          <w:noProof w:val="0"/>
          <w:szCs w:val="22"/>
          <w:lang w:eastAsia="de-CH"/>
        </w:rPr>
      </w:pPr>
      <w:hyperlink w:anchor="_Toc121210901" w:history="1">
        <w:r w:rsidR="00DA2848" w:rsidRPr="00FC6188">
          <w:rPr>
            <w:rStyle w:val="Hyperlink"/>
            <w:noProof w:val="0"/>
          </w:rPr>
          <w:t>2.1</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Titel der Arbeit</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_Toc121210901 \h </w:instrText>
        </w:r>
        <w:r w:rsidR="00DA2848" w:rsidRPr="00FC6188">
          <w:rPr>
            <w:noProof w:val="0"/>
            <w:webHidden/>
          </w:rPr>
        </w:r>
        <w:r w:rsidR="00DA2848" w:rsidRPr="00FC6188">
          <w:rPr>
            <w:noProof w:val="0"/>
            <w:webHidden/>
          </w:rPr>
          <w:fldChar w:fldCharType="separate"/>
        </w:r>
        <w:r w:rsidR="00DA2848" w:rsidRPr="00FC6188">
          <w:rPr>
            <w:noProof w:val="0"/>
            <w:webHidden/>
          </w:rPr>
          <w:t>8</w:t>
        </w:r>
        <w:r w:rsidR="00DA2848" w:rsidRPr="00FC6188">
          <w:rPr>
            <w:noProof w:val="0"/>
            <w:webHidden/>
          </w:rPr>
          <w:fldChar w:fldCharType="end"/>
        </w:r>
      </w:hyperlink>
    </w:p>
    <w:p w14:paraId="494036FE" w14:textId="5CEB0341" w:rsidR="00DA2848" w:rsidRPr="00FC6188" w:rsidRDefault="00000000">
      <w:pPr>
        <w:pStyle w:val="TOC2"/>
        <w:rPr>
          <w:rFonts w:asciiTheme="minorHAnsi" w:eastAsiaTheme="minorEastAsia" w:hAnsiTheme="minorHAnsi" w:cstheme="minorBidi"/>
          <w:noProof w:val="0"/>
          <w:szCs w:val="22"/>
          <w:lang w:eastAsia="de-CH"/>
        </w:rPr>
      </w:pPr>
      <w:hyperlink w:anchor="_Toc121210902" w:history="1">
        <w:r w:rsidR="00DA2848" w:rsidRPr="00FC6188">
          <w:rPr>
            <w:rStyle w:val="Hyperlink"/>
            <w:noProof w:val="0"/>
          </w:rPr>
          <w:t>2.2</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Thematik</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_Toc121210902 \h </w:instrText>
        </w:r>
        <w:r w:rsidR="00DA2848" w:rsidRPr="00FC6188">
          <w:rPr>
            <w:noProof w:val="0"/>
            <w:webHidden/>
          </w:rPr>
        </w:r>
        <w:r w:rsidR="00DA2848" w:rsidRPr="00FC6188">
          <w:rPr>
            <w:noProof w:val="0"/>
            <w:webHidden/>
          </w:rPr>
          <w:fldChar w:fldCharType="separate"/>
        </w:r>
        <w:r w:rsidR="00DA2848" w:rsidRPr="00FC6188">
          <w:rPr>
            <w:noProof w:val="0"/>
            <w:webHidden/>
          </w:rPr>
          <w:t>8</w:t>
        </w:r>
        <w:r w:rsidR="00DA2848" w:rsidRPr="00FC6188">
          <w:rPr>
            <w:noProof w:val="0"/>
            <w:webHidden/>
          </w:rPr>
          <w:fldChar w:fldCharType="end"/>
        </w:r>
      </w:hyperlink>
    </w:p>
    <w:p w14:paraId="3F8A905B" w14:textId="2ADDB595" w:rsidR="00DA2848" w:rsidRPr="00FC6188" w:rsidRDefault="00000000">
      <w:pPr>
        <w:pStyle w:val="TOC2"/>
        <w:rPr>
          <w:rFonts w:asciiTheme="minorHAnsi" w:eastAsiaTheme="minorEastAsia" w:hAnsiTheme="minorHAnsi" w:cstheme="minorBidi"/>
          <w:noProof w:val="0"/>
          <w:szCs w:val="22"/>
          <w:lang w:eastAsia="de-CH"/>
        </w:rPr>
      </w:pPr>
      <w:hyperlink w:anchor="_Toc121210903" w:history="1">
        <w:r w:rsidR="00DA2848" w:rsidRPr="00FC6188">
          <w:rPr>
            <w:rStyle w:val="Hyperlink"/>
            <w:noProof w:val="0"/>
          </w:rPr>
          <w:t>2.3</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Ausgangslage</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_Toc121210903 \h </w:instrText>
        </w:r>
        <w:r w:rsidR="00DA2848" w:rsidRPr="00FC6188">
          <w:rPr>
            <w:noProof w:val="0"/>
            <w:webHidden/>
          </w:rPr>
        </w:r>
        <w:r w:rsidR="00DA2848" w:rsidRPr="00FC6188">
          <w:rPr>
            <w:noProof w:val="0"/>
            <w:webHidden/>
          </w:rPr>
          <w:fldChar w:fldCharType="separate"/>
        </w:r>
        <w:r w:rsidR="00DA2848" w:rsidRPr="00FC6188">
          <w:rPr>
            <w:noProof w:val="0"/>
            <w:webHidden/>
          </w:rPr>
          <w:t>8</w:t>
        </w:r>
        <w:r w:rsidR="00DA2848" w:rsidRPr="00FC6188">
          <w:rPr>
            <w:noProof w:val="0"/>
            <w:webHidden/>
          </w:rPr>
          <w:fldChar w:fldCharType="end"/>
        </w:r>
      </w:hyperlink>
    </w:p>
    <w:p w14:paraId="41D0C3FB" w14:textId="3FFB848B" w:rsidR="00DA2848" w:rsidRPr="00FC6188" w:rsidRDefault="00000000">
      <w:pPr>
        <w:pStyle w:val="TOC2"/>
        <w:rPr>
          <w:rFonts w:asciiTheme="minorHAnsi" w:eastAsiaTheme="minorEastAsia" w:hAnsiTheme="minorHAnsi" w:cstheme="minorBidi"/>
          <w:noProof w:val="0"/>
          <w:szCs w:val="22"/>
          <w:lang w:eastAsia="de-CH"/>
        </w:rPr>
      </w:pPr>
      <w:hyperlink w:anchor="_Toc121210904" w:history="1">
        <w:r w:rsidR="00DA2848" w:rsidRPr="00FC6188">
          <w:rPr>
            <w:rStyle w:val="Hyperlink"/>
            <w:noProof w:val="0"/>
          </w:rPr>
          <w:t>2.4</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Detaillierte Aufgabenstellung</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_Toc121210904 \h </w:instrText>
        </w:r>
        <w:r w:rsidR="00DA2848" w:rsidRPr="00FC6188">
          <w:rPr>
            <w:noProof w:val="0"/>
            <w:webHidden/>
          </w:rPr>
        </w:r>
        <w:r w:rsidR="00DA2848" w:rsidRPr="00FC6188">
          <w:rPr>
            <w:noProof w:val="0"/>
            <w:webHidden/>
          </w:rPr>
          <w:fldChar w:fldCharType="separate"/>
        </w:r>
        <w:r w:rsidR="00DA2848" w:rsidRPr="00FC6188">
          <w:rPr>
            <w:noProof w:val="0"/>
            <w:webHidden/>
          </w:rPr>
          <w:t>8</w:t>
        </w:r>
        <w:r w:rsidR="00DA2848" w:rsidRPr="00FC6188">
          <w:rPr>
            <w:noProof w:val="0"/>
            <w:webHidden/>
          </w:rPr>
          <w:fldChar w:fldCharType="end"/>
        </w:r>
      </w:hyperlink>
    </w:p>
    <w:p w14:paraId="00FB549F" w14:textId="1AD08633" w:rsidR="00DA2848" w:rsidRPr="00FC6188" w:rsidRDefault="00000000">
      <w:pPr>
        <w:pStyle w:val="TOC2"/>
        <w:rPr>
          <w:rFonts w:asciiTheme="minorHAnsi" w:eastAsiaTheme="minorEastAsia" w:hAnsiTheme="minorHAnsi" w:cstheme="minorBidi"/>
          <w:noProof w:val="0"/>
          <w:szCs w:val="22"/>
          <w:lang w:eastAsia="de-CH"/>
        </w:rPr>
      </w:pPr>
      <w:hyperlink w:anchor="_Toc121210905" w:history="1">
        <w:r w:rsidR="00DA2848" w:rsidRPr="00FC6188">
          <w:rPr>
            <w:rStyle w:val="Hyperlink"/>
            <w:noProof w:val="0"/>
          </w:rPr>
          <w:t>2.5</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Mittel und Methoden inklusive Projektmethode</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_Toc121210905 \h </w:instrText>
        </w:r>
        <w:r w:rsidR="00DA2848" w:rsidRPr="00FC6188">
          <w:rPr>
            <w:noProof w:val="0"/>
            <w:webHidden/>
          </w:rPr>
        </w:r>
        <w:r w:rsidR="00DA2848" w:rsidRPr="00FC6188">
          <w:rPr>
            <w:noProof w:val="0"/>
            <w:webHidden/>
          </w:rPr>
          <w:fldChar w:fldCharType="separate"/>
        </w:r>
        <w:r w:rsidR="00DA2848" w:rsidRPr="00FC6188">
          <w:rPr>
            <w:noProof w:val="0"/>
            <w:webHidden/>
          </w:rPr>
          <w:t>8</w:t>
        </w:r>
        <w:r w:rsidR="00DA2848" w:rsidRPr="00FC6188">
          <w:rPr>
            <w:noProof w:val="0"/>
            <w:webHidden/>
          </w:rPr>
          <w:fldChar w:fldCharType="end"/>
        </w:r>
      </w:hyperlink>
    </w:p>
    <w:p w14:paraId="44EA0279" w14:textId="70CB009A" w:rsidR="00DA2848" w:rsidRPr="00FC6188" w:rsidRDefault="00000000">
      <w:pPr>
        <w:pStyle w:val="TOC2"/>
        <w:rPr>
          <w:rFonts w:asciiTheme="minorHAnsi" w:eastAsiaTheme="minorEastAsia" w:hAnsiTheme="minorHAnsi" w:cstheme="minorBidi"/>
          <w:noProof w:val="0"/>
          <w:szCs w:val="22"/>
          <w:lang w:eastAsia="de-CH"/>
        </w:rPr>
      </w:pPr>
      <w:hyperlink w:anchor="_Toc121210906" w:history="1">
        <w:r w:rsidR="00DA2848" w:rsidRPr="00FC6188">
          <w:rPr>
            <w:rStyle w:val="Hyperlink"/>
            <w:noProof w:val="0"/>
          </w:rPr>
          <w:t>2.6</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Vorkenntnisse</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_Toc121210906 \h </w:instrText>
        </w:r>
        <w:r w:rsidR="00DA2848" w:rsidRPr="00FC6188">
          <w:rPr>
            <w:noProof w:val="0"/>
            <w:webHidden/>
          </w:rPr>
        </w:r>
        <w:r w:rsidR="00DA2848" w:rsidRPr="00FC6188">
          <w:rPr>
            <w:noProof w:val="0"/>
            <w:webHidden/>
          </w:rPr>
          <w:fldChar w:fldCharType="separate"/>
        </w:r>
        <w:r w:rsidR="00DA2848" w:rsidRPr="00FC6188">
          <w:rPr>
            <w:noProof w:val="0"/>
            <w:webHidden/>
          </w:rPr>
          <w:t>9</w:t>
        </w:r>
        <w:r w:rsidR="00DA2848" w:rsidRPr="00FC6188">
          <w:rPr>
            <w:noProof w:val="0"/>
            <w:webHidden/>
          </w:rPr>
          <w:fldChar w:fldCharType="end"/>
        </w:r>
      </w:hyperlink>
    </w:p>
    <w:p w14:paraId="606DA3F6" w14:textId="40E8091C" w:rsidR="00DA2848" w:rsidRPr="00FC6188" w:rsidRDefault="00000000">
      <w:pPr>
        <w:pStyle w:val="TOC2"/>
        <w:rPr>
          <w:rFonts w:asciiTheme="minorHAnsi" w:eastAsiaTheme="minorEastAsia" w:hAnsiTheme="minorHAnsi" w:cstheme="minorBidi"/>
          <w:noProof w:val="0"/>
          <w:szCs w:val="22"/>
          <w:lang w:eastAsia="de-CH"/>
        </w:rPr>
      </w:pPr>
      <w:hyperlink w:anchor="_Toc121210907" w:history="1">
        <w:r w:rsidR="00DA2848" w:rsidRPr="00FC6188">
          <w:rPr>
            <w:rStyle w:val="Hyperlink"/>
            <w:noProof w:val="0"/>
          </w:rPr>
          <w:t>2.7</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Vorarbeiten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_Toc121210907 \h </w:instrText>
        </w:r>
        <w:r w:rsidR="00DA2848" w:rsidRPr="00FC6188">
          <w:rPr>
            <w:noProof w:val="0"/>
            <w:webHidden/>
          </w:rPr>
        </w:r>
        <w:r w:rsidR="00DA2848" w:rsidRPr="00FC6188">
          <w:rPr>
            <w:noProof w:val="0"/>
            <w:webHidden/>
          </w:rPr>
          <w:fldChar w:fldCharType="separate"/>
        </w:r>
        <w:r w:rsidR="00DA2848" w:rsidRPr="00FC6188">
          <w:rPr>
            <w:noProof w:val="0"/>
            <w:webHidden/>
          </w:rPr>
          <w:t>9</w:t>
        </w:r>
        <w:r w:rsidR="00DA2848" w:rsidRPr="00FC6188">
          <w:rPr>
            <w:noProof w:val="0"/>
            <w:webHidden/>
          </w:rPr>
          <w:fldChar w:fldCharType="end"/>
        </w:r>
      </w:hyperlink>
    </w:p>
    <w:p w14:paraId="69380F06" w14:textId="3FADF8DA" w:rsidR="00DA2848" w:rsidRPr="00FC6188" w:rsidRDefault="00000000">
      <w:pPr>
        <w:pStyle w:val="TOC2"/>
        <w:rPr>
          <w:rFonts w:asciiTheme="minorHAnsi" w:eastAsiaTheme="minorEastAsia" w:hAnsiTheme="minorHAnsi" w:cstheme="minorBidi"/>
          <w:noProof w:val="0"/>
          <w:szCs w:val="22"/>
          <w:lang w:eastAsia="de-CH"/>
        </w:rPr>
      </w:pPr>
      <w:hyperlink w:anchor="_Toc121210908" w:history="1">
        <w:r w:rsidR="00DA2848" w:rsidRPr="00FC6188">
          <w:rPr>
            <w:rStyle w:val="Hyperlink"/>
            <w:i/>
            <w:noProof w:val="0"/>
          </w:rPr>
          <w:t>2.8</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Neue Lerninhalte</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_Toc121210908 \h </w:instrText>
        </w:r>
        <w:r w:rsidR="00DA2848" w:rsidRPr="00FC6188">
          <w:rPr>
            <w:noProof w:val="0"/>
            <w:webHidden/>
          </w:rPr>
        </w:r>
        <w:r w:rsidR="00DA2848" w:rsidRPr="00FC6188">
          <w:rPr>
            <w:noProof w:val="0"/>
            <w:webHidden/>
          </w:rPr>
          <w:fldChar w:fldCharType="separate"/>
        </w:r>
        <w:r w:rsidR="00DA2848" w:rsidRPr="00FC6188">
          <w:rPr>
            <w:noProof w:val="0"/>
            <w:webHidden/>
          </w:rPr>
          <w:t>9</w:t>
        </w:r>
        <w:r w:rsidR="00DA2848" w:rsidRPr="00FC6188">
          <w:rPr>
            <w:noProof w:val="0"/>
            <w:webHidden/>
          </w:rPr>
          <w:fldChar w:fldCharType="end"/>
        </w:r>
      </w:hyperlink>
    </w:p>
    <w:p w14:paraId="26A54048" w14:textId="741892E7" w:rsidR="00DA2848" w:rsidRPr="00FC6188" w:rsidRDefault="00000000">
      <w:pPr>
        <w:pStyle w:val="TOC2"/>
        <w:rPr>
          <w:rFonts w:asciiTheme="minorHAnsi" w:eastAsiaTheme="minorEastAsia" w:hAnsiTheme="minorHAnsi" w:cstheme="minorBidi"/>
          <w:noProof w:val="0"/>
          <w:szCs w:val="22"/>
          <w:lang w:eastAsia="de-CH"/>
        </w:rPr>
      </w:pPr>
      <w:hyperlink w:anchor="_Toc121210909" w:history="1">
        <w:r w:rsidR="00DA2848" w:rsidRPr="00FC6188">
          <w:rPr>
            <w:rStyle w:val="Hyperlink"/>
            <w:noProof w:val="0"/>
          </w:rPr>
          <w:t>2.9</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Arbeiten in den letzten 6 Monaten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_Toc121210909 \h </w:instrText>
        </w:r>
        <w:r w:rsidR="00DA2848" w:rsidRPr="00FC6188">
          <w:rPr>
            <w:noProof w:val="0"/>
            <w:webHidden/>
          </w:rPr>
        </w:r>
        <w:r w:rsidR="00DA2848" w:rsidRPr="00FC6188">
          <w:rPr>
            <w:noProof w:val="0"/>
            <w:webHidden/>
          </w:rPr>
          <w:fldChar w:fldCharType="separate"/>
        </w:r>
        <w:r w:rsidR="00DA2848" w:rsidRPr="00FC6188">
          <w:rPr>
            <w:noProof w:val="0"/>
            <w:webHidden/>
          </w:rPr>
          <w:t>9</w:t>
        </w:r>
        <w:r w:rsidR="00DA2848" w:rsidRPr="00FC6188">
          <w:rPr>
            <w:noProof w:val="0"/>
            <w:webHidden/>
          </w:rPr>
          <w:fldChar w:fldCharType="end"/>
        </w:r>
      </w:hyperlink>
    </w:p>
    <w:p w14:paraId="2C9FE199" w14:textId="621243D3" w:rsidR="00DA2848" w:rsidRPr="00FC6188" w:rsidRDefault="00000000">
      <w:pPr>
        <w:pStyle w:val="TOC1"/>
        <w:rPr>
          <w:rFonts w:asciiTheme="minorHAnsi" w:eastAsiaTheme="minorEastAsia" w:hAnsiTheme="minorHAnsi" w:cstheme="minorBidi"/>
          <w:b w:val="0"/>
          <w:bCs w:val="0"/>
          <w:szCs w:val="22"/>
          <w:lang w:eastAsia="de-CH"/>
        </w:rPr>
      </w:pPr>
      <w:hyperlink w:anchor="_Toc121210910" w:history="1">
        <w:r w:rsidR="00DA2848" w:rsidRPr="00FC6188">
          <w:rPr>
            <w:rStyle w:val="Hyperlink"/>
          </w:rPr>
          <w:t>3.</w:t>
        </w:r>
        <w:r w:rsidR="00DA2848" w:rsidRPr="00FC6188">
          <w:rPr>
            <w:rFonts w:asciiTheme="minorHAnsi" w:eastAsiaTheme="minorEastAsia" w:hAnsiTheme="minorHAnsi" w:cstheme="minorBidi"/>
            <w:b w:val="0"/>
            <w:bCs w:val="0"/>
            <w:szCs w:val="22"/>
            <w:lang w:eastAsia="de-CH"/>
          </w:rPr>
          <w:tab/>
        </w:r>
        <w:r w:rsidR="00DA2848" w:rsidRPr="00FC6188">
          <w:rPr>
            <w:rStyle w:val="Hyperlink"/>
          </w:rPr>
          <w:t>Detailliertes Projektvorgehen</w:t>
        </w:r>
        <w:r w:rsidR="00DA2848" w:rsidRPr="00FC6188">
          <w:rPr>
            <w:webHidden/>
          </w:rPr>
          <w:tab/>
        </w:r>
        <w:r w:rsidR="00DA2848" w:rsidRPr="00FC6188">
          <w:rPr>
            <w:webHidden/>
          </w:rPr>
          <w:fldChar w:fldCharType="begin"/>
        </w:r>
        <w:r w:rsidR="00DA2848" w:rsidRPr="00FC6188">
          <w:rPr>
            <w:webHidden/>
          </w:rPr>
          <w:instrText xml:space="preserve"> PAGEREF _Toc121210910 \h </w:instrText>
        </w:r>
        <w:r w:rsidR="00DA2848" w:rsidRPr="00FC6188">
          <w:rPr>
            <w:webHidden/>
          </w:rPr>
        </w:r>
        <w:r w:rsidR="00DA2848" w:rsidRPr="00FC6188">
          <w:rPr>
            <w:webHidden/>
          </w:rPr>
          <w:fldChar w:fldCharType="separate"/>
        </w:r>
        <w:r w:rsidR="00DA2848" w:rsidRPr="00FC6188">
          <w:rPr>
            <w:webHidden/>
          </w:rPr>
          <w:t>10</w:t>
        </w:r>
        <w:r w:rsidR="00DA2848" w:rsidRPr="00FC6188">
          <w:rPr>
            <w:webHidden/>
          </w:rPr>
          <w:fldChar w:fldCharType="end"/>
        </w:r>
      </w:hyperlink>
    </w:p>
    <w:p w14:paraId="0C9E8373" w14:textId="130A82AE"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11" w:history="1">
        <w:r w:rsidR="00DA2848" w:rsidRPr="00FC6188">
          <w:rPr>
            <w:rStyle w:val="Hyperlink"/>
          </w:rPr>
          <w:t>3.1.1</w:t>
        </w:r>
        <w:r w:rsidR="00DA2848" w:rsidRPr="00FC6188">
          <w:rPr>
            <w:rFonts w:asciiTheme="minorHAnsi" w:eastAsiaTheme="minorEastAsia" w:hAnsiTheme="minorHAnsi"/>
            <w:lang w:eastAsia="de-CH"/>
          </w:rPr>
          <w:tab/>
        </w:r>
        <w:r w:rsidR="00DA2848" w:rsidRPr="00FC6188">
          <w:rPr>
            <w:rStyle w:val="Hyperlink"/>
          </w:rPr>
          <w:t>Projektmethode:</w:t>
        </w:r>
        <w:r w:rsidR="00DA2848" w:rsidRPr="00FC6188">
          <w:rPr>
            <w:webHidden/>
          </w:rPr>
          <w:tab/>
        </w:r>
        <w:r w:rsidR="00DA2848" w:rsidRPr="00FC6188">
          <w:rPr>
            <w:webHidden/>
          </w:rPr>
          <w:fldChar w:fldCharType="begin"/>
        </w:r>
        <w:r w:rsidR="00DA2848" w:rsidRPr="00FC6188">
          <w:rPr>
            <w:webHidden/>
          </w:rPr>
          <w:instrText xml:space="preserve"> PAGEREF _Toc121210911 \h </w:instrText>
        </w:r>
        <w:r w:rsidR="00DA2848" w:rsidRPr="00FC6188">
          <w:rPr>
            <w:webHidden/>
          </w:rPr>
        </w:r>
        <w:r w:rsidR="00DA2848" w:rsidRPr="00FC6188">
          <w:rPr>
            <w:webHidden/>
          </w:rPr>
          <w:fldChar w:fldCharType="separate"/>
        </w:r>
        <w:r w:rsidR="00DA2848" w:rsidRPr="00FC6188">
          <w:rPr>
            <w:webHidden/>
          </w:rPr>
          <w:t>10</w:t>
        </w:r>
        <w:r w:rsidR="00DA2848" w:rsidRPr="00FC6188">
          <w:rPr>
            <w:webHidden/>
          </w:rPr>
          <w:fldChar w:fldCharType="end"/>
        </w:r>
      </w:hyperlink>
    </w:p>
    <w:p w14:paraId="38259697" w14:textId="04227ED8"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12" w:history="1">
        <w:r w:rsidR="00DA2848" w:rsidRPr="00FC6188">
          <w:rPr>
            <w:rStyle w:val="Hyperlink"/>
          </w:rPr>
          <w:t>3.1.2</w:t>
        </w:r>
        <w:r w:rsidR="00DA2848" w:rsidRPr="00FC6188">
          <w:rPr>
            <w:rFonts w:asciiTheme="minorHAnsi" w:eastAsiaTheme="minorEastAsia" w:hAnsiTheme="minorHAnsi"/>
            <w:lang w:eastAsia="de-CH"/>
          </w:rPr>
          <w:tab/>
        </w:r>
        <w:r w:rsidR="00DA2848" w:rsidRPr="00FC6188">
          <w:rPr>
            <w:rStyle w:val="Hyperlink"/>
          </w:rPr>
          <w:t>Szenario:</w:t>
        </w:r>
        <w:r w:rsidR="00DA2848" w:rsidRPr="00FC6188">
          <w:rPr>
            <w:webHidden/>
          </w:rPr>
          <w:tab/>
        </w:r>
        <w:r w:rsidR="00DA2848" w:rsidRPr="00FC6188">
          <w:rPr>
            <w:webHidden/>
          </w:rPr>
          <w:fldChar w:fldCharType="begin"/>
        </w:r>
        <w:r w:rsidR="00DA2848" w:rsidRPr="00FC6188">
          <w:rPr>
            <w:webHidden/>
          </w:rPr>
          <w:instrText xml:space="preserve"> PAGEREF _Toc121210912 \h </w:instrText>
        </w:r>
        <w:r w:rsidR="00DA2848" w:rsidRPr="00FC6188">
          <w:rPr>
            <w:webHidden/>
          </w:rPr>
        </w:r>
        <w:r w:rsidR="00DA2848" w:rsidRPr="00FC6188">
          <w:rPr>
            <w:webHidden/>
          </w:rPr>
          <w:fldChar w:fldCharType="separate"/>
        </w:r>
        <w:r w:rsidR="00DA2848" w:rsidRPr="00FC6188">
          <w:rPr>
            <w:webHidden/>
          </w:rPr>
          <w:t>10</w:t>
        </w:r>
        <w:r w:rsidR="00DA2848" w:rsidRPr="00FC6188">
          <w:rPr>
            <w:webHidden/>
          </w:rPr>
          <w:fldChar w:fldCharType="end"/>
        </w:r>
      </w:hyperlink>
    </w:p>
    <w:p w14:paraId="150EE118" w14:textId="07067971"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13" w:history="1">
        <w:r w:rsidR="00DA2848" w:rsidRPr="00FC6188">
          <w:rPr>
            <w:rStyle w:val="Hyperlink"/>
          </w:rPr>
          <w:t>3.1.3</w:t>
        </w:r>
        <w:r w:rsidR="00DA2848" w:rsidRPr="00FC6188">
          <w:rPr>
            <w:rFonts w:asciiTheme="minorHAnsi" w:eastAsiaTheme="minorEastAsia" w:hAnsiTheme="minorHAnsi"/>
            <w:lang w:eastAsia="de-CH"/>
          </w:rPr>
          <w:tab/>
        </w:r>
        <w:r w:rsidR="00DA2848" w:rsidRPr="00FC6188">
          <w:rPr>
            <w:rStyle w:val="Hyperlink"/>
          </w:rPr>
          <w:t>Phasen:</w:t>
        </w:r>
        <w:r w:rsidR="00DA2848" w:rsidRPr="00FC6188">
          <w:rPr>
            <w:webHidden/>
          </w:rPr>
          <w:tab/>
        </w:r>
        <w:r w:rsidR="00DA2848" w:rsidRPr="00FC6188">
          <w:rPr>
            <w:webHidden/>
          </w:rPr>
          <w:fldChar w:fldCharType="begin"/>
        </w:r>
        <w:r w:rsidR="00DA2848" w:rsidRPr="00FC6188">
          <w:rPr>
            <w:webHidden/>
          </w:rPr>
          <w:instrText xml:space="preserve"> PAGEREF _Toc121210913 \h </w:instrText>
        </w:r>
        <w:r w:rsidR="00DA2848" w:rsidRPr="00FC6188">
          <w:rPr>
            <w:webHidden/>
          </w:rPr>
        </w:r>
        <w:r w:rsidR="00DA2848" w:rsidRPr="00FC6188">
          <w:rPr>
            <w:webHidden/>
          </w:rPr>
          <w:fldChar w:fldCharType="separate"/>
        </w:r>
        <w:r w:rsidR="00DA2848" w:rsidRPr="00FC6188">
          <w:rPr>
            <w:webHidden/>
          </w:rPr>
          <w:t>10</w:t>
        </w:r>
        <w:r w:rsidR="00DA2848" w:rsidRPr="00FC6188">
          <w:rPr>
            <w:webHidden/>
          </w:rPr>
          <w:fldChar w:fldCharType="end"/>
        </w:r>
      </w:hyperlink>
    </w:p>
    <w:p w14:paraId="76DE1F12" w14:textId="15F52FA6"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14" w:history="1">
        <w:r w:rsidR="00DA2848" w:rsidRPr="00FC6188">
          <w:rPr>
            <w:rStyle w:val="Hyperlink"/>
          </w:rPr>
          <w:t>3.1.4</w:t>
        </w:r>
        <w:r w:rsidR="00DA2848" w:rsidRPr="00FC6188">
          <w:rPr>
            <w:rFonts w:asciiTheme="minorHAnsi" w:eastAsiaTheme="minorEastAsia" w:hAnsiTheme="minorHAnsi"/>
            <w:lang w:eastAsia="de-CH"/>
          </w:rPr>
          <w:tab/>
        </w:r>
        <w:r w:rsidR="00DA2848" w:rsidRPr="00FC6188">
          <w:rPr>
            <w:rStyle w:val="Hyperlink"/>
          </w:rPr>
          <w:t>Module:</w:t>
        </w:r>
        <w:r w:rsidR="00DA2848" w:rsidRPr="00FC6188">
          <w:rPr>
            <w:webHidden/>
          </w:rPr>
          <w:tab/>
        </w:r>
        <w:r w:rsidR="00DA2848" w:rsidRPr="00FC6188">
          <w:rPr>
            <w:webHidden/>
          </w:rPr>
          <w:fldChar w:fldCharType="begin"/>
        </w:r>
        <w:r w:rsidR="00DA2848" w:rsidRPr="00FC6188">
          <w:rPr>
            <w:webHidden/>
          </w:rPr>
          <w:instrText xml:space="preserve"> PAGEREF _Toc121210914 \h </w:instrText>
        </w:r>
        <w:r w:rsidR="00DA2848" w:rsidRPr="00FC6188">
          <w:rPr>
            <w:webHidden/>
          </w:rPr>
        </w:r>
        <w:r w:rsidR="00DA2848" w:rsidRPr="00FC6188">
          <w:rPr>
            <w:webHidden/>
          </w:rPr>
          <w:fldChar w:fldCharType="separate"/>
        </w:r>
        <w:r w:rsidR="00DA2848" w:rsidRPr="00FC6188">
          <w:rPr>
            <w:webHidden/>
          </w:rPr>
          <w:t>10</w:t>
        </w:r>
        <w:r w:rsidR="00DA2848" w:rsidRPr="00FC6188">
          <w:rPr>
            <w:webHidden/>
          </w:rPr>
          <w:fldChar w:fldCharType="end"/>
        </w:r>
      </w:hyperlink>
    </w:p>
    <w:p w14:paraId="425AEF13" w14:textId="10DE48A0" w:rsidR="00DA2848" w:rsidRPr="00FC6188" w:rsidRDefault="00000000">
      <w:pPr>
        <w:pStyle w:val="TOC2"/>
        <w:rPr>
          <w:rFonts w:asciiTheme="minorHAnsi" w:eastAsiaTheme="minorEastAsia" w:hAnsiTheme="minorHAnsi" w:cstheme="minorBidi"/>
          <w:noProof w:val="0"/>
          <w:szCs w:val="22"/>
          <w:lang w:eastAsia="de-CH"/>
        </w:rPr>
      </w:pPr>
      <w:hyperlink w:anchor="_Toc121210915" w:history="1">
        <w:r w:rsidR="00DA2848" w:rsidRPr="00FC6188">
          <w:rPr>
            <w:rStyle w:val="Hyperlink"/>
            <w:noProof w:val="0"/>
          </w:rPr>
          <w:t>3.2</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Projektorganisation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_Toc121210915 \h </w:instrText>
        </w:r>
        <w:r w:rsidR="00DA2848" w:rsidRPr="00FC6188">
          <w:rPr>
            <w:noProof w:val="0"/>
            <w:webHidden/>
          </w:rPr>
        </w:r>
        <w:r w:rsidR="00DA2848" w:rsidRPr="00FC6188">
          <w:rPr>
            <w:noProof w:val="0"/>
            <w:webHidden/>
          </w:rPr>
          <w:fldChar w:fldCharType="separate"/>
        </w:r>
        <w:r w:rsidR="00DA2848" w:rsidRPr="00FC6188">
          <w:rPr>
            <w:noProof w:val="0"/>
            <w:webHidden/>
          </w:rPr>
          <w:t>10</w:t>
        </w:r>
        <w:r w:rsidR="00DA2848" w:rsidRPr="00FC6188">
          <w:rPr>
            <w:noProof w:val="0"/>
            <w:webHidden/>
          </w:rPr>
          <w:fldChar w:fldCharType="end"/>
        </w:r>
      </w:hyperlink>
    </w:p>
    <w:p w14:paraId="3592775B" w14:textId="5980A234"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16" w:history="1">
        <w:r w:rsidR="00DA2848" w:rsidRPr="00FC6188">
          <w:rPr>
            <w:rStyle w:val="Hyperlink"/>
          </w:rPr>
          <w:t>3.2.1</w:t>
        </w:r>
        <w:r w:rsidR="00DA2848" w:rsidRPr="00FC6188">
          <w:rPr>
            <w:rFonts w:asciiTheme="minorHAnsi" w:eastAsiaTheme="minorEastAsia" w:hAnsiTheme="minorHAnsi"/>
            <w:lang w:eastAsia="de-CH"/>
          </w:rPr>
          <w:tab/>
        </w:r>
        <w:r w:rsidR="00DA2848" w:rsidRPr="00FC6188">
          <w:rPr>
            <w:rStyle w:val="Hyperlink"/>
          </w:rPr>
          <w:t>Projektrollen</w:t>
        </w:r>
        <w:r w:rsidR="00DA2848" w:rsidRPr="00FC6188">
          <w:rPr>
            <w:webHidden/>
          </w:rPr>
          <w:tab/>
        </w:r>
        <w:r w:rsidR="00DA2848" w:rsidRPr="00FC6188">
          <w:rPr>
            <w:webHidden/>
          </w:rPr>
          <w:fldChar w:fldCharType="begin"/>
        </w:r>
        <w:r w:rsidR="00DA2848" w:rsidRPr="00FC6188">
          <w:rPr>
            <w:webHidden/>
          </w:rPr>
          <w:instrText xml:space="preserve"> PAGEREF _Toc121210916 \h </w:instrText>
        </w:r>
        <w:r w:rsidR="00DA2848" w:rsidRPr="00FC6188">
          <w:rPr>
            <w:webHidden/>
          </w:rPr>
        </w:r>
        <w:r w:rsidR="00DA2848" w:rsidRPr="00FC6188">
          <w:rPr>
            <w:webHidden/>
          </w:rPr>
          <w:fldChar w:fldCharType="separate"/>
        </w:r>
        <w:r w:rsidR="00DA2848" w:rsidRPr="00FC6188">
          <w:rPr>
            <w:webHidden/>
          </w:rPr>
          <w:t>10</w:t>
        </w:r>
        <w:r w:rsidR="00DA2848" w:rsidRPr="00FC6188">
          <w:rPr>
            <w:webHidden/>
          </w:rPr>
          <w:fldChar w:fldCharType="end"/>
        </w:r>
      </w:hyperlink>
    </w:p>
    <w:p w14:paraId="4EF9B486" w14:textId="4E5BF2C4" w:rsidR="00DA2848" w:rsidRPr="00FC6188" w:rsidRDefault="00000000">
      <w:pPr>
        <w:pStyle w:val="TOC1"/>
        <w:rPr>
          <w:rFonts w:asciiTheme="minorHAnsi" w:eastAsiaTheme="minorEastAsia" w:hAnsiTheme="minorHAnsi" w:cstheme="minorBidi"/>
          <w:b w:val="0"/>
          <w:bCs w:val="0"/>
          <w:szCs w:val="22"/>
          <w:lang w:eastAsia="de-CH"/>
        </w:rPr>
      </w:pPr>
      <w:hyperlink w:anchor="_Toc121210917" w:history="1">
        <w:r w:rsidR="00DA2848" w:rsidRPr="00FC6188">
          <w:rPr>
            <w:rStyle w:val="Hyperlink"/>
          </w:rPr>
          <w:t>4.</w:t>
        </w:r>
        <w:r w:rsidR="00DA2848" w:rsidRPr="00FC6188">
          <w:rPr>
            <w:rFonts w:asciiTheme="minorHAnsi" w:eastAsiaTheme="minorEastAsia" w:hAnsiTheme="minorHAnsi" w:cstheme="minorBidi"/>
            <w:b w:val="0"/>
            <w:bCs w:val="0"/>
            <w:szCs w:val="22"/>
            <w:lang w:eastAsia="de-CH"/>
          </w:rPr>
          <w:tab/>
        </w:r>
        <w:r w:rsidR="00DA2848" w:rsidRPr="00FC6188">
          <w:rPr>
            <w:rStyle w:val="Hyperlink"/>
          </w:rPr>
          <w:t>Zeitplan</w:t>
        </w:r>
        <w:r w:rsidR="00DA2848" w:rsidRPr="00FC6188">
          <w:rPr>
            <w:webHidden/>
          </w:rPr>
          <w:tab/>
        </w:r>
        <w:r w:rsidR="00DA2848" w:rsidRPr="00FC6188">
          <w:rPr>
            <w:webHidden/>
          </w:rPr>
          <w:fldChar w:fldCharType="begin"/>
        </w:r>
        <w:r w:rsidR="00DA2848" w:rsidRPr="00FC6188">
          <w:rPr>
            <w:webHidden/>
          </w:rPr>
          <w:instrText xml:space="preserve"> PAGEREF _Toc121210917 \h </w:instrText>
        </w:r>
        <w:r w:rsidR="00DA2848" w:rsidRPr="00FC6188">
          <w:rPr>
            <w:webHidden/>
          </w:rPr>
        </w:r>
        <w:r w:rsidR="00DA2848" w:rsidRPr="00FC6188">
          <w:rPr>
            <w:webHidden/>
          </w:rPr>
          <w:fldChar w:fldCharType="separate"/>
        </w:r>
        <w:r w:rsidR="00DA2848" w:rsidRPr="00FC6188">
          <w:rPr>
            <w:webHidden/>
          </w:rPr>
          <w:t>12</w:t>
        </w:r>
        <w:r w:rsidR="00DA2848" w:rsidRPr="00FC6188">
          <w:rPr>
            <w:webHidden/>
          </w:rPr>
          <w:fldChar w:fldCharType="end"/>
        </w:r>
      </w:hyperlink>
    </w:p>
    <w:p w14:paraId="5C8F6A0B" w14:textId="573E78C8" w:rsidR="00DA2848" w:rsidRPr="00FC6188" w:rsidRDefault="00000000">
      <w:pPr>
        <w:pStyle w:val="TOC1"/>
        <w:rPr>
          <w:rFonts w:asciiTheme="minorHAnsi" w:eastAsiaTheme="minorEastAsia" w:hAnsiTheme="minorHAnsi" w:cstheme="minorBidi"/>
          <w:b w:val="0"/>
          <w:bCs w:val="0"/>
          <w:szCs w:val="22"/>
          <w:lang w:eastAsia="de-CH"/>
        </w:rPr>
      </w:pPr>
      <w:hyperlink w:anchor="_Toc121210918" w:history="1">
        <w:r w:rsidR="00DA2848" w:rsidRPr="00FC6188">
          <w:rPr>
            <w:rStyle w:val="Hyperlink"/>
          </w:rPr>
          <w:t>5.</w:t>
        </w:r>
        <w:r w:rsidR="00DA2848" w:rsidRPr="00FC6188">
          <w:rPr>
            <w:rFonts w:asciiTheme="minorHAnsi" w:eastAsiaTheme="minorEastAsia" w:hAnsiTheme="minorHAnsi" w:cstheme="minorBidi"/>
            <w:b w:val="0"/>
            <w:bCs w:val="0"/>
            <w:szCs w:val="22"/>
            <w:lang w:eastAsia="de-CH"/>
          </w:rPr>
          <w:tab/>
        </w:r>
        <w:r w:rsidR="00DA2848" w:rsidRPr="00FC6188">
          <w:rPr>
            <w:rStyle w:val="Hyperlink"/>
          </w:rPr>
          <w:t>Organisation der IPA</w:t>
        </w:r>
        <w:r w:rsidR="00DA2848" w:rsidRPr="00FC6188">
          <w:rPr>
            <w:webHidden/>
          </w:rPr>
          <w:tab/>
        </w:r>
        <w:r w:rsidR="00DA2848" w:rsidRPr="00FC6188">
          <w:rPr>
            <w:webHidden/>
          </w:rPr>
          <w:fldChar w:fldCharType="begin"/>
        </w:r>
        <w:r w:rsidR="00DA2848" w:rsidRPr="00FC6188">
          <w:rPr>
            <w:webHidden/>
          </w:rPr>
          <w:instrText xml:space="preserve"> PAGEREF _Toc121210918 \h </w:instrText>
        </w:r>
        <w:r w:rsidR="00DA2848" w:rsidRPr="00FC6188">
          <w:rPr>
            <w:webHidden/>
          </w:rPr>
        </w:r>
        <w:r w:rsidR="00DA2848" w:rsidRPr="00FC6188">
          <w:rPr>
            <w:webHidden/>
          </w:rPr>
          <w:fldChar w:fldCharType="separate"/>
        </w:r>
        <w:r w:rsidR="00DA2848" w:rsidRPr="00FC6188">
          <w:rPr>
            <w:webHidden/>
          </w:rPr>
          <w:t>13</w:t>
        </w:r>
        <w:r w:rsidR="00DA2848" w:rsidRPr="00FC6188">
          <w:rPr>
            <w:webHidden/>
          </w:rPr>
          <w:fldChar w:fldCharType="end"/>
        </w:r>
      </w:hyperlink>
    </w:p>
    <w:p w14:paraId="04E42162" w14:textId="708976DF" w:rsidR="00DA2848" w:rsidRPr="00FC6188" w:rsidRDefault="00000000">
      <w:pPr>
        <w:pStyle w:val="TOC2"/>
        <w:rPr>
          <w:rFonts w:asciiTheme="minorHAnsi" w:eastAsiaTheme="minorEastAsia" w:hAnsiTheme="minorHAnsi" w:cstheme="minorBidi"/>
          <w:noProof w:val="0"/>
          <w:szCs w:val="22"/>
          <w:lang w:eastAsia="de-CH"/>
        </w:rPr>
      </w:pPr>
      <w:hyperlink w:anchor="_Toc121210919" w:history="1">
        <w:r w:rsidR="00DA2848" w:rsidRPr="00FC6188">
          <w:rPr>
            <w:rStyle w:val="Hyperlink"/>
            <w:noProof w:val="0"/>
          </w:rPr>
          <w:t>5.1</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Datensicherung der IPA</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_Toc121210919 \h </w:instrText>
        </w:r>
        <w:r w:rsidR="00DA2848" w:rsidRPr="00FC6188">
          <w:rPr>
            <w:noProof w:val="0"/>
            <w:webHidden/>
          </w:rPr>
        </w:r>
        <w:r w:rsidR="00DA2848" w:rsidRPr="00FC6188">
          <w:rPr>
            <w:noProof w:val="0"/>
            <w:webHidden/>
          </w:rPr>
          <w:fldChar w:fldCharType="separate"/>
        </w:r>
        <w:r w:rsidR="00DA2848" w:rsidRPr="00FC6188">
          <w:rPr>
            <w:noProof w:val="0"/>
            <w:webHidden/>
          </w:rPr>
          <w:t>13</w:t>
        </w:r>
        <w:r w:rsidR="00DA2848" w:rsidRPr="00FC6188">
          <w:rPr>
            <w:noProof w:val="0"/>
            <w:webHidden/>
          </w:rPr>
          <w:fldChar w:fldCharType="end"/>
        </w:r>
      </w:hyperlink>
    </w:p>
    <w:p w14:paraId="3EE169F8" w14:textId="0BF0B72D" w:rsidR="00DA2848" w:rsidRPr="00FC6188" w:rsidRDefault="00000000">
      <w:pPr>
        <w:pStyle w:val="TOC1"/>
        <w:rPr>
          <w:rFonts w:asciiTheme="minorHAnsi" w:eastAsiaTheme="minorEastAsia" w:hAnsiTheme="minorHAnsi" w:cstheme="minorBidi"/>
          <w:b w:val="0"/>
          <w:bCs w:val="0"/>
          <w:szCs w:val="22"/>
          <w:lang w:eastAsia="de-CH"/>
        </w:rPr>
      </w:pPr>
      <w:hyperlink w:anchor="_Toc121210920" w:history="1">
        <w:r w:rsidR="00DA2848" w:rsidRPr="00FC6188">
          <w:rPr>
            <w:rStyle w:val="Hyperlink"/>
          </w:rPr>
          <w:t>6.</w:t>
        </w:r>
        <w:r w:rsidR="00DA2848" w:rsidRPr="00FC6188">
          <w:rPr>
            <w:rFonts w:asciiTheme="minorHAnsi" w:eastAsiaTheme="minorEastAsia" w:hAnsiTheme="minorHAnsi" w:cstheme="minorBidi"/>
            <w:b w:val="0"/>
            <w:bCs w:val="0"/>
            <w:szCs w:val="22"/>
            <w:lang w:eastAsia="de-CH"/>
          </w:rPr>
          <w:tab/>
        </w:r>
        <w:r w:rsidR="00DA2848" w:rsidRPr="00FC6188">
          <w:rPr>
            <w:rStyle w:val="Hyperlink"/>
          </w:rPr>
          <w:t>Firmenstandards</w:t>
        </w:r>
        <w:r w:rsidR="00DA2848" w:rsidRPr="00FC6188">
          <w:rPr>
            <w:webHidden/>
          </w:rPr>
          <w:tab/>
        </w:r>
        <w:r w:rsidR="00DA2848" w:rsidRPr="00FC6188">
          <w:rPr>
            <w:webHidden/>
          </w:rPr>
          <w:fldChar w:fldCharType="begin"/>
        </w:r>
        <w:r w:rsidR="00DA2848" w:rsidRPr="00FC6188">
          <w:rPr>
            <w:webHidden/>
          </w:rPr>
          <w:instrText xml:space="preserve"> PAGEREF _Toc121210920 \h </w:instrText>
        </w:r>
        <w:r w:rsidR="00DA2848" w:rsidRPr="00FC6188">
          <w:rPr>
            <w:webHidden/>
          </w:rPr>
        </w:r>
        <w:r w:rsidR="00DA2848" w:rsidRPr="00FC6188">
          <w:rPr>
            <w:webHidden/>
          </w:rPr>
          <w:fldChar w:fldCharType="separate"/>
        </w:r>
        <w:r w:rsidR="00DA2848" w:rsidRPr="00FC6188">
          <w:rPr>
            <w:webHidden/>
          </w:rPr>
          <w:t>14</w:t>
        </w:r>
        <w:r w:rsidR="00DA2848" w:rsidRPr="00FC6188">
          <w:rPr>
            <w:webHidden/>
          </w:rPr>
          <w:fldChar w:fldCharType="end"/>
        </w:r>
      </w:hyperlink>
    </w:p>
    <w:p w14:paraId="68AB1FDD" w14:textId="3012F8C2" w:rsidR="00DA2848" w:rsidRPr="00FC6188" w:rsidRDefault="00000000">
      <w:pPr>
        <w:pStyle w:val="TOC1"/>
        <w:rPr>
          <w:rFonts w:asciiTheme="minorHAnsi" w:eastAsiaTheme="minorEastAsia" w:hAnsiTheme="minorHAnsi" w:cstheme="minorBidi"/>
          <w:b w:val="0"/>
          <w:bCs w:val="0"/>
          <w:szCs w:val="22"/>
          <w:lang w:eastAsia="de-CH"/>
        </w:rPr>
      </w:pPr>
      <w:hyperlink w:anchor="_Toc121210921" w:history="1">
        <w:r w:rsidR="00DA2848" w:rsidRPr="00FC6188">
          <w:rPr>
            <w:rStyle w:val="Hyperlink"/>
          </w:rPr>
          <w:t>7.</w:t>
        </w:r>
        <w:r w:rsidR="00DA2848" w:rsidRPr="00FC6188">
          <w:rPr>
            <w:rFonts w:asciiTheme="minorHAnsi" w:eastAsiaTheme="minorEastAsia" w:hAnsiTheme="minorHAnsi" w:cstheme="minorBidi"/>
            <w:b w:val="0"/>
            <w:bCs w:val="0"/>
            <w:szCs w:val="22"/>
            <w:lang w:eastAsia="de-CH"/>
          </w:rPr>
          <w:tab/>
        </w:r>
        <w:r w:rsidR="00DA2848" w:rsidRPr="00FC6188">
          <w:rPr>
            <w:rStyle w:val="Hyperlink"/>
          </w:rPr>
          <w:t>Arbeitsjournal</w:t>
        </w:r>
        <w:r w:rsidR="00DA2848" w:rsidRPr="00FC6188">
          <w:rPr>
            <w:webHidden/>
          </w:rPr>
          <w:tab/>
        </w:r>
        <w:r w:rsidR="00DA2848" w:rsidRPr="00FC6188">
          <w:rPr>
            <w:webHidden/>
          </w:rPr>
          <w:fldChar w:fldCharType="begin"/>
        </w:r>
        <w:r w:rsidR="00DA2848" w:rsidRPr="00FC6188">
          <w:rPr>
            <w:webHidden/>
          </w:rPr>
          <w:instrText xml:space="preserve"> PAGEREF _Toc121210921 \h </w:instrText>
        </w:r>
        <w:r w:rsidR="00DA2848" w:rsidRPr="00FC6188">
          <w:rPr>
            <w:webHidden/>
          </w:rPr>
        </w:r>
        <w:r w:rsidR="00DA2848" w:rsidRPr="00FC6188">
          <w:rPr>
            <w:webHidden/>
          </w:rPr>
          <w:fldChar w:fldCharType="separate"/>
        </w:r>
        <w:r w:rsidR="00DA2848" w:rsidRPr="00FC6188">
          <w:rPr>
            <w:webHidden/>
          </w:rPr>
          <w:t>15</w:t>
        </w:r>
        <w:r w:rsidR="00DA2848" w:rsidRPr="00FC6188">
          <w:rPr>
            <w:webHidden/>
          </w:rPr>
          <w:fldChar w:fldCharType="end"/>
        </w:r>
      </w:hyperlink>
    </w:p>
    <w:p w14:paraId="07F25A26" w14:textId="3C785269" w:rsidR="00DA2848" w:rsidRPr="00FC6188" w:rsidRDefault="00000000">
      <w:pPr>
        <w:pStyle w:val="TOC1"/>
        <w:rPr>
          <w:rFonts w:asciiTheme="minorHAnsi" w:eastAsiaTheme="minorEastAsia" w:hAnsiTheme="minorHAnsi" w:cstheme="minorBidi"/>
          <w:b w:val="0"/>
          <w:bCs w:val="0"/>
          <w:szCs w:val="22"/>
          <w:lang w:eastAsia="de-CH"/>
        </w:rPr>
      </w:pPr>
      <w:hyperlink w:anchor="_Toc121210922" w:history="1">
        <w:r w:rsidR="00DA2848" w:rsidRPr="00FC6188">
          <w:rPr>
            <w:rStyle w:val="Hyperlink"/>
          </w:rPr>
          <w:t>8.</w:t>
        </w:r>
        <w:r w:rsidR="00DA2848" w:rsidRPr="00FC6188">
          <w:rPr>
            <w:rFonts w:asciiTheme="minorHAnsi" w:eastAsiaTheme="minorEastAsia" w:hAnsiTheme="minorHAnsi" w:cstheme="minorBidi"/>
            <w:b w:val="0"/>
            <w:bCs w:val="0"/>
            <w:szCs w:val="22"/>
            <w:lang w:eastAsia="de-CH"/>
          </w:rPr>
          <w:tab/>
        </w:r>
        <w:r w:rsidR="00DA2848" w:rsidRPr="00FC6188">
          <w:rPr>
            <w:rStyle w:val="Hyperlink"/>
          </w:rPr>
          <w:t>Abschlussbericht</w:t>
        </w:r>
        <w:r w:rsidR="00DA2848" w:rsidRPr="00FC6188">
          <w:rPr>
            <w:webHidden/>
          </w:rPr>
          <w:tab/>
        </w:r>
        <w:r w:rsidR="00DA2848" w:rsidRPr="00FC6188">
          <w:rPr>
            <w:webHidden/>
          </w:rPr>
          <w:fldChar w:fldCharType="begin"/>
        </w:r>
        <w:r w:rsidR="00DA2848" w:rsidRPr="00FC6188">
          <w:rPr>
            <w:webHidden/>
          </w:rPr>
          <w:instrText xml:space="preserve"> PAGEREF _Toc121210922 \h </w:instrText>
        </w:r>
        <w:r w:rsidR="00DA2848" w:rsidRPr="00FC6188">
          <w:rPr>
            <w:webHidden/>
          </w:rPr>
        </w:r>
        <w:r w:rsidR="00DA2848" w:rsidRPr="00FC6188">
          <w:rPr>
            <w:webHidden/>
          </w:rPr>
          <w:fldChar w:fldCharType="separate"/>
        </w:r>
        <w:r w:rsidR="00DA2848" w:rsidRPr="00FC6188">
          <w:rPr>
            <w:webHidden/>
          </w:rPr>
          <w:t>18</w:t>
        </w:r>
        <w:r w:rsidR="00DA2848" w:rsidRPr="00FC6188">
          <w:rPr>
            <w:webHidden/>
          </w:rPr>
          <w:fldChar w:fldCharType="end"/>
        </w:r>
      </w:hyperlink>
    </w:p>
    <w:p w14:paraId="777916C1" w14:textId="49952B43" w:rsidR="00DA2848" w:rsidRPr="00FC6188" w:rsidRDefault="00000000">
      <w:pPr>
        <w:pStyle w:val="TOC2"/>
        <w:rPr>
          <w:rFonts w:asciiTheme="minorHAnsi" w:eastAsiaTheme="minorEastAsia" w:hAnsiTheme="minorHAnsi" w:cstheme="minorBidi"/>
          <w:noProof w:val="0"/>
          <w:szCs w:val="22"/>
          <w:lang w:eastAsia="de-CH"/>
        </w:rPr>
      </w:pPr>
      <w:hyperlink w:anchor="_Toc121210923" w:history="1">
        <w:r w:rsidR="00DA2848" w:rsidRPr="00FC6188">
          <w:rPr>
            <w:rStyle w:val="Hyperlink"/>
            <w:noProof w:val="0"/>
          </w:rPr>
          <w:t>8.1</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Vergleich Ist/Soll</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_Toc121210923 \h </w:instrText>
        </w:r>
        <w:r w:rsidR="00DA2848" w:rsidRPr="00FC6188">
          <w:rPr>
            <w:noProof w:val="0"/>
            <w:webHidden/>
          </w:rPr>
        </w:r>
        <w:r w:rsidR="00DA2848" w:rsidRPr="00FC6188">
          <w:rPr>
            <w:noProof w:val="0"/>
            <w:webHidden/>
          </w:rPr>
          <w:fldChar w:fldCharType="separate"/>
        </w:r>
        <w:r w:rsidR="00DA2848" w:rsidRPr="00FC6188">
          <w:rPr>
            <w:noProof w:val="0"/>
            <w:webHidden/>
          </w:rPr>
          <w:t>18</w:t>
        </w:r>
        <w:r w:rsidR="00DA2848" w:rsidRPr="00FC6188">
          <w:rPr>
            <w:noProof w:val="0"/>
            <w:webHidden/>
          </w:rPr>
          <w:fldChar w:fldCharType="end"/>
        </w:r>
      </w:hyperlink>
    </w:p>
    <w:p w14:paraId="7B6AD7BB" w14:textId="310838B0" w:rsidR="00DA2848" w:rsidRPr="00FC6188" w:rsidRDefault="00000000">
      <w:pPr>
        <w:pStyle w:val="TOC2"/>
        <w:rPr>
          <w:rFonts w:asciiTheme="minorHAnsi" w:eastAsiaTheme="minorEastAsia" w:hAnsiTheme="minorHAnsi" w:cstheme="minorBidi"/>
          <w:noProof w:val="0"/>
          <w:szCs w:val="22"/>
          <w:lang w:eastAsia="de-CH"/>
        </w:rPr>
      </w:pPr>
      <w:hyperlink w:anchor="_Toc121210924" w:history="1">
        <w:r w:rsidR="00DA2848" w:rsidRPr="00FC6188">
          <w:rPr>
            <w:rStyle w:val="Hyperlink"/>
            <w:noProof w:val="0"/>
          </w:rPr>
          <w:t>8.2</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Mittelbedarf</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_Toc121210924 \h </w:instrText>
        </w:r>
        <w:r w:rsidR="00DA2848" w:rsidRPr="00FC6188">
          <w:rPr>
            <w:noProof w:val="0"/>
            <w:webHidden/>
          </w:rPr>
        </w:r>
        <w:r w:rsidR="00DA2848" w:rsidRPr="00FC6188">
          <w:rPr>
            <w:noProof w:val="0"/>
            <w:webHidden/>
          </w:rPr>
          <w:fldChar w:fldCharType="separate"/>
        </w:r>
        <w:r w:rsidR="00DA2848" w:rsidRPr="00FC6188">
          <w:rPr>
            <w:noProof w:val="0"/>
            <w:webHidden/>
          </w:rPr>
          <w:t>18</w:t>
        </w:r>
        <w:r w:rsidR="00DA2848" w:rsidRPr="00FC6188">
          <w:rPr>
            <w:noProof w:val="0"/>
            <w:webHidden/>
          </w:rPr>
          <w:fldChar w:fldCharType="end"/>
        </w:r>
      </w:hyperlink>
    </w:p>
    <w:p w14:paraId="4CE3173F" w14:textId="6DD580F0" w:rsidR="00DA2848" w:rsidRPr="00FC6188" w:rsidRDefault="00000000">
      <w:pPr>
        <w:pStyle w:val="TOC2"/>
        <w:rPr>
          <w:rFonts w:asciiTheme="minorHAnsi" w:eastAsiaTheme="minorEastAsia" w:hAnsiTheme="minorHAnsi" w:cstheme="minorBidi"/>
          <w:noProof w:val="0"/>
          <w:szCs w:val="22"/>
          <w:lang w:eastAsia="de-CH"/>
        </w:rPr>
      </w:pPr>
      <w:hyperlink w:anchor="_Toc121210925" w:history="1">
        <w:r w:rsidR="00DA2848" w:rsidRPr="00FC6188">
          <w:rPr>
            <w:rStyle w:val="Hyperlink"/>
            <w:noProof w:val="0"/>
          </w:rPr>
          <w:t>8.3</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Realisierungsbericht</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_Toc121210925 \h </w:instrText>
        </w:r>
        <w:r w:rsidR="00DA2848" w:rsidRPr="00FC6188">
          <w:rPr>
            <w:noProof w:val="0"/>
            <w:webHidden/>
          </w:rPr>
        </w:r>
        <w:r w:rsidR="00DA2848" w:rsidRPr="00FC6188">
          <w:rPr>
            <w:noProof w:val="0"/>
            <w:webHidden/>
          </w:rPr>
          <w:fldChar w:fldCharType="separate"/>
        </w:r>
        <w:r w:rsidR="00DA2848" w:rsidRPr="00FC6188">
          <w:rPr>
            <w:noProof w:val="0"/>
            <w:webHidden/>
          </w:rPr>
          <w:t>18</w:t>
        </w:r>
        <w:r w:rsidR="00DA2848" w:rsidRPr="00FC6188">
          <w:rPr>
            <w:noProof w:val="0"/>
            <w:webHidden/>
          </w:rPr>
          <w:fldChar w:fldCharType="end"/>
        </w:r>
      </w:hyperlink>
    </w:p>
    <w:p w14:paraId="3EFF9E88" w14:textId="1190545C" w:rsidR="00DA2848" w:rsidRPr="00FC6188" w:rsidRDefault="00000000">
      <w:pPr>
        <w:pStyle w:val="TOC2"/>
        <w:rPr>
          <w:rFonts w:asciiTheme="minorHAnsi" w:eastAsiaTheme="minorEastAsia" w:hAnsiTheme="minorHAnsi" w:cstheme="minorBidi"/>
          <w:noProof w:val="0"/>
          <w:szCs w:val="22"/>
          <w:lang w:eastAsia="de-CH"/>
        </w:rPr>
      </w:pPr>
      <w:hyperlink w:anchor="_Toc121210926" w:history="1">
        <w:r w:rsidR="00DA2848" w:rsidRPr="00FC6188">
          <w:rPr>
            <w:rStyle w:val="Hyperlink"/>
            <w:noProof w:val="0"/>
          </w:rPr>
          <w:t>8.4</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Testbericht</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_Toc121210926 \h </w:instrText>
        </w:r>
        <w:r w:rsidR="00DA2848" w:rsidRPr="00FC6188">
          <w:rPr>
            <w:noProof w:val="0"/>
            <w:webHidden/>
          </w:rPr>
        </w:r>
        <w:r w:rsidR="00DA2848" w:rsidRPr="00FC6188">
          <w:rPr>
            <w:noProof w:val="0"/>
            <w:webHidden/>
          </w:rPr>
          <w:fldChar w:fldCharType="separate"/>
        </w:r>
        <w:r w:rsidR="00DA2848" w:rsidRPr="00FC6188">
          <w:rPr>
            <w:noProof w:val="0"/>
            <w:webHidden/>
          </w:rPr>
          <w:t>18</w:t>
        </w:r>
        <w:r w:rsidR="00DA2848" w:rsidRPr="00FC6188">
          <w:rPr>
            <w:noProof w:val="0"/>
            <w:webHidden/>
          </w:rPr>
          <w:fldChar w:fldCharType="end"/>
        </w:r>
      </w:hyperlink>
    </w:p>
    <w:p w14:paraId="6F71AEA8" w14:textId="0762E0E7" w:rsidR="00DA2848" w:rsidRPr="00FC6188" w:rsidRDefault="00000000">
      <w:pPr>
        <w:pStyle w:val="TOC2"/>
        <w:rPr>
          <w:rFonts w:asciiTheme="minorHAnsi" w:eastAsiaTheme="minorEastAsia" w:hAnsiTheme="minorHAnsi" w:cstheme="minorBidi"/>
          <w:noProof w:val="0"/>
          <w:szCs w:val="22"/>
          <w:lang w:eastAsia="de-CH"/>
        </w:rPr>
      </w:pPr>
      <w:hyperlink w:anchor="_Toc121210927" w:history="1">
        <w:r w:rsidR="00DA2848" w:rsidRPr="00FC6188">
          <w:rPr>
            <w:rStyle w:val="Hyperlink"/>
            <w:noProof w:val="0"/>
          </w:rPr>
          <w:t>8.5</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Fazit zum IPA (Projekt)</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_Toc121210927 \h </w:instrText>
        </w:r>
        <w:r w:rsidR="00DA2848" w:rsidRPr="00FC6188">
          <w:rPr>
            <w:noProof w:val="0"/>
            <w:webHidden/>
          </w:rPr>
        </w:r>
        <w:r w:rsidR="00DA2848" w:rsidRPr="00FC6188">
          <w:rPr>
            <w:noProof w:val="0"/>
            <w:webHidden/>
          </w:rPr>
          <w:fldChar w:fldCharType="separate"/>
        </w:r>
        <w:r w:rsidR="00DA2848" w:rsidRPr="00FC6188">
          <w:rPr>
            <w:noProof w:val="0"/>
            <w:webHidden/>
          </w:rPr>
          <w:t>18</w:t>
        </w:r>
        <w:r w:rsidR="00DA2848" w:rsidRPr="00FC6188">
          <w:rPr>
            <w:noProof w:val="0"/>
            <w:webHidden/>
          </w:rPr>
          <w:fldChar w:fldCharType="end"/>
        </w:r>
      </w:hyperlink>
    </w:p>
    <w:p w14:paraId="77464868" w14:textId="4A3E6065" w:rsidR="00DA2848" w:rsidRPr="00FC6188" w:rsidRDefault="00000000">
      <w:pPr>
        <w:pStyle w:val="TOC2"/>
        <w:rPr>
          <w:rFonts w:asciiTheme="minorHAnsi" w:eastAsiaTheme="minorEastAsia" w:hAnsiTheme="minorHAnsi" w:cstheme="minorBidi"/>
          <w:noProof w:val="0"/>
          <w:szCs w:val="22"/>
          <w:lang w:eastAsia="de-CH"/>
        </w:rPr>
      </w:pPr>
      <w:hyperlink w:anchor="_Toc121210928" w:history="1">
        <w:r w:rsidR="00DA2848" w:rsidRPr="00FC6188">
          <w:rPr>
            <w:rStyle w:val="Hyperlink"/>
            <w:noProof w:val="0"/>
          </w:rPr>
          <w:t>8.6</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Persönliches Fazit</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_Toc121210928 \h </w:instrText>
        </w:r>
        <w:r w:rsidR="00DA2848" w:rsidRPr="00FC6188">
          <w:rPr>
            <w:noProof w:val="0"/>
            <w:webHidden/>
          </w:rPr>
        </w:r>
        <w:r w:rsidR="00DA2848" w:rsidRPr="00FC6188">
          <w:rPr>
            <w:noProof w:val="0"/>
            <w:webHidden/>
          </w:rPr>
          <w:fldChar w:fldCharType="separate"/>
        </w:r>
        <w:r w:rsidR="00DA2848" w:rsidRPr="00FC6188">
          <w:rPr>
            <w:noProof w:val="0"/>
            <w:webHidden/>
          </w:rPr>
          <w:t>18</w:t>
        </w:r>
        <w:r w:rsidR="00DA2848" w:rsidRPr="00FC6188">
          <w:rPr>
            <w:noProof w:val="0"/>
            <w:webHidden/>
          </w:rPr>
          <w:fldChar w:fldCharType="end"/>
        </w:r>
      </w:hyperlink>
    </w:p>
    <w:p w14:paraId="5E54B4D7" w14:textId="21BCFB0A" w:rsidR="00DA2848" w:rsidRPr="00FC6188" w:rsidRDefault="00000000">
      <w:pPr>
        <w:pStyle w:val="TOC2"/>
        <w:rPr>
          <w:rFonts w:asciiTheme="minorHAnsi" w:eastAsiaTheme="minorEastAsia" w:hAnsiTheme="minorHAnsi" w:cstheme="minorBidi"/>
          <w:noProof w:val="0"/>
          <w:szCs w:val="22"/>
          <w:lang w:eastAsia="de-CH"/>
        </w:rPr>
      </w:pPr>
      <w:hyperlink w:anchor="_Toc121210929" w:history="1">
        <w:r w:rsidR="00DA2848" w:rsidRPr="00FC6188">
          <w:rPr>
            <w:rStyle w:val="Hyperlink"/>
            <w:noProof w:val="0"/>
          </w:rPr>
          <w:t>8.7</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Schlussreflexion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_Toc121210929 \h </w:instrText>
        </w:r>
        <w:r w:rsidR="00DA2848" w:rsidRPr="00FC6188">
          <w:rPr>
            <w:noProof w:val="0"/>
            <w:webHidden/>
          </w:rPr>
        </w:r>
        <w:r w:rsidR="00DA2848" w:rsidRPr="00FC6188">
          <w:rPr>
            <w:noProof w:val="0"/>
            <w:webHidden/>
          </w:rPr>
          <w:fldChar w:fldCharType="separate"/>
        </w:r>
        <w:r w:rsidR="00DA2848" w:rsidRPr="00FC6188">
          <w:rPr>
            <w:noProof w:val="0"/>
            <w:webHidden/>
          </w:rPr>
          <w:t>18</w:t>
        </w:r>
        <w:r w:rsidR="00DA2848" w:rsidRPr="00FC6188">
          <w:rPr>
            <w:noProof w:val="0"/>
            <w:webHidden/>
          </w:rPr>
          <w:fldChar w:fldCharType="end"/>
        </w:r>
      </w:hyperlink>
    </w:p>
    <w:p w14:paraId="72AA8E12" w14:textId="7AF7B8B0" w:rsidR="00DA2848" w:rsidRPr="00FC6188" w:rsidRDefault="00000000">
      <w:pPr>
        <w:pStyle w:val="TOC1"/>
        <w:rPr>
          <w:rFonts w:asciiTheme="minorHAnsi" w:eastAsiaTheme="minorEastAsia" w:hAnsiTheme="minorHAnsi" w:cstheme="minorBidi"/>
          <w:b w:val="0"/>
          <w:bCs w:val="0"/>
          <w:szCs w:val="22"/>
          <w:lang w:eastAsia="de-CH"/>
        </w:rPr>
      </w:pPr>
      <w:hyperlink w:anchor="_Toc121210930" w:history="1">
        <w:r w:rsidR="00DA2848" w:rsidRPr="00FC6188">
          <w:rPr>
            <w:rStyle w:val="Hyperlink"/>
          </w:rPr>
          <w:t>9.</w:t>
        </w:r>
        <w:r w:rsidR="00DA2848" w:rsidRPr="00FC6188">
          <w:rPr>
            <w:rFonts w:asciiTheme="minorHAnsi" w:eastAsiaTheme="minorEastAsia" w:hAnsiTheme="minorHAnsi" w:cstheme="minorBidi"/>
            <w:b w:val="0"/>
            <w:bCs w:val="0"/>
            <w:szCs w:val="22"/>
            <w:lang w:eastAsia="de-CH"/>
          </w:rPr>
          <w:tab/>
        </w:r>
        <w:r w:rsidR="00DA2848" w:rsidRPr="00FC6188">
          <w:rPr>
            <w:rStyle w:val="Hyperlink"/>
          </w:rPr>
          <w:t>Unterschriften und Abnahmeprotokoll</w:t>
        </w:r>
        <w:r w:rsidR="00DA2848" w:rsidRPr="00FC6188">
          <w:rPr>
            <w:webHidden/>
          </w:rPr>
          <w:tab/>
        </w:r>
        <w:r w:rsidR="00DA2848" w:rsidRPr="00FC6188">
          <w:rPr>
            <w:webHidden/>
          </w:rPr>
          <w:fldChar w:fldCharType="begin"/>
        </w:r>
        <w:r w:rsidR="00DA2848" w:rsidRPr="00FC6188">
          <w:rPr>
            <w:webHidden/>
          </w:rPr>
          <w:instrText xml:space="preserve"> PAGEREF _Toc121210930 \h </w:instrText>
        </w:r>
        <w:r w:rsidR="00DA2848" w:rsidRPr="00FC6188">
          <w:rPr>
            <w:webHidden/>
          </w:rPr>
        </w:r>
        <w:r w:rsidR="00DA2848" w:rsidRPr="00FC6188">
          <w:rPr>
            <w:webHidden/>
          </w:rPr>
          <w:fldChar w:fldCharType="separate"/>
        </w:r>
        <w:r w:rsidR="00DA2848" w:rsidRPr="00FC6188">
          <w:rPr>
            <w:webHidden/>
          </w:rPr>
          <w:t>19</w:t>
        </w:r>
        <w:r w:rsidR="00DA2848" w:rsidRPr="00FC6188">
          <w:rPr>
            <w:webHidden/>
          </w:rPr>
          <w:fldChar w:fldCharType="end"/>
        </w:r>
      </w:hyperlink>
    </w:p>
    <w:p w14:paraId="14192CF2" w14:textId="3B9F8719" w:rsidR="00DA2848" w:rsidRPr="00FC6188" w:rsidRDefault="00000000">
      <w:pPr>
        <w:pStyle w:val="TOC1"/>
        <w:rPr>
          <w:rFonts w:asciiTheme="minorHAnsi" w:eastAsiaTheme="minorEastAsia" w:hAnsiTheme="minorHAnsi" w:cstheme="minorBidi"/>
          <w:b w:val="0"/>
          <w:bCs w:val="0"/>
          <w:szCs w:val="22"/>
          <w:lang w:eastAsia="de-CH"/>
        </w:rPr>
      </w:pPr>
      <w:hyperlink w:anchor="_Toc121210931" w:history="1">
        <w:r w:rsidR="00DA2848" w:rsidRPr="00FC6188">
          <w:rPr>
            <w:rStyle w:val="Hyperlink"/>
          </w:rPr>
          <w:t>Teil 2: Projektdokumentation</w:t>
        </w:r>
        <w:r w:rsidR="00DA2848" w:rsidRPr="00FC6188">
          <w:rPr>
            <w:webHidden/>
          </w:rPr>
          <w:tab/>
        </w:r>
        <w:r w:rsidR="00DA2848" w:rsidRPr="00FC6188">
          <w:rPr>
            <w:webHidden/>
          </w:rPr>
          <w:fldChar w:fldCharType="begin"/>
        </w:r>
        <w:r w:rsidR="00DA2848" w:rsidRPr="00FC6188">
          <w:rPr>
            <w:webHidden/>
          </w:rPr>
          <w:instrText xml:space="preserve"> PAGEREF _Toc121210931 \h </w:instrText>
        </w:r>
        <w:r w:rsidR="00DA2848" w:rsidRPr="00FC6188">
          <w:rPr>
            <w:webHidden/>
          </w:rPr>
        </w:r>
        <w:r w:rsidR="00DA2848" w:rsidRPr="00FC6188">
          <w:rPr>
            <w:webHidden/>
          </w:rPr>
          <w:fldChar w:fldCharType="separate"/>
        </w:r>
        <w:r w:rsidR="00DA2848" w:rsidRPr="00FC6188">
          <w:rPr>
            <w:webHidden/>
          </w:rPr>
          <w:t>20</w:t>
        </w:r>
        <w:r w:rsidR="00DA2848" w:rsidRPr="00FC6188">
          <w:rPr>
            <w:webHidden/>
          </w:rPr>
          <w:fldChar w:fldCharType="end"/>
        </w:r>
      </w:hyperlink>
    </w:p>
    <w:p w14:paraId="24DE02AD" w14:textId="2D836AC1" w:rsidR="00DA2848" w:rsidRPr="00FC6188" w:rsidRDefault="00000000">
      <w:pPr>
        <w:pStyle w:val="TOC1"/>
        <w:rPr>
          <w:rFonts w:asciiTheme="minorHAnsi" w:eastAsiaTheme="minorEastAsia" w:hAnsiTheme="minorHAnsi" w:cstheme="minorBidi"/>
          <w:b w:val="0"/>
          <w:bCs w:val="0"/>
          <w:szCs w:val="22"/>
          <w:lang w:eastAsia="de-CH"/>
        </w:rPr>
      </w:pPr>
      <w:hyperlink w:anchor="_Toc121210932" w:history="1">
        <w:r w:rsidR="00DA2848" w:rsidRPr="00FC6188">
          <w:rPr>
            <w:rStyle w:val="Hyperlink"/>
          </w:rPr>
          <w:t>10.</w:t>
        </w:r>
        <w:r w:rsidR="00DA2848" w:rsidRPr="00FC6188">
          <w:rPr>
            <w:rFonts w:asciiTheme="minorHAnsi" w:eastAsiaTheme="minorEastAsia" w:hAnsiTheme="minorHAnsi" w:cstheme="minorBidi"/>
            <w:b w:val="0"/>
            <w:bCs w:val="0"/>
            <w:szCs w:val="22"/>
            <w:lang w:eastAsia="de-CH"/>
          </w:rPr>
          <w:tab/>
        </w:r>
        <w:r w:rsidR="00DA2848" w:rsidRPr="00FC6188">
          <w:rPr>
            <w:rStyle w:val="Hyperlink"/>
          </w:rPr>
          <w:t>Initialisierung</w:t>
        </w:r>
        <w:r w:rsidR="00DA2848" w:rsidRPr="00FC6188">
          <w:rPr>
            <w:webHidden/>
          </w:rPr>
          <w:tab/>
        </w:r>
        <w:r w:rsidR="00DA2848" w:rsidRPr="00FC6188">
          <w:rPr>
            <w:webHidden/>
          </w:rPr>
          <w:fldChar w:fldCharType="begin"/>
        </w:r>
        <w:r w:rsidR="00DA2848" w:rsidRPr="00FC6188">
          <w:rPr>
            <w:webHidden/>
          </w:rPr>
          <w:instrText xml:space="preserve"> PAGEREF _Toc121210932 \h </w:instrText>
        </w:r>
        <w:r w:rsidR="00DA2848" w:rsidRPr="00FC6188">
          <w:rPr>
            <w:webHidden/>
          </w:rPr>
        </w:r>
        <w:r w:rsidR="00DA2848" w:rsidRPr="00FC6188">
          <w:rPr>
            <w:webHidden/>
          </w:rPr>
          <w:fldChar w:fldCharType="separate"/>
        </w:r>
        <w:r w:rsidR="00DA2848" w:rsidRPr="00FC6188">
          <w:rPr>
            <w:webHidden/>
          </w:rPr>
          <w:t>21</w:t>
        </w:r>
        <w:r w:rsidR="00DA2848" w:rsidRPr="00FC6188">
          <w:rPr>
            <w:webHidden/>
          </w:rPr>
          <w:fldChar w:fldCharType="end"/>
        </w:r>
      </w:hyperlink>
    </w:p>
    <w:p w14:paraId="74197A9D" w14:textId="24006D3C" w:rsidR="00DA2848" w:rsidRPr="00FC6188" w:rsidRDefault="00000000">
      <w:pPr>
        <w:pStyle w:val="TOC2"/>
        <w:rPr>
          <w:rFonts w:asciiTheme="minorHAnsi" w:eastAsiaTheme="minorEastAsia" w:hAnsiTheme="minorHAnsi" w:cstheme="minorBidi"/>
          <w:noProof w:val="0"/>
          <w:szCs w:val="22"/>
          <w:lang w:eastAsia="de-CH"/>
        </w:rPr>
      </w:pPr>
      <w:hyperlink w:anchor="_Toc121210933" w:history="1">
        <w:r w:rsidR="00DA2848" w:rsidRPr="00FC6188">
          <w:rPr>
            <w:rStyle w:val="Hyperlink"/>
            <w:noProof w:val="0"/>
          </w:rPr>
          <w:t>10.1</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Studie; Ist-Zustand</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_Toc121210933 \h </w:instrText>
        </w:r>
        <w:r w:rsidR="00DA2848" w:rsidRPr="00FC6188">
          <w:rPr>
            <w:noProof w:val="0"/>
            <w:webHidden/>
          </w:rPr>
        </w:r>
        <w:r w:rsidR="00DA2848" w:rsidRPr="00FC6188">
          <w:rPr>
            <w:noProof w:val="0"/>
            <w:webHidden/>
          </w:rPr>
          <w:fldChar w:fldCharType="separate"/>
        </w:r>
        <w:r w:rsidR="00DA2848" w:rsidRPr="00FC6188">
          <w:rPr>
            <w:noProof w:val="0"/>
            <w:webHidden/>
          </w:rPr>
          <w:t>21</w:t>
        </w:r>
        <w:r w:rsidR="00DA2848" w:rsidRPr="00FC6188">
          <w:rPr>
            <w:noProof w:val="0"/>
            <w:webHidden/>
          </w:rPr>
          <w:fldChar w:fldCharType="end"/>
        </w:r>
      </w:hyperlink>
    </w:p>
    <w:p w14:paraId="1081DC17" w14:textId="63A48BC7" w:rsidR="00DA2848" w:rsidRPr="00FC6188" w:rsidRDefault="00000000">
      <w:pPr>
        <w:pStyle w:val="TOC2"/>
        <w:rPr>
          <w:rFonts w:asciiTheme="minorHAnsi" w:eastAsiaTheme="minorEastAsia" w:hAnsiTheme="minorHAnsi" w:cstheme="minorBidi"/>
          <w:noProof w:val="0"/>
          <w:szCs w:val="22"/>
          <w:lang w:eastAsia="de-CH"/>
        </w:rPr>
      </w:pPr>
      <w:hyperlink w:anchor="_Toc121210934" w:history="1">
        <w:r w:rsidR="00DA2848" w:rsidRPr="00FC6188">
          <w:rPr>
            <w:rStyle w:val="Hyperlink"/>
            <w:noProof w:val="0"/>
          </w:rPr>
          <w:t>10.2</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Persönliche Vorgehensziele</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_Toc121210934 \h </w:instrText>
        </w:r>
        <w:r w:rsidR="00DA2848" w:rsidRPr="00FC6188">
          <w:rPr>
            <w:noProof w:val="0"/>
            <w:webHidden/>
          </w:rPr>
        </w:r>
        <w:r w:rsidR="00DA2848" w:rsidRPr="00FC6188">
          <w:rPr>
            <w:noProof w:val="0"/>
            <w:webHidden/>
          </w:rPr>
          <w:fldChar w:fldCharType="separate"/>
        </w:r>
        <w:r w:rsidR="00DA2848" w:rsidRPr="00FC6188">
          <w:rPr>
            <w:noProof w:val="0"/>
            <w:webHidden/>
          </w:rPr>
          <w:t>21</w:t>
        </w:r>
        <w:r w:rsidR="00DA2848" w:rsidRPr="00FC6188">
          <w:rPr>
            <w:noProof w:val="0"/>
            <w:webHidden/>
          </w:rPr>
          <w:fldChar w:fldCharType="end"/>
        </w:r>
      </w:hyperlink>
    </w:p>
    <w:p w14:paraId="60E505FE" w14:textId="57B09F3A" w:rsidR="00DA2848" w:rsidRPr="00FC6188" w:rsidRDefault="00000000">
      <w:pPr>
        <w:pStyle w:val="TOC2"/>
        <w:rPr>
          <w:rFonts w:asciiTheme="minorHAnsi" w:eastAsiaTheme="minorEastAsia" w:hAnsiTheme="minorHAnsi" w:cstheme="minorBidi"/>
          <w:noProof w:val="0"/>
          <w:szCs w:val="22"/>
          <w:lang w:eastAsia="de-CH"/>
        </w:rPr>
      </w:pPr>
      <w:hyperlink w:anchor="_Toc121210935" w:history="1">
        <w:r w:rsidR="00DA2848" w:rsidRPr="00FC6188">
          <w:rPr>
            <w:rStyle w:val="Hyperlink"/>
            <w:noProof w:val="0"/>
          </w:rPr>
          <w:t>10.3</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Projektziele</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_Toc121210935 \h </w:instrText>
        </w:r>
        <w:r w:rsidR="00DA2848" w:rsidRPr="00FC6188">
          <w:rPr>
            <w:noProof w:val="0"/>
            <w:webHidden/>
          </w:rPr>
        </w:r>
        <w:r w:rsidR="00DA2848" w:rsidRPr="00FC6188">
          <w:rPr>
            <w:noProof w:val="0"/>
            <w:webHidden/>
          </w:rPr>
          <w:fldChar w:fldCharType="separate"/>
        </w:r>
        <w:r w:rsidR="00DA2848" w:rsidRPr="00FC6188">
          <w:rPr>
            <w:noProof w:val="0"/>
            <w:webHidden/>
          </w:rPr>
          <w:t>21</w:t>
        </w:r>
        <w:r w:rsidR="00DA2848" w:rsidRPr="00FC6188">
          <w:rPr>
            <w:noProof w:val="0"/>
            <w:webHidden/>
          </w:rPr>
          <w:fldChar w:fldCharType="end"/>
        </w:r>
      </w:hyperlink>
    </w:p>
    <w:p w14:paraId="4D23BE7C" w14:textId="135B05F9" w:rsidR="00DA2848" w:rsidRPr="00FC6188" w:rsidRDefault="00000000">
      <w:pPr>
        <w:pStyle w:val="TOC2"/>
        <w:rPr>
          <w:rFonts w:asciiTheme="minorHAnsi" w:eastAsiaTheme="minorEastAsia" w:hAnsiTheme="minorHAnsi" w:cstheme="minorBidi"/>
          <w:noProof w:val="0"/>
          <w:szCs w:val="22"/>
          <w:lang w:eastAsia="de-CH"/>
        </w:rPr>
      </w:pPr>
      <w:hyperlink w:anchor="_Toc121210936" w:history="1">
        <w:r w:rsidR="00DA2848" w:rsidRPr="00FC6188">
          <w:rPr>
            <w:rStyle w:val="Hyperlink"/>
            <w:noProof w:val="0"/>
          </w:rPr>
          <w:t>10.4</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Anforderungen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_Toc121210936 \h </w:instrText>
        </w:r>
        <w:r w:rsidR="00DA2848" w:rsidRPr="00FC6188">
          <w:rPr>
            <w:noProof w:val="0"/>
            <w:webHidden/>
          </w:rPr>
        </w:r>
        <w:r w:rsidR="00DA2848" w:rsidRPr="00FC6188">
          <w:rPr>
            <w:noProof w:val="0"/>
            <w:webHidden/>
          </w:rPr>
          <w:fldChar w:fldCharType="separate"/>
        </w:r>
        <w:r w:rsidR="00DA2848" w:rsidRPr="00FC6188">
          <w:rPr>
            <w:noProof w:val="0"/>
            <w:webHidden/>
          </w:rPr>
          <w:t>22</w:t>
        </w:r>
        <w:r w:rsidR="00DA2848" w:rsidRPr="00FC6188">
          <w:rPr>
            <w:noProof w:val="0"/>
            <w:webHidden/>
          </w:rPr>
          <w:fldChar w:fldCharType="end"/>
        </w:r>
      </w:hyperlink>
    </w:p>
    <w:p w14:paraId="6F4F7363" w14:textId="42F04344"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37" w:history="1">
        <w:r w:rsidR="00DA2848" w:rsidRPr="00FC6188">
          <w:rPr>
            <w:rStyle w:val="Hyperlink"/>
          </w:rPr>
          <w:t>10.4.1</w:t>
        </w:r>
        <w:r w:rsidR="00DA2848" w:rsidRPr="00FC6188">
          <w:rPr>
            <w:rFonts w:asciiTheme="minorHAnsi" w:eastAsiaTheme="minorEastAsia" w:hAnsiTheme="minorHAnsi"/>
            <w:lang w:eastAsia="de-CH"/>
          </w:rPr>
          <w:tab/>
        </w:r>
        <w:r w:rsidR="00DA2848" w:rsidRPr="00FC6188">
          <w:rPr>
            <w:rStyle w:val="Hyperlink"/>
          </w:rPr>
          <w:t>Funktionale Anforderungen</w:t>
        </w:r>
        <w:r w:rsidR="00DA2848" w:rsidRPr="00FC6188">
          <w:rPr>
            <w:webHidden/>
          </w:rPr>
          <w:tab/>
        </w:r>
        <w:r w:rsidR="00DA2848" w:rsidRPr="00FC6188">
          <w:rPr>
            <w:webHidden/>
          </w:rPr>
          <w:fldChar w:fldCharType="begin"/>
        </w:r>
        <w:r w:rsidR="00DA2848" w:rsidRPr="00FC6188">
          <w:rPr>
            <w:webHidden/>
          </w:rPr>
          <w:instrText xml:space="preserve"> PAGEREF _Toc121210937 \h </w:instrText>
        </w:r>
        <w:r w:rsidR="00DA2848" w:rsidRPr="00FC6188">
          <w:rPr>
            <w:webHidden/>
          </w:rPr>
        </w:r>
        <w:r w:rsidR="00DA2848" w:rsidRPr="00FC6188">
          <w:rPr>
            <w:webHidden/>
          </w:rPr>
          <w:fldChar w:fldCharType="separate"/>
        </w:r>
        <w:r w:rsidR="00DA2848" w:rsidRPr="00FC6188">
          <w:rPr>
            <w:webHidden/>
          </w:rPr>
          <w:t>22</w:t>
        </w:r>
        <w:r w:rsidR="00DA2848" w:rsidRPr="00FC6188">
          <w:rPr>
            <w:webHidden/>
          </w:rPr>
          <w:fldChar w:fldCharType="end"/>
        </w:r>
      </w:hyperlink>
    </w:p>
    <w:p w14:paraId="560A7CB9" w14:textId="4CA83FA4"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38" w:history="1">
        <w:r w:rsidR="00DA2848" w:rsidRPr="00FC6188">
          <w:rPr>
            <w:rStyle w:val="Hyperlink"/>
            <w:rFonts w:cs="Times New Roman"/>
          </w:rPr>
          <w:t>10.4.2</w:t>
        </w:r>
        <w:r w:rsidR="00DA2848" w:rsidRPr="00FC6188">
          <w:rPr>
            <w:rFonts w:asciiTheme="minorHAnsi" w:eastAsiaTheme="minorEastAsia" w:hAnsiTheme="minorHAnsi"/>
            <w:lang w:eastAsia="de-CH"/>
          </w:rPr>
          <w:tab/>
        </w:r>
        <w:r w:rsidR="00DA2848" w:rsidRPr="00FC6188">
          <w:rPr>
            <w:rStyle w:val="Hyperlink"/>
          </w:rPr>
          <w:t>Nicht funktionale Anforderungen</w:t>
        </w:r>
        <w:r w:rsidR="00DA2848" w:rsidRPr="00FC6188">
          <w:rPr>
            <w:webHidden/>
          </w:rPr>
          <w:tab/>
        </w:r>
        <w:r w:rsidR="00DA2848" w:rsidRPr="00FC6188">
          <w:rPr>
            <w:webHidden/>
          </w:rPr>
          <w:fldChar w:fldCharType="begin"/>
        </w:r>
        <w:r w:rsidR="00DA2848" w:rsidRPr="00FC6188">
          <w:rPr>
            <w:webHidden/>
          </w:rPr>
          <w:instrText xml:space="preserve"> PAGEREF _Toc121210938 \h </w:instrText>
        </w:r>
        <w:r w:rsidR="00DA2848" w:rsidRPr="00FC6188">
          <w:rPr>
            <w:webHidden/>
          </w:rPr>
        </w:r>
        <w:r w:rsidR="00DA2848" w:rsidRPr="00FC6188">
          <w:rPr>
            <w:webHidden/>
          </w:rPr>
          <w:fldChar w:fldCharType="separate"/>
        </w:r>
        <w:r w:rsidR="00DA2848" w:rsidRPr="00FC6188">
          <w:rPr>
            <w:webHidden/>
          </w:rPr>
          <w:t>22</w:t>
        </w:r>
        <w:r w:rsidR="00DA2848" w:rsidRPr="00FC6188">
          <w:rPr>
            <w:webHidden/>
          </w:rPr>
          <w:fldChar w:fldCharType="end"/>
        </w:r>
      </w:hyperlink>
    </w:p>
    <w:p w14:paraId="6B5FA470" w14:textId="64EB3F0B" w:rsidR="00DA2848" w:rsidRPr="00FC6188" w:rsidRDefault="00000000">
      <w:pPr>
        <w:pStyle w:val="TOC1"/>
        <w:rPr>
          <w:rFonts w:asciiTheme="minorHAnsi" w:eastAsiaTheme="minorEastAsia" w:hAnsiTheme="minorHAnsi" w:cstheme="minorBidi"/>
          <w:b w:val="0"/>
          <w:bCs w:val="0"/>
          <w:szCs w:val="22"/>
          <w:lang w:eastAsia="de-CH"/>
        </w:rPr>
      </w:pPr>
      <w:hyperlink w:anchor="_Toc121210939" w:history="1">
        <w:r w:rsidR="00DA2848" w:rsidRPr="00FC6188">
          <w:rPr>
            <w:rStyle w:val="Hyperlink"/>
          </w:rPr>
          <w:t>11.</w:t>
        </w:r>
        <w:r w:rsidR="00DA2848" w:rsidRPr="00FC6188">
          <w:rPr>
            <w:rFonts w:asciiTheme="minorHAnsi" w:eastAsiaTheme="minorEastAsia" w:hAnsiTheme="minorHAnsi" w:cstheme="minorBidi"/>
            <w:b w:val="0"/>
            <w:bCs w:val="0"/>
            <w:szCs w:val="22"/>
            <w:lang w:eastAsia="de-CH"/>
          </w:rPr>
          <w:tab/>
        </w:r>
        <w:r w:rsidR="00DA2848" w:rsidRPr="00FC6188">
          <w:rPr>
            <w:rStyle w:val="Hyperlink"/>
          </w:rPr>
          <w:t>Konzept</w:t>
        </w:r>
        <w:r w:rsidR="00DA2848" w:rsidRPr="00FC6188">
          <w:rPr>
            <w:webHidden/>
          </w:rPr>
          <w:tab/>
        </w:r>
        <w:r w:rsidR="00DA2848" w:rsidRPr="00FC6188">
          <w:rPr>
            <w:webHidden/>
          </w:rPr>
          <w:fldChar w:fldCharType="begin"/>
        </w:r>
        <w:r w:rsidR="00DA2848" w:rsidRPr="00FC6188">
          <w:rPr>
            <w:webHidden/>
          </w:rPr>
          <w:instrText xml:space="preserve"> PAGEREF _Toc121210939 \h </w:instrText>
        </w:r>
        <w:r w:rsidR="00DA2848" w:rsidRPr="00FC6188">
          <w:rPr>
            <w:webHidden/>
          </w:rPr>
        </w:r>
        <w:r w:rsidR="00DA2848" w:rsidRPr="00FC6188">
          <w:rPr>
            <w:webHidden/>
          </w:rPr>
          <w:fldChar w:fldCharType="separate"/>
        </w:r>
        <w:r w:rsidR="00DA2848" w:rsidRPr="00FC6188">
          <w:rPr>
            <w:webHidden/>
          </w:rPr>
          <w:t>23</w:t>
        </w:r>
        <w:r w:rsidR="00DA2848" w:rsidRPr="00FC6188">
          <w:rPr>
            <w:webHidden/>
          </w:rPr>
          <w:fldChar w:fldCharType="end"/>
        </w:r>
      </w:hyperlink>
    </w:p>
    <w:p w14:paraId="4F3457B8" w14:textId="4E62ECF8" w:rsidR="00DA2848" w:rsidRPr="00FC6188" w:rsidRDefault="00000000">
      <w:pPr>
        <w:pStyle w:val="TOC2"/>
        <w:rPr>
          <w:rFonts w:asciiTheme="minorHAnsi" w:eastAsiaTheme="minorEastAsia" w:hAnsiTheme="minorHAnsi" w:cstheme="minorBidi"/>
          <w:noProof w:val="0"/>
          <w:szCs w:val="22"/>
          <w:lang w:eastAsia="de-CH"/>
        </w:rPr>
      </w:pPr>
      <w:hyperlink w:anchor="_Toc121210940" w:history="1">
        <w:r w:rsidR="00DA2848" w:rsidRPr="00FC6188">
          <w:rPr>
            <w:rStyle w:val="Hyperlink"/>
            <w:noProof w:val="0"/>
          </w:rPr>
          <w:t>11.1</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Konzept entwickeln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_Toc121210940 \h </w:instrText>
        </w:r>
        <w:r w:rsidR="00DA2848" w:rsidRPr="00FC6188">
          <w:rPr>
            <w:noProof w:val="0"/>
            <w:webHidden/>
          </w:rPr>
        </w:r>
        <w:r w:rsidR="00DA2848" w:rsidRPr="00FC6188">
          <w:rPr>
            <w:noProof w:val="0"/>
            <w:webHidden/>
          </w:rPr>
          <w:fldChar w:fldCharType="separate"/>
        </w:r>
        <w:r w:rsidR="00DA2848" w:rsidRPr="00FC6188">
          <w:rPr>
            <w:noProof w:val="0"/>
            <w:webHidden/>
          </w:rPr>
          <w:t>23</w:t>
        </w:r>
        <w:r w:rsidR="00DA2848" w:rsidRPr="00FC6188">
          <w:rPr>
            <w:noProof w:val="0"/>
            <w:webHidden/>
          </w:rPr>
          <w:fldChar w:fldCharType="end"/>
        </w:r>
      </w:hyperlink>
    </w:p>
    <w:p w14:paraId="26161193" w14:textId="16EAEDCE" w:rsidR="00DA2848" w:rsidRPr="00FC6188" w:rsidRDefault="00000000">
      <w:pPr>
        <w:pStyle w:val="TOC2"/>
        <w:rPr>
          <w:rFonts w:asciiTheme="minorHAnsi" w:eastAsiaTheme="minorEastAsia" w:hAnsiTheme="minorHAnsi" w:cstheme="minorBidi"/>
          <w:noProof w:val="0"/>
          <w:szCs w:val="22"/>
          <w:lang w:eastAsia="de-CH"/>
        </w:rPr>
      </w:pPr>
      <w:hyperlink w:anchor="_Toc121210941" w:history="1">
        <w:r w:rsidR="00DA2848" w:rsidRPr="00FC6188">
          <w:rPr>
            <w:rStyle w:val="Hyperlink"/>
            <w:noProof w:val="0"/>
          </w:rPr>
          <w:t>11.2</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Testkonzept</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_Toc121210941 \h </w:instrText>
        </w:r>
        <w:r w:rsidR="00DA2848" w:rsidRPr="00FC6188">
          <w:rPr>
            <w:noProof w:val="0"/>
            <w:webHidden/>
          </w:rPr>
        </w:r>
        <w:r w:rsidR="00DA2848" w:rsidRPr="00FC6188">
          <w:rPr>
            <w:noProof w:val="0"/>
            <w:webHidden/>
          </w:rPr>
          <w:fldChar w:fldCharType="separate"/>
        </w:r>
        <w:r w:rsidR="00DA2848" w:rsidRPr="00FC6188">
          <w:rPr>
            <w:noProof w:val="0"/>
            <w:webHidden/>
          </w:rPr>
          <w:t>24</w:t>
        </w:r>
        <w:r w:rsidR="00DA2848" w:rsidRPr="00FC6188">
          <w:rPr>
            <w:noProof w:val="0"/>
            <w:webHidden/>
          </w:rPr>
          <w:fldChar w:fldCharType="end"/>
        </w:r>
      </w:hyperlink>
    </w:p>
    <w:p w14:paraId="37AD052D" w14:textId="3CA799FA" w:rsidR="00DA2848" w:rsidRPr="00FC6188" w:rsidRDefault="00000000">
      <w:pPr>
        <w:pStyle w:val="TOC1"/>
        <w:rPr>
          <w:rFonts w:asciiTheme="minorHAnsi" w:eastAsiaTheme="minorEastAsia" w:hAnsiTheme="minorHAnsi" w:cstheme="minorBidi"/>
          <w:b w:val="0"/>
          <w:bCs w:val="0"/>
          <w:szCs w:val="22"/>
          <w:lang w:eastAsia="de-CH"/>
        </w:rPr>
      </w:pPr>
      <w:hyperlink w:anchor="_Toc121210942" w:history="1">
        <w:r w:rsidR="00DA2848" w:rsidRPr="00FC6188">
          <w:rPr>
            <w:rStyle w:val="Hyperlink"/>
          </w:rPr>
          <w:t>12.</w:t>
        </w:r>
        <w:r w:rsidR="00DA2848" w:rsidRPr="00FC6188">
          <w:rPr>
            <w:rFonts w:asciiTheme="minorHAnsi" w:eastAsiaTheme="minorEastAsia" w:hAnsiTheme="minorHAnsi" w:cstheme="minorBidi"/>
            <w:b w:val="0"/>
            <w:bCs w:val="0"/>
            <w:szCs w:val="22"/>
            <w:lang w:eastAsia="de-CH"/>
          </w:rPr>
          <w:tab/>
        </w:r>
        <w:r w:rsidR="00DA2848" w:rsidRPr="00FC6188">
          <w:rPr>
            <w:rStyle w:val="Hyperlink"/>
          </w:rPr>
          <w:t>Realisierung</w:t>
        </w:r>
        <w:r w:rsidR="00DA2848" w:rsidRPr="00FC6188">
          <w:rPr>
            <w:webHidden/>
          </w:rPr>
          <w:tab/>
        </w:r>
        <w:r w:rsidR="00DA2848" w:rsidRPr="00FC6188">
          <w:rPr>
            <w:webHidden/>
          </w:rPr>
          <w:fldChar w:fldCharType="begin"/>
        </w:r>
        <w:r w:rsidR="00DA2848" w:rsidRPr="00FC6188">
          <w:rPr>
            <w:webHidden/>
          </w:rPr>
          <w:instrText xml:space="preserve"> PAGEREF _Toc121210942 \h </w:instrText>
        </w:r>
        <w:r w:rsidR="00DA2848" w:rsidRPr="00FC6188">
          <w:rPr>
            <w:webHidden/>
          </w:rPr>
        </w:r>
        <w:r w:rsidR="00DA2848" w:rsidRPr="00FC6188">
          <w:rPr>
            <w:webHidden/>
          </w:rPr>
          <w:fldChar w:fldCharType="separate"/>
        </w:r>
        <w:r w:rsidR="00DA2848" w:rsidRPr="00FC6188">
          <w:rPr>
            <w:webHidden/>
          </w:rPr>
          <w:t>25</w:t>
        </w:r>
        <w:r w:rsidR="00DA2848" w:rsidRPr="00FC6188">
          <w:rPr>
            <w:webHidden/>
          </w:rPr>
          <w:fldChar w:fldCharType="end"/>
        </w:r>
      </w:hyperlink>
    </w:p>
    <w:p w14:paraId="03AC61D9" w14:textId="6F4D5EEC" w:rsidR="00DA2848" w:rsidRPr="00FC6188" w:rsidRDefault="00000000">
      <w:pPr>
        <w:pStyle w:val="TOC2"/>
        <w:rPr>
          <w:rFonts w:asciiTheme="minorHAnsi" w:eastAsiaTheme="minorEastAsia" w:hAnsiTheme="minorHAnsi" w:cstheme="minorBidi"/>
          <w:noProof w:val="0"/>
          <w:szCs w:val="22"/>
          <w:lang w:eastAsia="de-CH"/>
        </w:rPr>
      </w:pPr>
      <w:hyperlink w:anchor="_Toc121210943" w:history="1">
        <w:r w:rsidR="00DA2848" w:rsidRPr="00FC6188">
          <w:rPr>
            <w:rStyle w:val="Hyperlink"/>
            <w:noProof w:val="0"/>
          </w:rPr>
          <w:t>12.1</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System erstellen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_Toc121210943 \h </w:instrText>
        </w:r>
        <w:r w:rsidR="00DA2848" w:rsidRPr="00FC6188">
          <w:rPr>
            <w:noProof w:val="0"/>
            <w:webHidden/>
          </w:rPr>
        </w:r>
        <w:r w:rsidR="00DA2848" w:rsidRPr="00FC6188">
          <w:rPr>
            <w:noProof w:val="0"/>
            <w:webHidden/>
          </w:rPr>
          <w:fldChar w:fldCharType="separate"/>
        </w:r>
        <w:r w:rsidR="00DA2848" w:rsidRPr="00FC6188">
          <w:rPr>
            <w:noProof w:val="0"/>
            <w:webHidden/>
          </w:rPr>
          <w:t>25</w:t>
        </w:r>
        <w:r w:rsidR="00DA2848" w:rsidRPr="00FC6188">
          <w:rPr>
            <w:noProof w:val="0"/>
            <w:webHidden/>
          </w:rPr>
          <w:fldChar w:fldCharType="end"/>
        </w:r>
      </w:hyperlink>
    </w:p>
    <w:p w14:paraId="073274C9" w14:textId="7428BFEA" w:rsidR="00DA2848" w:rsidRPr="00FC6188" w:rsidRDefault="00000000">
      <w:pPr>
        <w:pStyle w:val="TOC2"/>
        <w:rPr>
          <w:rFonts w:asciiTheme="minorHAnsi" w:eastAsiaTheme="minorEastAsia" w:hAnsiTheme="minorHAnsi" w:cstheme="minorBidi"/>
          <w:noProof w:val="0"/>
          <w:szCs w:val="22"/>
          <w:lang w:eastAsia="de-CH"/>
        </w:rPr>
      </w:pPr>
      <w:hyperlink w:anchor="_Toc121210944" w:history="1">
        <w:r w:rsidR="00DA2848" w:rsidRPr="00FC6188">
          <w:rPr>
            <w:rStyle w:val="Hyperlink"/>
            <w:noProof w:val="0"/>
          </w:rPr>
          <w:t>12.2</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Testprotokoll</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_Toc121210944 \h </w:instrText>
        </w:r>
        <w:r w:rsidR="00DA2848" w:rsidRPr="00FC6188">
          <w:rPr>
            <w:noProof w:val="0"/>
            <w:webHidden/>
          </w:rPr>
        </w:r>
        <w:r w:rsidR="00DA2848" w:rsidRPr="00FC6188">
          <w:rPr>
            <w:noProof w:val="0"/>
            <w:webHidden/>
          </w:rPr>
          <w:fldChar w:fldCharType="separate"/>
        </w:r>
        <w:r w:rsidR="00DA2848" w:rsidRPr="00FC6188">
          <w:rPr>
            <w:noProof w:val="0"/>
            <w:webHidden/>
          </w:rPr>
          <w:t>26</w:t>
        </w:r>
        <w:r w:rsidR="00DA2848" w:rsidRPr="00FC6188">
          <w:rPr>
            <w:noProof w:val="0"/>
            <w:webHidden/>
          </w:rPr>
          <w:fldChar w:fldCharType="end"/>
        </w:r>
      </w:hyperlink>
    </w:p>
    <w:p w14:paraId="35B70A47" w14:textId="4F0886DB"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45" w:history="1">
        <w:r w:rsidR="00DA2848" w:rsidRPr="00FC6188">
          <w:rPr>
            <w:rStyle w:val="Hyperlink"/>
          </w:rPr>
          <w:t>12.2.1</w:t>
        </w:r>
        <w:r w:rsidR="00DA2848" w:rsidRPr="00FC6188">
          <w:rPr>
            <w:rFonts w:asciiTheme="minorHAnsi" w:eastAsiaTheme="minorEastAsia" w:hAnsiTheme="minorHAnsi"/>
            <w:lang w:eastAsia="de-CH"/>
          </w:rPr>
          <w:tab/>
        </w:r>
        <w:r w:rsidR="00DA2848" w:rsidRPr="00FC6188">
          <w:rPr>
            <w:rStyle w:val="Hyperlink"/>
          </w:rPr>
          <w:t>Testfall</w:t>
        </w:r>
        <w:r w:rsidR="00DA2848" w:rsidRPr="00FC6188">
          <w:rPr>
            <w:webHidden/>
          </w:rPr>
          <w:tab/>
        </w:r>
        <w:r w:rsidR="00DA2848" w:rsidRPr="00FC6188">
          <w:rPr>
            <w:webHidden/>
          </w:rPr>
          <w:fldChar w:fldCharType="begin"/>
        </w:r>
        <w:r w:rsidR="00DA2848" w:rsidRPr="00FC6188">
          <w:rPr>
            <w:webHidden/>
          </w:rPr>
          <w:instrText xml:space="preserve"> PAGEREF _Toc121210945 \h </w:instrText>
        </w:r>
        <w:r w:rsidR="00DA2848" w:rsidRPr="00FC6188">
          <w:rPr>
            <w:webHidden/>
          </w:rPr>
        </w:r>
        <w:r w:rsidR="00DA2848" w:rsidRPr="00FC6188">
          <w:rPr>
            <w:webHidden/>
          </w:rPr>
          <w:fldChar w:fldCharType="separate"/>
        </w:r>
        <w:r w:rsidR="00DA2848" w:rsidRPr="00FC6188">
          <w:rPr>
            <w:webHidden/>
          </w:rPr>
          <w:t>26</w:t>
        </w:r>
        <w:r w:rsidR="00DA2848" w:rsidRPr="00FC6188">
          <w:rPr>
            <w:webHidden/>
          </w:rPr>
          <w:fldChar w:fldCharType="end"/>
        </w:r>
      </w:hyperlink>
    </w:p>
    <w:p w14:paraId="4A1215AB" w14:textId="2248B386"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46" w:history="1">
        <w:r w:rsidR="00DA2848" w:rsidRPr="00FC6188">
          <w:rPr>
            <w:rStyle w:val="Hyperlink"/>
          </w:rPr>
          <w:t>12.2.2</w:t>
        </w:r>
        <w:r w:rsidR="00DA2848" w:rsidRPr="00FC6188">
          <w:rPr>
            <w:rFonts w:asciiTheme="minorHAnsi" w:eastAsiaTheme="minorEastAsia" w:hAnsiTheme="minorHAnsi"/>
            <w:lang w:eastAsia="de-CH"/>
          </w:rPr>
          <w:tab/>
        </w:r>
        <w:r w:rsidR="00DA2848" w:rsidRPr="00FC6188">
          <w:rPr>
            <w:rStyle w:val="Hyperlink"/>
          </w:rPr>
          <w:t>Testdurchführung und Testergebnis</w:t>
        </w:r>
        <w:r w:rsidR="00DA2848" w:rsidRPr="00FC6188">
          <w:rPr>
            <w:webHidden/>
          </w:rPr>
          <w:tab/>
        </w:r>
        <w:r w:rsidR="00DA2848" w:rsidRPr="00FC6188">
          <w:rPr>
            <w:webHidden/>
          </w:rPr>
          <w:fldChar w:fldCharType="begin"/>
        </w:r>
        <w:r w:rsidR="00DA2848" w:rsidRPr="00FC6188">
          <w:rPr>
            <w:webHidden/>
          </w:rPr>
          <w:instrText xml:space="preserve"> PAGEREF _Toc121210946 \h </w:instrText>
        </w:r>
        <w:r w:rsidR="00DA2848" w:rsidRPr="00FC6188">
          <w:rPr>
            <w:webHidden/>
          </w:rPr>
        </w:r>
        <w:r w:rsidR="00DA2848" w:rsidRPr="00FC6188">
          <w:rPr>
            <w:webHidden/>
          </w:rPr>
          <w:fldChar w:fldCharType="separate"/>
        </w:r>
        <w:r w:rsidR="00DA2848" w:rsidRPr="00FC6188">
          <w:rPr>
            <w:webHidden/>
          </w:rPr>
          <w:t>26</w:t>
        </w:r>
        <w:r w:rsidR="00DA2848" w:rsidRPr="00FC6188">
          <w:rPr>
            <w:webHidden/>
          </w:rPr>
          <w:fldChar w:fldCharType="end"/>
        </w:r>
      </w:hyperlink>
    </w:p>
    <w:p w14:paraId="32D60CBA" w14:textId="5A24AC0F"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47" w:history="1">
        <w:r w:rsidR="00DA2848" w:rsidRPr="00FC6188">
          <w:rPr>
            <w:rStyle w:val="Hyperlink"/>
          </w:rPr>
          <w:t>12.2.3</w:t>
        </w:r>
        <w:r w:rsidR="00DA2848" w:rsidRPr="00FC6188">
          <w:rPr>
            <w:rFonts w:asciiTheme="minorHAnsi" w:eastAsiaTheme="minorEastAsia" w:hAnsiTheme="minorHAnsi"/>
            <w:lang w:eastAsia="de-CH"/>
          </w:rPr>
          <w:tab/>
        </w:r>
        <w:r w:rsidR="00DA2848" w:rsidRPr="00FC6188">
          <w:rPr>
            <w:rStyle w:val="Hyperlink"/>
          </w:rPr>
          <w:t>Testwürdigung</w:t>
        </w:r>
        <w:r w:rsidR="00DA2848" w:rsidRPr="00FC6188">
          <w:rPr>
            <w:webHidden/>
          </w:rPr>
          <w:tab/>
        </w:r>
        <w:r w:rsidR="00DA2848" w:rsidRPr="00FC6188">
          <w:rPr>
            <w:webHidden/>
          </w:rPr>
          <w:fldChar w:fldCharType="begin"/>
        </w:r>
        <w:r w:rsidR="00DA2848" w:rsidRPr="00FC6188">
          <w:rPr>
            <w:webHidden/>
          </w:rPr>
          <w:instrText xml:space="preserve"> PAGEREF _Toc121210947 \h </w:instrText>
        </w:r>
        <w:r w:rsidR="00DA2848" w:rsidRPr="00FC6188">
          <w:rPr>
            <w:webHidden/>
          </w:rPr>
        </w:r>
        <w:r w:rsidR="00DA2848" w:rsidRPr="00FC6188">
          <w:rPr>
            <w:webHidden/>
          </w:rPr>
          <w:fldChar w:fldCharType="separate"/>
        </w:r>
        <w:r w:rsidR="00DA2848" w:rsidRPr="00FC6188">
          <w:rPr>
            <w:webHidden/>
          </w:rPr>
          <w:t>27</w:t>
        </w:r>
        <w:r w:rsidR="00DA2848" w:rsidRPr="00FC6188">
          <w:rPr>
            <w:webHidden/>
          </w:rPr>
          <w:fldChar w:fldCharType="end"/>
        </w:r>
      </w:hyperlink>
    </w:p>
    <w:p w14:paraId="58B2F99C" w14:textId="2591788C"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48" w:history="1">
        <w:r w:rsidR="00DA2848" w:rsidRPr="00FC6188">
          <w:rPr>
            <w:rStyle w:val="Hyperlink"/>
          </w:rPr>
          <w:t>12.2.4</w:t>
        </w:r>
        <w:r w:rsidR="00DA2848" w:rsidRPr="00FC6188">
          <w:rPr>
            <w:rFonts w:asciiTheme="minorHAnsi" w:eastAsiaTheme="minorEastAsia" w:hAnsiTheme="minorHAnsi"/>
            <w:lang w:eastAsia="de-CH"/>
          </w:rPr>
          <w:tab/>
        </w:r>
        <w:r w:rsidR="00DA2848" w:rsidRPr="00FC6188">
          <w:rPr>
            <w:rStyle w:val="Hyperlink"/>
          </w:rPr>
          <w:t>Testfazit</w:t>
        </w:r>
        <w:r w:rsidR="00DA2848" w:rsidRPr="00FC6188">
          <w:rPr>
            <w:webHidden/>
          </w:rPr>
          <w:tab/>
        </w:r>
        <w:r w:rsidR="00DA2848" w:rsidRPr="00FC6188">
          <w:rPr>
            <w:webHidden/>
          </w:rPr>
          <w:fldChar w:fldCharType="begin"/>
        </w:r>
        <w:r w:rsidR="00DA2848" w:rsidRPr="00FC6188">
          <w:rPr>
            <w:webHidden/>
          </w:rPr>
          <w:instrText xml:space="preserve"> PAGEREF _Toc121210948 \h </w:instrText>
        </w:r>
        <w:r w:rsidR="00DA2848" w:rsidRPr="00FC6188">
          <w:rPr>
            <w:webHidden/>
          </w:rPr>
        </w:r>
        <w:r w:rsidR="00DA2848" w:rsidRPr="00FC6188">
          <w:rPr>
            <w:webHidden/>
          </w:rPr>
          <w:fldChar w:fldCharType="separate"/>
        </w:r>
        <w:r w:rsidR="00DA2848" w:rsidRPr="00FC6188">
          <w:rPr>
            <w:webHidden/>
          </w:rPr>
          <w:t>27</w:t>
        </w:r>
        <w:r w:rsidR="00DA2848" w:rsidRPr="00FC6188">
          <w:rPr>
            <w:webHidden/>
          </w:rPr>
          <w:fldChar w:fldCharType="end"/>
        </w:r>
      </w:hyperlink>
    </w:p>
    <w:p w14:paraId="651EBECB" w14:textId="5ED4BC2C" w:rsidR="00DA2848" w:rsidRPr="00FC6188" w:rsidRDefault="00000000">
      <w:pPr>
        <w:pStyle w:val="TOC3"/>
        <w:tabs>
          <w:tab w:val="left" w:pos="1320"/>
          <w:tab w:val="right" w:leader="dot" w:pos="9061"/>
        </w:tabs>
        <w:rPr>
          <w:rFonts w:asciiTheme="minorHAnsi" w:eastAsiaTheme="minorEastAsia" w:hAnsiTheme="minorHAnsi"/>
          <w:lang w:eastAsia="de-CH"/>
        </w:rPr>
      </w:pPr>
      <w:hyperlink w:anchor="_Toc121210949" w:history="1">
        <w:r w:rsidR="00DA2848" w:rsidRPr="00FC6188">
          <w:rPr>
            <w:rStyle w:val="Hyperlink"/>
          </w:rPr>
          <w:t>12.2.5</w:t>
        </w:r>
        <w:r w:rsidR="00DA2848" w:rsidRPr="00FC6188">
          <w:rPr>
            <w:rFonts w:asciiTheme="minorHAnsi" w:eastAsiaTheme="minorEastAsia" w:hAnsiTheme="minorHAnsi"/>
            <w:lang w:eastAsia="de-CH"/>
          </w:rPr>
          <w:tab/>
        </w:r>
        <w:r w:rsidR="00DA2848" w:rsidRPr="00FC6188">
          <w:rPr>
            <w:rStyle w:val="Hyperlink"/>
          </w:rPr>
          <w:t>Weiteres Vorgehen</w:t>
        </w:r>
        <w:r w:rsidR="00DA2848" w:rsidRPr="00FC6188">
          <w:rPr>
            <w:webHidden/>
          </w:rPr>
          <w:tab/>
        </w:r>
        <w:r w:rsidR="00DA2848" w:rsidRPr="00FC6188">
          <w:rPr>
            <w:webHidden/>
          </w:rPr>
          <w:fldChar w:fldCharType="begin"/>
        </w:r>
        <w:r w:rsidR="00DA2848" w:rsidRPr="00FC6188">
          <w:rPr>
            <w:webHidden/>
          </w:rPr>
          <w:instrText xml:space="preserve"> PAGEREF _Toc121210949 \h </w:instrText>
        </w:r>
        <w:r w:rsidR="00DA2848" w:rsidRPr="00FC6188">
          <w:rPr>
            <w:webHidden/>
          </w:rPr>
        </w:r>
        <w:r w:rsidR="00DA2848" w:rsidRPr="00FC6188">
          <w:rPr>
            <w:webHidden/>
          </w:rPr>
          <w:fldChar w:fldCharType="separate"/>
        </w:r>
        <w:r w:rsidR="00DA2848" w:rsidRPr="00FC6188">
          <w:rPr>
            <w:webHidden/>
          </w:rPr>
          <w:t>27</w:t>
        </w:r>
        <w:r w:rsidR="00DA2848" w:rsidRPr="00FC6188">
          <w:rPr>
            <w:webHidden/>
          </w:rPr>
          <w:fldChar w:fldCharType="end"/>
        </w:r>
      </w:hyperlink>
    </w:p>
    <w:p w14:paraId="678A6BE1" w14:textId="45C20856" w:rsidR="00DA2848" w:rsidRPr="00FC6188" w:rsidRDefault="00000000">
      <w:pPr>
        <w:pStyle w:val="TOC2"/>
        <w:rPr>
          <w:rFonts w:asciiTheme="minorHAnsi" w:eastAsiaTheme="minorEastAsia" w:hAnsiTheme="minorHAnsi" w:cstheme="minorBidi"/>
          <w:noProof w:val="0"/>
          <w:szCs w:val="22"/>
          <w:lang w:eastAsia="de-CH"/>
        </w:rPr>
      </w:pPr>
      <w:hyperlink w:anchor="_Toc121210950" w:history="1">
        <w:r w:rsidR="00DA2848" w:rsidRPr="00FC6188">
          <w:rPr>
            <w:rStyle w:val="Hyperlink"/>
            <w:noProof w:val="0"/>
          </w:rPr>
          <w:t>12.3</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Einführung vorbereiten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_Toc121210950 \h </w:instrText>
        </w:r>
        <w:r w:rsidR="00DA2848" w:rsidRPr="00FC6188">
          <w:rPr>
            <w:noProof w:val="0"/>
            <w:webHidden/>
          </w:rPr>
        </w:r>
        <w:r w:rsidR="00DA2848" w:rsidRPr="00FC6188">
          <w:rPr>
            <w:noProof w:val="0"/>
            <w:webHidden/>
          </w:rPr>
          <w:fldChar w:fldCharType="separate"/>
        </w:r>
        <w:r w:rsidR="00DA2848" w:rsidRPr="00FC6188">
          <w:rPr>
            <w:noProof w:val="0"/>
            <w:webHidden/>
          </w:rPr>
          <w:t>28</w:t>
        </w:r>
        <w:r w:rsidR="00DA2848" w:rsidRPr="00FC6188">
          <w:rPr>
            <w:noProof w:val="0"/>
            <w:webHidden/>
          </w:rPr>
          <w:fldChar w:fldCharType="end"/>
        </w:r>
      </w:hyperlink>
    </w:p>
    <w:p w14:paraId="4459736D" w14:textId="1814873C" w:rsidR="00DA2848" w:rsidRPr="00FC6188" w:rsidRDefault="00000000">
      <w:pPr>
        <w:pStyle w:val="TOC2"/>
        <w:rPr>
          <w:rFonts w:asciiTheme="minorHAnsi" w:eastAsiaTheme="minorEastAsia" w:hAnsiTheme="minorHAnsi" w:cstheme="minorBidi"/>
          <w:noProof w:val="0"/>
          <w:szCs w:val="22"/>
          <w:lang w:eastAsia="de-CH"/>
        </w:rPr>
      </w:pPr>
      <w:hyperlink w:anchor="_Toc121210951" w:history="1">
        <w:r w:rsidR="00DA2848" w:rsidRPr="00FC6188">
          <w:rPr>
            <w:rStyle w:val="Hyperlink"/>
            <w:noProof w:val="0"/>
          </w:rPr>
          <w:t>12.4</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Schutzmassnahmen umsetzen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_Toc121210951 \h </w:instrText>
        </w:r>
        <w:r w:rsidR="00DA2848" w:rsidRPr="00FC6188">
          <w:rPr>
            <w:noProof w:val="0"/>
            <w:webHidden/>
          </w:rPr>
        </w:r>
        <w:r w:rsidR="00DA2848" w:rsidRPr="00FC6188">
          <w:rPr>
            <w:noProof w:val="0"/>
            <w:webHidden/>
          </w:rPr>
          <w:fldChar w:fldCharType="separate"/>
        </w:r>
        <w:r w:rsidR="00DA2848" w:rsidRPr="00FC6188">
          <w:rPr>
            <w:noProof w:val="0"/>
            <w:webHidden/>
          </w:rPr>
          <w:t>28</w:t>
        </w:r>
        <w:r w:rsidR="00DA2848" w:rsidRPr="00FC6188">
          <w:rPr>
            <w:noProof w:val="0"/>
            <w:webHidden/>
          </w:rPr>
          <w:fldChar w:fldCharType="end"/>
        </w:r>
      </w:hyperlink>
    </w:p>
    <w:p w14:paraId="36ADEA86" w14:textId="6A3CAC15" w:rsidR="00DA2848" w:rsidRPr="00FC6188" w:rsidRDefault="00000000">
      <w:pPr>
        <w:pStyle w:val="TOC1"/>
        <w:rPr>
          <w:rFonts w:asciiTheme="minorHAnsi" w:eastAsiaTheme="minorEastAsia" w:hAnsiTheme="minorHAnsi" w:cstheme="minorBidi"/>
          <w:b w:val="0"/>
          <w:bCs w:val="0"/>
          <w:szCs w:val="22"/>
          <w:lang w:eastAsia="de-CH"/>
        </w:rPr>
      </w:pPr>
      <w:hyperlink w:anchor="_Toc121210952" w:history="1">
        <w:r w:rsidR="00DA2848" w:rsidRPr="00FC6188">
          <w:rPr>
            <w:rStyle w:val="Hyperlink"/>
          </w:rPr>
          <w:t>13.</w:t>
        </w:r>
        <w:r w:rsidR="00DA2848" w:rsidRPr="00FC6188">
          <w:rPr>
            <w:rFonts w:asciiTheme="minorHAnsi" w:eastAsiaTheme="minorEastAsia" w:hAnsiTheme="minorHAnsi" w:cstheme="minorBidi"/>
            <w:b w:val="0"/>
            <w:bCs w:val="0"/>
            <w:szCs w:val="22"/>
            <w:lang w:eastAsia="de-CH"/>
          </w:rPr>
          <w:tab/>
        </w:r>
        <w:r w:rsidR="00DA2848" w:rsidRPr="00FC6188">
          <w:rPr>
            <w:rStyle w:val="Hyperlink"/>
          </w:rPr>
          <w:t>Einführung</w:t>
        </w:r>
        <w:r w:rsidR="00DA2848" w:rsidRPr="00FC6188">
          <w:rPr>
            <w:webHidden/>
          </w:rPr>
          <w:tab/>
        </w:r>
        <w:r w:rsidR="00DA2848" w:rsidRPr="00FC6188">
          <w:rPr>
            <w:webHidden/>
          </w:rPr>
          <w:fldChar w:fldCharType="begin"/>
        </w:r>
        <w:r w:rsidR="00DA2848" w:rsidRPr="00FC6188">
          <w:rPr>
            <w:webHidden/>
          </w:rPr>
          <w:instrText xml:space="preserve"> PAGEREF _Toc121210952 \h </w:instrText>
        </w:r>
        <w:r w:rsidR="00DA2848" w:rsidRPr="00FC6188">
          <w:rPr>
            <w:webHidden/>
          </w:rPr>
        </w:r>
        <w:r w:rsidR="00DA2848" w:rsidRPr="00FC6188">
          <w:rPr>
            <w:webHidden/>
          </w:rPr>
          <w:fldChar w:fldCharType="separate"/>
        </w:r>
        <w:r w:rsidR="00DA2848" w:rsidRPr="00FC6188">
          <w:rPr>
            <w:webHidden/>
          </w:rPr>
          <w:t>29</w:t>
        </w:r>
        <w:r w:rsidR="00DA2848" w:rsidRPr="00FC6188">
          <w:rPr>
            <w:webHidden/>
          </w:rPr>
          <w:fldChar w:fldCharType="end"/>
        </w:r>
      </w:hyperlink>
    </w:p>
    <w:p w14:paraId="490AECEC" w14:textId="41904234" w:rsidR="00DA2848" w:rsidRPr="00FC6188" w:rsidRDefault="00000000">
      <w:pPr>
        <w:pStyle w:val="TOC2"/>
        <w:rPr>
          <w:rFonts w:asciiTheme="minorHAnsi" w:eastAsiaTheme="minorEastAsia" w:hAnsiTheme="minorHAnsi" w:cstheme="minorBidi"/>
          <w:noProof w:val="0"/>
          <w:szCs w:val="22"/>
          <w:lang w:eastAsia="de-CH"/>
        </w:rPr>
      </w:pPr>
      <w:hyperlink w:anchor="_Toc121210953" w:history="1">
        <w:r w:rsidR="00DA2848" w:rsidRPr="00FC6188">
          <w:rPr>
            <w:rStyle w:val="Hyperlink"/>
            <w:noProof w:val="0"/>
          </w:rPr>
          <w:t>13.1</w:t>
        </w:r>
        <w:r w:rsidR="00DA2848" w:rsidRPr="00FC6188">
          <w:rPr>
            <w:rFonts w:asciiTheme="minorHAnsi" w:eastAsiaTheme="minorEastAsia" w:hAnsiTheme="minorHAnsi" w:cstheme="minorBidi"/>
            <w:noProof w:val="0"/>
            <w:szCs w:val="22"/>
            <w:lang w:eastAsia="de-CH"/>
          </w:rPr>
          <w:tab/>
        </w:r>
        <w:r w:rsidR="00DA2848" w:rsidRPr="00FC6188">
          <w:rPr>
            <w:rStyle w:val="Hyperlink"/>
            <w:noProof w:val="0"/>
          </w:rPr>
          <w:t>System einführen</w:t>
        </w:r>
        <w:r w:rsidR="00DA2848" w:rsidRPr="00FC6188">
          <w:rPr>
            <w:noProof w:val="0"/>
            <w:webHidden/>
          </w:rPr>
          <w:tab/>
        </w:r>
        <w:r w:rsidR="00DA2848" w:rsidRPr="00FC6188">
          <w:rPr>
            <w:noProof w:val="0"/>
            <w:webHidden/>
          </w:rPr>
          <w:fldChar w:fldCharType="begin"/>
        </w:r>
        <w:r w:rsidR="00DA2848" w:rsidRPr="00FC6188">
          <w:rPr>
            <w:noProof w:val="0"/>
            <w:webHidden/>
          </w:rPr>
          <w:instrText xml:space="preserve"> PAGEREF _Toc121210953 \h </w:instrText>
        </w:r>
        <w:r w:rsidR="00DA2848" w:rsidRPr="00FC6188">
          <w:rPr>
            <w:noProof w:val="0"/>
            <w:webHidden/>
          </w:rPr>
        </w:r>
        <w:r w:rsidR="00DA2848" w:rsidRPr="00FC6188">
          <w:rPr>
            <w:noProof w:val="0"/>
            <w:webHidden/>
          </w:rPr>
          <w:fldChar w:fldCharType="separate"/>
        </w:r>
        <w:r w:rsidR="00DA2848" w:rsidRPr="00FC6188">
          <w:rPr>
            <w:noProof w:val="0"/>
            <w:webHidden/>
          </w:rPr>
          <w:t>29</w:t>
        </w:r>
        <w:r w:rsidR="00DA2848" w:rsidRPr="00FC6188">
          <w:rPr>
            <w:noProof w:val="0"/>
            <w:webHidden/>
          </w:rPr>
          <w:fldChar w:fldCharType="end"/>
        </w:r>
      </w:hyperlink>
    </w:p>
    <w:p w14:paraId="432FF632" w14:textId="2CFADC1F" w:rsidR="00DA2848" w:rsidRPr="00FC6188" w:rsidRDefault="00000000">
      <w:pPr>
        <w:pStyle w:val="TOC1"/>
        <w:rPr>
          <w:rFonts w:asciiTheme="minorHAnsi" w:eastAsiaTheme="minorEastAsia" w:hAnsiTheme="minorHAnsi" w:cstheme="minorBidi"/>
          <w:b w:val="0"/>
          <w:bCs w:val="0"/>
          <w:szCs w:val="22"/>
          <w:lang w:eastAsia="de-CH"/>
        </w:rPr>
      </w:pPr>
      <w:hyperlink w:anchor="_Toc121210954" w:history="1">
        <w:r w:rsidR="00DA2848" w:rsidRPr="00FC6188">
          <w:rPr>
            <w:rStyle w:val="Hyperlink"/>
          </w:rPr>
          <w:t>14.</w:t>
        </w:r>
        <w:r w:rsidR="00DA2848" w:rsidRPr="00FC6188">
          <w:rPr>
            <w:rFonts w:asciiTheme="minorHAnsi" w:eastAsiaTheme="minorEastAsia" w:hAnsiTheme="minorHAnsi" w:cstheme="minorBidi"/>
            <w:b w:val="0"/>
            <w:bCs w:val="0"/>
            <w:szCs w:val="22"/>
            <w:lang w:eastAsia="de-CH"/>
          </w:rPr>
          <w:tab/>
        </w:r>
        <w:r w:rsidR="00DA2848" w:rsidRPr="00FC6188">
          <w:rPr>
            <w:rStyle w:val="Hyperlink"/>
          </w:rPr>
          <w:t>Literatur und Quellenverzeichnis</w:t>
        </w:r>
        <w:r w:rsidR="00DA2848" w:rsidRPr="00FC6188">
          <w:rPr>
            <w:webHidden/>
          </w:rPr>
          <w:tab/>
        </w:r>
        <w:r w:rsidR="00DA2848" w:rsidRPr="00FC6188">
          <w:rPr>
            <w:webHidden/>
          </w:rPr>
          <w:fldChar w:fldCharType="begin"/>
        </w:r>
        <w:r w:rsidR="00DA2848" w:rsidRPr="00FC6188">
          <w:rPr>
            <w:webHidden/>
          </w:rPr>
          <w:instrText xml:space="preserve"> PAGEREF _Toc121210954 \h </w:instrText>
        </w:r>
        <w:r w:rsidR="00DA2848" w:rsidRPr="00FC6188">
          <w:rPr>
            <w:webHidden/>
          </w:rPr>
        </w:r>
        <w:r w:rsidR="00DA2848" w:rsidRPr="00FC6188">
          <w:rPr>
            <w:webHidden/>
          </w:rPr>
          <w:fldChar w:fldCharType="separate"/>
        </w:r>
        <w:r w:rsidR="00DA2848" w:rsidRPr="00FC6188">
          <w:rPr>
            <w:webHidden/>
          </w:rPr>
          <w:t>30</w:t>
        </w:r>
        <w:r w:rsidR="00DA2848" w:rsidRPr="00FC6188">
          <w:rPr>
            <w:webHidden/>
          </w:rPr>
          <w:fldChar w:fldCharType="end"/>
        </w:r>
      </w:hyperlink>
    </w:p>
    <w:p w14:paraId="2204BB8D" w14:textId="4410D658" w:rsidR="00DA2848" w:rsidRPr="00FC6188" w:rsidRDefault="00000000">
      <w:pPr>
        <w:pStyle w:val="TOC1"/>
        <w:rPr>
          <w:rFonts w:asciiTheme="minorHAnsi" w:eastAsiaTheme="minorEastAsia" w:hAnsiTheme="minorHAnsi" w:cstheme="minorBidi"/>
          <w:b w:val="0"/>
          <w:bCs w:val="0"/>
          <w:szCs w:val="22"/>
          <w:lang w:eastAsia="de-CH"/>
        </w:rPr>
      </w:pPr>
      <w:hyperlink w:anchor="_Toc121210955" w:history="1">
        <w:r w:rsidR="00DA2848" w:rsidRPr="00FC6188">
          <w:rPr>
            <w:rStyle w:val="Hyperlink"/>
          </w:rPr>
          <w:t>15.</w:t>
        </w:r>
        <w:r w:rsidR="00DA2848" w:rsidRPr="00FC6188">
          <w:rPr>
            <w:rFonts w:asciiTheme="minorHAnsi" w:eastAsiaTheme="minorEastAsia" w:hAnsiTheme="minorHAnsi" w:cstheme="minorBidi"/>
            <w:b w:val="0"/>
            <w:bCs w:val="0"/>
            <w:szCs w:val="22"/>
            <w:lang w:eastAsia="de-CH"/>
          </w:rPr>
          <w:tab/>
        </w:r>
        <w:r w:rsidR="00DA2848" w:rsidRPr="00FC6188">
          <w:rPr>
            <w:rStyle w:val="Hyperlink"/>
          </w:rPr>
          <w:t>Glossar</w:t>
        </w:r>
        <w:r w:rsidR="00DA2848" w:rsidRPr="00FC6188">
          <w:rPr>
            <w:webHidden/>
          </w:rPr>
          <w:tab/>
        </w:r>
        <w:r w:rsidR="00DA2848" w:rsidRPr="00FC6188">
          <w:rPr>
            <w:webHidden/>
          </w:rPr>
          <w:fldChar w:fldCharType="begin"/>
        </w:r>
        <w:r w:rsidR="00DA2848" w:rsidRPr="00FC6188">
          <w:rPr>
            <w:webHidden/>
          </w:rPr>
          <w:instrText xml:space="preserve"> PAGEREF _Toc121210955 \h </w:instrText>
        </w:r>
        <w:r w:rsidR="00DA2848" w:rsidRPr="00FC6188">
          <w:rPr>
            <w:webHidden/>
          </w:rPr>
        </w:r>
        <w:r w:rsidR="00DA2848" w:rsidRPr="00FC6188">
          <w:rPr>
            <w:webHidden/>
          </w:rPr>
          <w:fldChar w:fldCharType="separate"/>
        </w:r>
        <w:r w:rsidR="00DA2848" w:rsidRPr="00FC6188">
          <w:rPr>
            <w:webHidden/>
          </w:rPr>
          <w:t>31</w:t>
        </w:r>
        <w:r w:rsidR="00DA2848" w:rsidRPr="00FC6188">
          <w:rPr>
            <w:webHidden/>
          </w:rPr>
          <w:fldChar w:fldCharType="end"/>
        </w:r>
      </w:hyperlink>
    </w:p>
    <w:p w14:paraId="2A9BCC77" w14:textId="0EEFB4A9" w:rsidR="00DA2848" w:rsidRPr="00FC6188" w:rsidRDefault="00000000">
      <w:pPr>
        <w:pStyle w:val="TOC1"/>
        <w:rPr>
          <w:rFonts w:asciiTheme="minorHAnsi" w:eastAsiaTheme="minorEastAsia" w:hAnsiTheme="minorHAnsi" w:cstheme="minorBidi"/>
          <w:b w:val="0"/>
          <w:bCs w:val="0"/>
          <w:szCs w:val="22"/>
          <w:lang w:eastAsia="de-CH"/>
        </w:rPr>
      </w:pPr>
      <w:hyperlink w:anchor="_Toc121210956" w:history="1">
        <w:r w:rsidR="00DA2848" w:rsidRPr="00FC6188">
          <w:rPr>
            <w:rStyle w:val="Hyperlink"/>
          </w:rPr>
          <w:t>16.</w:t>
        </w:r>
        <w:r w:rsidR="00DA2848" w:rsidRPr="00FC6188">
          <w:rPr>
            <w:rFonts w:asciiTheme="minorHAnsi" w:eastAsiaTheme="minorEastAsia" w:hAnsiTheme="minorHAnsi" w:cstheme="minorBidi"/>
            <w:b w:val="0"/>
            <w:bCs w:val="0"/>
            <w:szCs w:val="22"/>
            <w:lang w:eastAsia="de-CH"/>
          </w:rPr>
          <w:tab/>
        </w:r>
        <w:r w:rsidR="00DA2848" w:rsidRPr="00FC6188">
          <w:rPr>
            <w:rStyle w:val="Hyperlink"/>
          </w:rPr>
          <w:t>Anhang</w:t>
        </w:r>
        <w:r w:rsidR="00DA2848" w:rsidRPr="00FC6188">
          <w:rPr>
            <w:webHidden/>
          </w:rPr>
          <w:tab/>
        </w:r>
        <w:r w:rsidR="00DA2848" w:rsidRPr="00FC6188">
          <w:rPr>
            <w:webHidden/>
          </w:rPr>
          <w:fldChar w:fldCharType="begin"/>
        </w:r>
        <w:r w:rsidR="00DA2848" w:rsidRPr="00FC6188">
          <w:rPr>
            <w:webHidden/>
          </w:rPr>
          <w:instrText xml:space="preserve"> PAGEREF _Toc121210956 \h </w:instrText>
        </w:r>
        <w:r w:rsidR="00DA2848" w:rsidRPr="00FC6188">
          <w:rPr>
            <w:webHidden/>
          </w:rPr>
        </w:r>
        <w:r w:rsidR="00DA2848" w:rsidRPr="00FC6188">
          <w:rPr>
            <w:webHidden/>
          </w:rPr>
          <w:fldChar w:fldCharType="separate"/>
        </w:r>
        <w:r w:rsidR="00DA2848" w:rsidRPr="00FC6188">
          <w:rPr>
            <w:webHidden/>
          </w:rPr>
          <w:t>32</w:t>
        </w:r>
        <w:r w:rsidR="00DA2848" w:rsidRPr="00FC6188">
          <w:rPr>
            <w:webHidden/>
          </w:rPr>
          <w:fldChar w:fldCharType="end"/>
        </w:r>
      </w:hyperlink>
    </w:p>
    <w:p w14:paraId="7A173647" w14:textId="35FFCC92" w:rsidR="00740D57" w:rsidRPr="00FC6188" w:rsidRDefault="00740D57" w:rsidP="00740D57">
      <w:pPr>
        <w:tabs>
          <w:tab w:val="left" w:pos="5573"/>
        </w:tabs>
        <w:rPr>
          <w:rFonts w:eastAsia="Times New Roman" w:cs="Times New Roman"/>
          <w:szCs w:val="24"/>
          <w:lang w:eastAsia="de-DE"/>
        </w:rPr>
      </w:pPr>
      <w:r w:rsidRPr="00FC6188">
        <w:rPr>
          <w:rFonts w:eastAsia="Times New Roman" w:cs="Times New Roman"/>
          <w:szCs w:val="24"/>
          <w:lang w:eastAsia="de-DE"/>
        </w:rPr>
        <w:fldChar w:fldCharType="end"/>
      </w:r>
    </w:p>
    <w:p w14:paraId="678A43B7" w14:textId="77777777" w:rsidR="00740D57" w:rsidRPr="00FC6188" w:rsidRDefault="00740D57" w:rsidP="00740D57">
      <w:pPr>
        <w:pStyle w:val="IPA-HinweistexteTextkanngelschtwerden"/>
      </w:pPr>
      <w:r w:rsidRPr="00FC6188">
        <w:t>Tipp: nicht mehr als maximal drei Stufen gliedern</w:t>
      </w:r>
    </w:p>
    <w:p w14:paraId="3E54C27C" w14:textId="77777777" w:rsidR="00740D57" w:rsidRPr="00FC6188" w:rsidRDefault="00740D57" w:rsidP="00740D57">
      <w:pPr>
        <w:spacing w:after="200"/>
        <w:rPr>
          <w:rFonts w:cs="Arial"/>
        </w:rPr>
      </w:pPr>
      <w:r w:rsidRPr="00FC6188">
        <w:rPr>
          <w:rFonts w:cs="Arial"/>
        </w:rPr>
        <w:br w:type="page"/>
      </w:r>
    </w:p>
    <w:p w14:paraId="54B5E450" w14:textId="77777777" w:rsidR="00740D57" w:rsidRPr="00FC6188" w:rsidRDefault="00740D57" w:rsidP="00740D57">
      <w:pPr>
        <w:pStyle w:val="Title"/>
      </w:pPr>
      <w:bookmarkStart w:id="1" w:name="_Toc121210893"/>
      <w:r w:rsidRPr="00FC6188">
        <w:lastRenderedPageBreak/>
        <w:t>Abbildungsverzeichnis</w:t>
      </w:r>
      <w:bookmarkEnd w:id="1"/>
    </w:p>
    <w:p w14:paraId="6104C606" w14:textId="77777777" w:rsidR="00740D57" w:rsidRPr="00FC6188" w:rsidRDefault="00740D57" w:rsidP="00740D57">
      <w:pPr>
        <w:pStyle w:val="IPA-HinweistexteTextkanngelschtwerden"/>
        <w:rPr>
          <w:i w:val="0"/>
          <w:vanish w:val="0"/>
        </w:rPr>
      </w:pPr>
      <w:r w:rsidRPr="00FC6188">
        <w:t xml:space="preserve">Hinweis: An dieser Stelle kann ein Abbildungsverzeichnis eingefügt werden. </w:t>
      </w:r>
    </w:p>
    <w:p w14:paraId="0F2DC2C7" w14:textId="77777777" w:rsidR="00740D57" w:rsidRPr="00FC6188" w:rsidRDefault="00740D57" w:rsidP="00740D57"/>
    <w:p w14:paraId="4C638F2E" w14:textId="697A4692" w:rsidR="00934733" w:rsidRPr="00FC6188" w:rsidRDefault="00740D57">
      <w:pPr>
        <w:pStyle w:val="TableofFigures"/>
        <w:tabs>
          <w:tab w:val="right" w:leader="dot" w:pos="9061"/>
        </w:tabs>
        <w:rPr>
          <w:rFonts w:asciiTheme="minorHAnsi" w:eastAsiaTheme="minorEastAsia" w:hAnsiTheme="minorHAnsi" w:cstheme="minorBidi"/>
          <w:sz w:val="22"/>
          <w:szCs w:val="22"/>
          <w:lang w:eastAsia="de-CH"/>
        </w:rPr>
      </w:pPr>
      <w:r w:rsidRPr="00FC6188">
        <w:rPr>
          <w:sz w:val="22"/>
          <w:szCs w:val="22"/>
        </w:rPr>
        <w:fldChar w:fldCharType="begin"/>
      </w:r>
      <w:r w:rsidRPr="00FC6188">
        <w:rPr>
          <w:sz w:val="22"/>
          <w:szCs w:val="22"/>
        </w:rPr>
        <w:instrText xml:space="preserve"> TOC \h \z \c "Abbildung" </w:instrText>
      </w:r>
      <w:r w:rsidRPr="00FC6188">
        <w:rPr>
          <w:sz w:val="22"/>
          <w:szCs w:val="22"/>
        </w:rPr>
        <w:fldChar w:fldCharType="separate"/>
      </w:r>
      <w:hyperlink w:anchor="_Toc121210427" w:history="1">
        <w:r w:rsidR="00934733" w:rsidRPr="00FC6188">
          <w:rPr>
            <w:rStyle w:val="Hyperlink"/>
          </w:rPr>
          <w:t>Abbildung 1: WebGate Logo</w:t>
        </w:r>
        <w:r w:rsidR="00934733" w:rsidRPr="00FC6188">
          <w:rPr>
            <w:webHidden/>
          </w:rPr>
          <w:tab/>
        </w:r>
        <w:r w:rsidR="00934733" w:rsidRPr="00FC6188">
          <w:rPr>
            <w:webHidden/>
          </w:rPr>
          <w:fldChar w:fldCharType="begin"/>
        </w:r>
        <w:r w:rsidR="00934733" w:rsidRPr="00FC6188">
          <w:rPr>
            <w:webHidden/>
          </w:rPr>
          <w:instrText xml:space="preserve"> PAGEREF _Toc121210427 \h </w:instrText>
        </w:r>
        <w:r w:rsidR="00934733" w:rsidRPr="00FC6188">
          <w:rPr>
            <w:webHidden/>
          </w:rPr>
        </w:r>
        <w:r w:rsidR="00934733" w:rsidRPr="00FC6188">
          <w:rPr>
            <w:webHidden/>
          </w:rPr>
          <w:fldChar w:fldCharType="separate"/>
        </w:r>
        <w:r w:rsidR="00934733" w:rsidRPr="00FC6188">
          <w:rPr>
            <w:webHidden/>
          </w:rPr>
          <w:t>7</w:t>
        </w:r>
        <w:r w:rsidR="00934733" w:rsidRPr="00FC6188">
          <w:rPr>
            <w:webHidden/>
          </w:rPr>
          <w:fldChar w:fldCharType="end"/>
        </w:r>
      </w:hyperlink>
    </w:p>
    <w:p w14:paraId="2278B453" w14:textId="56826430" w:rsidR="00934733" w:rsidRPr="00FC6188" w:rsidRDefault="00000000">
      <w:pPr>
        <w:pStyle w:val="TableofFigures"/>
        <w:tabs>
          <w:tab w:val="right" w:leader="dot" w:pos="9061"/>
        </w:tabs>
        <w:rPr>
          <w:rFonts w:asciiTheme="minorHAnsi" w:eastAsiaTheme="minorEastAsia" w:hAnsiTheme="minorHAnsi" w:cstheme="minorBidi"/>
          <w:sz w:val="22"/>
          <w:szCs w:val="22"/>
          <w:lang w:eastAsia="de-CH"/>
        </w:rPr>
      </w:pPr>
      <w:hyperlink w:anchor="_Toc121210428" w:history="1">
        <w:r w:rsidR="00934733" w:rsidRPr="00FC6188">
          <w:rPr>
            <w:rStyle w:val="Hyperlink"/>
          </w:rPr>
          <w:t>Abbildung 2: Wasserfall diagramm</w:t>
        </w:r>
        <w:r w:rsidR="00934733" w:rsidRPr="00FC6188">
          <w:rPr>
            <w:webHidden/>
          </w:rPr>
          <w:tab/>
        </w:r>
        <w:r w:rsidR="00934733" w:rsidRPr="00FC6188">
          <w:rPr>
            <w:webHidden/>
          </w:rPr>
          <w:fldChar w:fldCharType="begin"/>
        </w:r>
        <w:r w:rsidR="00934733" w:rsidRPr="00FC6188">
          <w:rPr>
            <w:webHidden/>
          </w:rPr>
          <w:instrText xml:space="preserve"> PAGEREF _Toc121210428 \h </w:instrText>
        </w:r>
        <w:r w:rsidR="00934733" w:rsidRPr="00FC6188">
          <w:rPr>
            <w:webHidden/>
          </w:rPr>
        </w:r>
        <w:r w:rsidR="00934733" w:rsidRPr="00FC6188">
          <w:rPr>
            <w:webHidden/>
          </w:rPr>
          <w:fldChar w:fldCharType="separate"/>
        </w:r>
        <w:r w:rsidR="00934733" w:rsidRPr="00FC6188">
          <w:rPr>
            <w:webHidden/>
          </w:rPr>
          <w:t>9</w:t>
        </w:r>
        <w:r w:rsidR="00934733" w:rsidRPr="00FC6188">
          <w:rPr>
            <w:webHidden/>
          </w:rPr>
          <w:fldChar w:fldCharType="end"/>
        </w:r>
      </w:hyperlink>
    </w:p>
    <w:p w14:paraId="0BAA9B1D" w14:textId="5F724D90" w:rsidR="00934733" w:rsidRPr="00FC6188" w:rsidRDefault="00000000">
      <w:pPr>
        <w:pStyle w:val="TableofFigures"/>
        <w:tabs>
          <w:tab w:val="right" w:leader="dot" w:pos="9061"/>
        </w:tabs>
        <w:rPr>
          <w:rFonts w:asciiTheme="minorHAnsi" w:eastAsiaTheme="minorEastAsia" w:hAnsiTheme="minorHAnsi" w:cstheme="minorBidi"/>
          <w:sz w:val="22"/>
          <w:szCs w:val="22"/>
          <w:lang w:eastAsia="de-CH"/>
        </w:rPr>
      </w:pPr>
      <w:hyperlink w:anchor="_Toc121210429" w:history="1">
        <w:r w:rsidR="00934733" w:rsidRPr="00FC6188">
          <w:rPr>
            <w:rStyle w:val="Hyperlink"/>
          </w:rPr>
          <w:t>Abbildung 3, Demo Hermes 5.1 IPA</w:t>
        </w:r>
        <w:r w:rsidR="00934733" w:rsidRPr="00FC6188">
          <w:rPr>
            <w:webHidden/>
          </w:rPr>
          <w:tab/>
        </w:r>
        <w:r w:rsidR="00934733" w:rsidRPr="00FC6188">
          <w:rPr>
            <w:webHidden/>
          </w:rPr>
          <w:fldChar w:fldCharType="begin"/>
        </w:r>
        <w:r w:rsidR="00934733" w:rsidRPr="00FC6188">
          <w:rPr>
            <w:webHidden/>
          </w:rPr>
          <w:instrText xml:space="preserve"> PAGEREF _Toc121210429 \h </w:instrText>
        </w:r>
        <w:r w:rsidR="00934733" w:rsidRPr="00FC6188">
          <w:rPr>
            <w:webHidden/>
          </w:rPr>
        </w:r>
        <w:r w:rsidR="00934733" w:rsidRPr="00FC6188">
          <w:rPr>
            <w:webHidden/>
          </w:rPr>
          <w:fldChar w:fldCharType="separate"/>
        </w:r>
        <w:r w:rsidR="00934733" w:rsidRPr="00FC6188">
          <w:rPr>
            <w:webHidden/>
          </w:rPr>
          <w:t>10</w:t>
        </w:r>
        <w:r w:rsidR="00934733" w:rsidRPr="00FC6188">
          <w:rPr>
            <w:webHidden/>
          </w:rPr>
          <w:fldChar w:fldCharType="end"/>
        </w:r>
      </w:hyperlink>
    </w:p>
    <w:p w14:paraId="2B0D5B89" w14:textId="4EC11324" w:rsidR="00934733" w:rsidRPr="00FC6188" w:rsidRDefault="00000000">
      <w:pPr>
        <w:pStyle w:val="TableofFigures"/>
        <w:tabs>
          <w:tab w:val="right" w:leader="dot" w:pos="9061"/>
        </w:tabs>
        <w:rPr>
          <w:rFonts w:asciiTheme="minorHAnsi" w:eastAsiaTheme="minorEastAsia" w:hAnsiTheme="minorHAnsi" w:cstheme="minorBidi"/>
          <w:sz w:val="22"/>
          <w:szCs w:val="22"/>
          <w:lang w:eastAsia="de-CH"/>
        </w:rPr>
      </w:pPr>
      <w:hyperlink w:anchor="_Toc121210430" w:history="1">
        <w:r w:rsidR="00934733" w:rsidRPr="00FC6188">
          <w:rPr>
            <w:rStyle w:val="Hyperlink"/>
          </w:rPr>
          <w:t>Abbildung 4: Projektorganisation</w:t>
        </w:r>
        <w:r w:rsidR="00934733" w:rsidRPr="00FC6188">
          <w:rPr>
            <w:webHidden/>
          </w:rPr>
          <w:tab/>
        </w:r>
        <w:r w:rsidR="00934733" w:rsidRPr="00FC6188">
          <w:rPr>
            <w:webHidden/>
          </w:rPr>
          <w:fldChar w:fldCharType="begin"/>
        </w:r>
        <w:r w:rsidR="00934733" w:rsidRPr="00FC6188">
          <w:rPr>
            <w:webHidden/>
          </w:rPr>
          <w:instrText xml:space="preserve"> PAGEREF _Toc121210430 \h </w:instrText>
        </w:r>
        <w:r w:rsidR="00934733" w:rsidRPr="00FC6188">
          <w:rPr>
            <w:webHidden/>
          </w:rPr>
        </w:r>
        <w:r w:rsidR="00934733" w:rsidRPr="00FC6188">
          <w:rPr>
            <w:webHidden/>
          </w:rPr>
          <w:fldChar w:fldCharType="separate"/>
        </w:r>
        <w:r w:rsidR="00934733" w:rsidRPr="00FC6188">
          <w:rPr>
            <w:webHidden/>
          </w:rPr>
          <w:t>10</w:t>
        </w:r>
        <w:r w:rsidR="00934733" w:rsidRPr="00FC6188">
          <w:rPr>
            <w:webHidden/>
          </w:rPr>
          <w:fldChar w:fldCharType="end"/>
        </w:r>
      </w:hyperlink>
    </w:p>
    <w:p w14:paraId="3A7D72DB" w14:textId="317FA08A" w:rsidR="00934733" w:rsidRPr="00FC6188" w:rsidRDefault="00000000">
      <w:pPr>
        <w:pStyle w:val="TableofFigures"/>
        <w:tabs>
          <w:tab w:val="right" w:leader="dot" w:pos="9061"/>
        </w:tabs>
        <w:rPr>
          <w:rFonts w:asciiTheme="minorHAnsi" w:eastAsiaTheme="minorEastAsia" w:hAnsiTheme="minorHAnsi" w:cstheme="minorBidi"/>
          <w:sz w:val="22"/>
          <w:szCs w:val="22"/>
          <w:lang w:eastAsia="de-CH"/>
        </w:rPr>
      </w:pPr>
      <w:hyperlink w:anchor="_Toc121210431" w:history="1">
        <w:r w:rsidR="00934733" w:rsidRPr="00FC6188">
          <w:rPr>
            <w:rStyle w:val="Hyperlink"/>
          </w:rPr>
          <w:t>Abbildung 5, Risikoportfolio</w:t>
        </w:r>
        <w:r w:rsidR="00934733" w:rsidRPr="00FC6188">
          <w:rPr>
            <w:webHidden/>
          </w:rPr>
          <w:tab/>
        </w:r>
        <w:r w:rsidR="00934733" w:rsidRPr="00FC6188">
          <w:rPr>
            <w:webHidden/>
          </w:rPr>
          <w:fldChar w:fldCharType="begin"/>
        </w:r>
        <w:r w:rsidR="00934733" w:rsidRPr="00FC6188">
          <w:rPr>
            <w:webHidden/>
          </w:rPr>
          <w:instrText xml:space="preserve"> PAGEREF _Toc121210431 \h </w:instrText>
        </w:r>
        <w:r w:rsidR="00934733" w:rsidRPr="00FC6188">
          <w:rPr>
            <w:webHidden/>
          </w:rPr>
        </w:r>
        <w:r w:rsidR="00934733" w:rsidRPr="00FC6188">
          <w:rPr>
            <w:webHidden/>
          </w:rPr>
          <w:fldChar w:fldCharType="separate"/>
        </w:r>
        <w:r w:rsidR="00934733" w:rsidRPr="00FC6188">
          <w:rPr>
            <w:webHidden/>
          </w:rPr>
          <w:t>24</w:t>
        </w:r>
        <w:r w:rsidR="00934733" w:rsidRPr="00FC6188">
          <w:rPr>
            <w:webHidden/>
          </w:rPr>
          <w:fldChar w:fldCharType="end"/>
        </w:r>
      </w:hyperlink>
    </w:p>
    <w:p w14:paraId="597E20B7" w14:textId="79AC1E76" w:rsidR="00740D57" w:rsidRPr="00FC6188" w:rsidRDefault="00740D57" w:rsidP="00740D57">
      <w:pPr>
        <w:pStyle w:val="TableofFigures"/>
        <w:tabs>
          <w:tab w:val="right" w:leader="dot" w:pos="9061"/>
        </w:tabs>
        <w:rPr>
          <w:sz w:val="22"/>
          <w:szCs w:val="22"/>
        </w:rPr>
      </w:pPr>
      <w:r w:rsidRPr="00FC6188">
        <w:rPr>
          <w:sz w:val="22"/>
          <w:szCs w:val="22"/>
        </w:rPr>
        <w:fldChar w:fldCharType="end"/>
      </w:r>
    </w:p>
    <w:p w14:paraId="56BA0184" w14:textId="77777777" w:rsidR="00740D57" w:rsidRPr="00FC6188" w:rsidRDefault="00740D57" w:rsidP="00740D57">
      <w:pPr>
        <w:pStyle w:val="Title"/>
      </w:pPr>
      <w:bookmarkStart w:id="2" w:name="_Toc121210894"/>
      <w:r w:rsidRPr="00FC6188">
        <w:t>Tabellenverzeichnis</w:t>
      </w:r>
      <w:bookmarkEnd w:id="2"/>
    </w:p>
    <w:p w14:paraId="38D91A84" w14:textId="77777777" w:rsidR="00740D57" w:rsidRPr="00FC6188" w:rsidRDefault="00740D57" w:rsidP="00740D57">
      <w:pPr>
        <w:pStyle w:val="IPA-HinweistexteTextkanngelschtwerden"/>
        <w:rPr>
          <w:i w:val="0"/>
          <w:vanish w:val="0"/>
        </w:rPr>
      </w:pPr>
      <w:r w:rsidRPr="00FC6188">
        <w:t xml:space="preserve">Hinweis: An dieser Stelle kann ein Tabellenverzeichnis eingefügt werden. </w:t>
      </w:r>
    </w:p>
    <w:p w14:paraId="7BDB1390" w14:textId="77777777" w:rsidR="00740D57" w:rsidRPr="00FC6188" w:rsidRDefault="00740D57" w:rsidP="00740D57"/>
    <w:p w14:paraId="1E8A84CF" w14:textId="77777777" w:rsidR="00740D57" w:rsidRPr="00FC6188" w:rsidRDefault="00740D57" w:rsidP="00740D57">
      <w:pPr>
        <w:pStyle w:val="TableofFigures"/>
        <w:tabs>
          <w:tab w:val="right" w:leader="dot" w:pos="9061"/>
        </w:tabs>
        <w:rPr>
          <w:rFonts w:asciiTheme="minorHAnsi" w:eastAsiaTheme="minorEastAsia" w:hAnsiTheme="minorHAnsi" w:cstheme="minorBidi"/>
          <w:sz w:val="22"/>
          <w:szCs w:val="22"/>
          <w:lang w:eastAsia="de-CH"/>
        </w:rPr>
      </w:pPr>
      <w:r w:rsidRPr="00FC6188">
        <w:rPr>
          <w:sz w:val="22"/>
          <w:szCs w:val="22"/>
        </w:rPr>
        <w:fldChar w:fldCharType="begin"/>
      </w:r>
      <w:r w:rsidRPr="00FC6188">
        <w:rPr>
          <w:sz w:val="22"/>
          <w:szCs w:val="22"/>
        </w:rPr>
        <w:instrText xml:space="preserve"> TOC \h \z \c "Tabelle" </w:instrText>
      </w:r>
      <w:r w:rsidRPr="00FC6188">
        <w:rPr>
          <w:sz w:val="22"/>
          <w:szCs w:val="22"/>
        </w:rPr>
        <w:fldChar w:fldCharType="separate"/>
      </w:r>
      <w:hyperlink w:anchor="_Toc499228397" w:history="1">
        <w:r w:rsidRPr="00FC6188">
          <w:rPr>
            <w:rStyle w:val="Hyperlink"/>
          </w:rPr>
          <w:t>Tabelle 1: Projektrollen</w:t>
        </w:r>
        <w:r w:rsidRPr="00FC6188">
          <w:rPr>
            <w:webHidden/>
          </w:rPr>
          <w:tab/>
        </w:r>
        <w:r w:rsidRPr="00FC6188">
          <w:rPr>
            <w:webHidden/>
          </w:rPr>
          <w:fldChar w:fldCharType="begin"/>
        </w:r>
        <w:r w:rsidRPr="00FC6188">
          <w:rPr>
            <w:webHidden/>
          </w:rPr>
          <w:instrText xml:space="preserve"> PAGEREF _Toc499228397 \h </w:instrText>
        </w:r>
        <w:r w:rsidRPr="00FC6188">
          <w:rPr>
            <w:webHidden/>
          </w:rPr>
        </w:r>
        <w:r w:rsidRPr="00FC6188">
          <w:rPr>
            <w:webHidden/>
          </w:rPr>
          <w:fldChar w:fldCharType="separate"/>
        </w:r>
        <w:r w:rsidRPr="00FC6188">
          <w:rPr>
            <w:webHidden/>
          </w:rPr>
          <w:t>9</w:t>
        </w:r>
        <w:r w:rsidRPr="00FC6188">
          <w:rPr>
            <w:webHidden/>
          </w:rPr>
          <w:fldChar w:fldCharType="end"/>
        </w:r>
      </w:hyperlink>
    </w:p>
    <w:p w14:paraId="4315B8AA" w14:textId="77777777" w:rsidR="00740D57" w:rsidRPr="00FC6188"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398" w:history="1">
        <w:r w:rsidR="00740D57" w:rsidRPr="00FC6188">
          <w:rPr>
            <w:rStyle w:val="Hyperlink"/>
          </w:rPr>
          <w:t>Tabelle 2, Unterschriften</w:t>
        </w:r>
        <w:r w:rsidR="00740D57" w:rsidRPr="00FC6188">
          <w:rPr>
            <w:webHidden/>
          </w:rPr>
          <w:tab/>
        </w:r>
        <w:r w:rsidR="00740D57" w:rsidRPr="00FC6188">
          <w:rPr>
            <w:webHidden/>
          </w:rPr>
          <w:fldChar w:fldCharType="begin"/>
        </w:r>
        <w:r w:rsidR="00740D57" w:rsidRPr="00FC6188">
          <w:rPr>
            <w:webHidden/>
          </w:rPr>
          <w:instrText xml:space="preserve"> PAGEREF _Toc499228398 \h </w:instrText>
        </w:r>
        <w:r w:rsidR="00740D57" w:rsidRPr="00FC6188">
          <w:rPr>
            <w:webHidden/>
          </w:rPr>
        </w:r>
        <w:r w:rsidR="00740D57" w:rsidRPr="00FC6188">
          <w:rPr>
            <w:webHidden/>
          </w:rPr>
          <w:fldChar w:fldCharType="separate"/>
        </w:r>
        <w:r w:rsidR="00740D57" w:rsidRPr="00FC6188">
          <w:rPr>
            <w:webHidden/>
          </w:rPr>
          <w:t>17</w:t>
        </w:r>
        <w:r w:rsidR="00740D57" w:rsidRPr="00FC6188">
          <w:rPr>
            <w:webHidden/>
          </w:rPr>
          <w:fldChar w:fldCharType="end"/>
        </w:r>
      </w:hyperlink>
    </w:p>
    <w:p w14:paraId="335A25D4" w14:textId="77777777" w:rsidR="00740D57" w:rsidRPr="00FC6188"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399" w:history="1">
        <w:r w:rsidR="00740D57" w:rsidRPr="00FC6188">
          <w:rPr>
            <w:rStyle w:val="Hyperlink"/>
          </w:rPr>
          <w:t>Tabelle 3, Risikoanalyse</w:t>
        </w:r>
        <w:r w:rsidR="00740D57" w:rsidRPr="00FC6188">
          <w:rPr>
            <w:webHidden/>
          </w:rPr>
          <w:tab/>
        </w:r>
        <w:r w:rsidR="00740D57" w:rsidRPr="00FC6188">
          <w:rPr>
            <w:webHidden/>
          </w:rPr>
          <w:fldChar w:fldCharType="begin"/>
        </w:r>
        <w:r w:rsidR="00740D57" w:rsidRPr="00FC6188">
          <w:rPr>
            <w:webHidden/>
          </w:rPr>
          <w:instrText xml:space="preserve"> PAGEREF _Toc499228399 \h </w:instrText>
        </w:r>
        <w:r w:rsidR="00740D57" w:rsidRPr="00FC6188">
          <w:rPr>
            <w:webHidden/>
          </w:rPr>
        </w:r>
        <w:r w:rsidR="00740D57" w:rsidRPr="00FC6188">
          <w:rPr>
            <w:webHidden/>
          </w:rPr>
          <w:fldChar w:fldCharType="separate"/>
        </w:r>
        <w:r w:rsidR="00740D57" w:rsidRPr="00FC6188">
          <w:rPr>
            <w:webHidden/>
          </w:rPr>
          <w:t>21</w:t>
        </w:r>
        <w:r w:rsidR="00740D57" w:rsidRPr="00FC6188">
          <w:rPr>
            <w:webHidden/>
          </w:rPr>
          <w:fldChar w:fldCharType="end"/>
        </w:r>
      </w:hyperlink>
    </w:p>
    <w:p w14:paraId="246A0837" w14:textId="77777777" w:rsidR="00740D57" w:rsidRPr="00FC6188"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400" w:history="1">
        <w:r w:rsidR="00740D57" w:rsidRPr="00FC6188">
          <w:rPr>
            <w:rStyle w:val="Hyperlink"/>
          </w:rPr>
          <w:t>Tabelle 4: Risikoanalyse Tabelle</w:t>
        </w:r>
        <w:r w:rsidR="00740D57" w:rsidRPr="00FC6188">
          <w:rPr>
            <w:webHidden/>
          </w:rPr>
          <w:tab/>
        </w:r>
        <w:r w:rsidR="00740D57" w:rsidRPr="00FC6188">
          <w:rPr>
            <w:webHidden/>
          </w:rPr>
          <w:fldChar w:fldCharType="begin"/>
        </w:r>
        <w:r w:rsidR="00740D57" w:rsidRPr="00FC6188">
          <w:rPr>
            <w:webHidden/>
          </w:rPr>
          <w:instrText xml:space="preserve"> PAGEREF _Toc499228400 \h </w:instrText>
        </w:r>
        <w:r w:rsidR="00740D57" w:rsidRPr="00FC6188">
          <w:rPr>
            <w:webHidden/>
          </w:rPr>
        </w:r>
        <w:r w:rsidR="00740D57" w:rsidRPr="00FC6188">
          <w:rPr>
            <w:webHidden/>
          </w:rPr>
          <w:fldChar w:fldCharType="separate"/>
        </w:r>
        <w:r w:rsidR="00740D57" w:rsidRPr="00FC6188">
          <w:rPr>
            <w:webHidden/>
          </w:rPr>
          <w:t>21</w:t>
        </w:r>
        <w:r w:rsidR="00740D57" w:rsidRPr="00FC6188">
          <w:rPr>
            <w:webHidden/>
          </w:rPr>
          <w:fldChar w:fldCharType="end"/>
        </w:r>
      </w:hyperlink>
    </w:p>
    <w:p w14:paraId="12C9E36D" w14:textId="77777777" w:rsidR="00740D57" w:rsidRPr="00FC6188" w:rsidRDefault="00000000" w:rsidP="00740D57">
      <w:pPr>
        <w:pStyle w:val="TableofFigures"/>
        <w:tabs>
          <w:tab w:val="right" w:leader="dot" w:pos="9061"/>
        </w:tabs>
        <w:rPr>
          <w:rFonts w:asciiTheme="minorHAnsi" w:eastAsiaTheme="minorEastAsia" w:hAnsiTheme="minorHAnsi" w:cstheme="minorBidi"/>
          <w:sz w:val="22"/>
          <w:szCs w:val="22"/>
          <w:lang w:eastAsia="de-CH"/>
        </w:rPr>
      </w:pPr>
      <w:hyperlink w:anchor="_Toc499228401" w:history="1">
        <w:r w:rsidR="00740D57" w:rsidRPr="00FC6188">
          <w:rPr>
            <w:rStyle w:val="Hyperlink"/>
          </w:rPr>
          <w:t>Tabelle 5: NWA, Nutzwertanalyse</w:t>
        </w:r>
        <w:r w:rsidR="00740D57" w:rsidRPr="00FC6188">
          <w:rPr>
            <w:webHidden/>
          </w:rPr>
          <w:tab/>
        </w:r>
        <w:r w:rsidR="00740D57" w:rsidRPr="00FC6188">
          <w:rPr>
            <w:webHidden/>
          </w:rPr>
          <w:fldChar w:fldCharType="begin"/>
        </w:r>
        <w:r w:rsidR="00740D57" w:rsidRPr="00FC6188">
          <w:rPr>
            <w:webHidden/>
          </w:rPr>
          <w:instrText xml:space="preserve"> PAGEREF _Toc499228401 \h </w:instrText>
        </w:r>
        <w:r w:rsidR="00740D57" w:rsidRPr="00FC6188">
          <w:rPr>
            <w:webHidden/>
          </w:rPr>
        </w:r>
        <w:r w:rsidR="00740D57" w:rsidRPr="00FC6188">
          <w:rPr>
            <w:webHidden/>
          </w:rPr>
          <w:fldChar w:fldCharType="separate"/>
        </w:r>
        <w:r w:rsidR="00740D57" w:rsidRPr="00FC6188">
          <w:rPr>
            <w:webHidden/>
          </w:rPr>
          <w:t>24</w:t>
        </w:r>
        <w:r w:rsidR="00740D57" w:rsidRPr="00FC6188">
          <w:rPr>
            <w:webHidden/>
          </w:rPr>
          <w:fldChar w:fldCharType="end"/>
        </w:r>
      </w:hyperlink>
    </w:p>
    <w:p w14:paraId="66267DF9" w14:textId="77777777" w:rsidR="00740D57" w:rsidRPr="00FC6188" w:rsidRDefault="00740D57" w:rsidP="00740D57">
      <w:pPr>
        <w:tabs>
          <w:tab w:val="left" w:pos="5573"/>
        </w:tabs>
      </w:pPr>
      <w:r w:rsidRPr="00FC6188">
        <w:fldChar w:fldCharType="end"/>
      </w:r>
    </w:p>
    <w:p w14:paraId="6DBBAE31" w14:textId="77777777" w:rsidR="00740D57" w:rsidRPr="00FC6188" w:rsidRDefault="00740D57" w:rsidP="00740D57">
      <w:pPr>
        <w:spacing w:after="200"/>
      </w:pPr>
      <w:r w:rsidRPr="00FC6188">
        <w:br w:type="page"/>
      </w:r>
    </w:p>
    <w:p w14:paraId="54168DDA" w14:textId="77777777" w:rsidR="00740D57" w:rsidRPr="00FC6188" w:rsidRDefault="00740D57" w:rsidP="00E3512A">
      <w:pPr>
        <w:pStyle w:val="Heading1"/>
        <w:rPr>
          <w:i/>
          <w:vanish/>
          <w:lang w:val="de-CH"/>
        </w:rPr>
      </w:pPr>
      <w:bookmarkStart w:id="3" w:name="_Toc121210895"/>
      <w:r w:rsidRPr="00FC6188">
        <w:rPr>
          <w:lang w:val="de-CH"/>
        </w:rPr>
        <w:lastRenderedPageBreak/>
        <w:t>Kurzfassung des IPA-Berichtes</w:t>
      </w:r>
      <w:bookmarkEnd w:id="3"/>
    </w:p>
    <w:p w14:paraId="004CCE5F" w14:textId="77777777" w:rsidR="00740D57" w:rsidRPr="00FC6188" w:rsidRDefault="00740D57" w:rsidP="00740D57">
      <w:pPr>
        <w:pStyle w:val="IPA-HinweistexteTextkanngelschtwerden"/>
      </w:pPr>
      <w:r w:rsidRPr="00FC6188">
        <w:t xml:space="preserve">Zusammenfassung der IPA-Resultate; max. einer A4 Seite (eine Art Management Summary </w:t>
      </w:r>
      <w:r w:rsidRPr="00FC6188">
        <w:sym w:font="Wingdings" w:char="F0E0"/>
      </w:r>
      <w:r w:rsidRPr="00FC6188">
        <w:t xml:space="preserve"> Zusammenfassung für z. B Geschäftsleitung).</w:t>
      </w:r>
    </w:p>
    <w:p w14:paraId="1D95D4C0" w14:textId="77777777" w:rsidR="00740D57" w:rsidRPr="00FC6188" w:rsidRDefault="00740D57" w:rsidP="00740D57">
      <w:pPr>
        <w:pStyle w:val="IPA-HinweistexteTextkanngelschtwerden"/>
        <w:rPr>
          <w:i w:val="0"/>
          <w:vanish w:val="0"/>
        </w:rPr>
      </w:pPr>
    </w:p>
    <w:p w14:paraId="180F931C" w14:textId="77777777" w:rsidR="00740D57" w:rsidRPr="00FC6188" w:rsidRDefault="00740D57" w:rsidP="00740D57">
      <w:pPr>
        <w:pStyle w:val="IPA-HinweistexteTextkanngelschtwerden"/>
      </w:pPr>
      <w:r w:rsidRPr="00FC6188">
        <w:t>Achtung: ist ein eigenes Kriterium, bitte Richtlinien zu diesem lesen.</w:t>
      </w:r>
    </w:p>
    <w:p w14:paraId="288B545E" w14:textId="77777777" w:rsidR="00740D57" w:rsidRPr="00FC6188" w:rsidRDefault="00740D57" w:rsidP="00740D57">
      <w:r w:rsidRPr="00FC6188">
        <w:t>Folgend wird kurz der IPA-Bericht zusammengefasst.</w:t>
      </w:r>
    </w:p>
    <w:p w14:paraId="043060A9" w14:textId="5D7C421E" w:rsidR="00740D57" w:rsidRPr="00FC6188" w:rsidRDefault="00740D57" w:rsidP="00E3512A">
      <w:pPr>
        <w:pStyle w:val="Heading2"/>
      </w:pPr>
      <w:bookmarkStart w:id="4" w:name="_Toc121210896"/>
      <w:r w:rsidRPr="00FC6188">
        <w:t>Ausgangssituation</w:t>
      </w:r>
      <w:bookmarkEnd w:id="4"/>
    </w:p>
    <w:p w14:paraId="4EF8E3F3" w14:textId="77777777" w:rsidR="00740D57" w:rsidRPr="00FC6188" w:rsidRDefault="00740D57" w:rsidP="00740D57">
      <w:pPr>
        <w:pStyle w:val="IPA-TextkrperStandart"/>
      </w:pPr>
      <w:r w:rsidRPr="00FC6188">
        <w:t xml:space="preserve">Im Rahmen von der Probe-IPA der </w:t>
      </w:r>
      <w:proofErr w:type="spellStart"/>
      <w:r w:rsidRPr="00FC6188">
        <w:t>WebGate</w:t>
      </w:r>
      <w:proofErr w:type="spellEnd"/>
      <w:r w:rsidRPr="00FC6188">
        <w:t xml:space="preserve"> Consulting AG habe ich folgende Aufgabestellung durchgeführt. Die Aufgabenstellung bestand daraus das die “Mein Dashboard” Seite von der Mitarbeiter Aktien Index (MAX) Applikation, welche wir in den letzten Monaten gebaut haben.</w:t>
      </w:r>
    </w:p>
    <w:p w14:paraId="3D4DAFBA" w14:textId="77777777" w:rsidR="00740D57" w:rsidRPr="00FC6188" w:rsidRDefault="00740D57" w:rsidP="00740D57">
      <w:pPr>
        <w:pStyle w:val="IPA-TextkrperStandart"/>
      </w:pPr>
      <w:r w:rsidRPr="00FC6188">
        <w:t>«MAX» ist eine Applikation, besteht aus einem Backend (API) und einem Frontend (UI). MAX wird dem Kunden als Software-</w:t>
      </w:r>
      <w:proofErr w:type="spellStart"/>
      <w:r w:rsidRPr="00FC6188">
        <w:t>as</w:t>
      </w:r>
      <w:proofErr w:type="spellEnd"/>
      <w:r w:rsidRPr="00FC6188">
        <w:t>-a-Service (SaaS) zur Verfügung gestellt.</w:t>
      </w:r>
    </w:p>
    <w:p w14:paraId="685B533A" w14:textId="302AC7C1" w:rsidR="00740D57" w:rsidRPr="00FC6188" w:rsidRDefault="00740D57" w:rsidP="00740D57">
      <w:pPr>
        <w:pStyle w:val="IPA-TextkrperStandart"/>
      </w:pPr>
      <w:r w:rsidRPr="00FC6188">
        <w:t xml:space="preserve">Dieser Auftrag beinhaltet die folgenden Punkte: Eigener Score und Unternehmensdurchschnittsscore. Mein eigener Score wird vom zuletzt ausgefüllten Assessment sein. Der Unternehmensdurchschnittsscore wird einmal pro Quartal berechnet und gespeichert. Damit man die </w:t>
      </w:r>
      <w:r w:rsidR="00AE4BF6" w:rsidRPr="00FC6188">
        <w:t>Entwicklung</w:t>
      </w:r>
      <w:r w:rsidRPr="00FC6188">
        <w:t xml:space="preserve"> in einem Linien-Graphen sehen kann. </w:t>
      </w:r>
      <w:r w:rsidRPr="00FC6188">
        <w:br/>
        <w:t>Auch sieht gibt es ein Netzdiagramm von meine</w:t>
      </w:r>
      <w:r w:rsidR="00AE4BF6" w:rsidRPr="00FC6188">
        <w:t>n</w:t>
      </w:r>
      <w:r w:rsidRPr="00FC6188">
        <w:t xml:space="preserve"> letzten Assessments (besteht aus dem Mittelwert zwischen Selbst- und Fremdeinschätzung zusammengestellt).</w:t>
      </w:r>
      <w:r w:rsidRPr="00FC6188">
        <w:br/>
        <w:t xml:space="preserve">Auf der Dashboard Seite kann ich sehen, dass ich noch offene Assessments habe, welche nicht ausgefüllt sind. Dieser </w:t>
      </w:r>
      <w:r w:rsidR="00AE4BF6" w:rsidRPr="00FC6188">
        <w:t>Teil</w:t>
      </w:r>
      <w:r w:rsidRPr="00FC6188">
        <w:t xml:space="preserve"> des Task ist nur ein Bonus, </w:t>
      </w:r>
      <w:r w:rsidR="00AE4BF6" w:rsidRPr="00FC6188">
        <w:t>das</w:t>
      </w:r>
      <w:r w:rsidRPr="00FC6188">
        <w:t xml:space="preserve"> heisst </w:t>
      </w:r>
      <w:r w:rsidR="00AE4BF6" w:rsidRPr="00FC6188">
        <w:t>dass</w:t>
      </w:r>
      <w:r w:rsidRPr="00FC6188">
        <w:t xml:space="preserve"> es die niedrigste Priorität hat.</w:t>
      </w:r>
    </w:p>
    <w:p w14:paraId="1294BE0D" w14:textId="77777777" w:rsidR="00740D57" w:rsidRPr="00FC6188" w:rsidRDefault="00740D57" w:rsidP="00E3512A">
      <w:pPr>
        <w:pStyle w:val="Heading2"/>
      </w:pPr>
      <w:bookmarkStart w:id="5" w:name="_Toc121210897"/>
      <w:r w:rsidRPr="00FC6188">
        <w:t>Umsetzung</w:t>
      </w:r>
      <w:bookmarkEnd w:id="5"/>
    </w:p>
    <w:p w14:paraId="4653441A" w14:textId="766E4386" w:rsidR="00740D57" w:rsidRPr="00FC6188" w:rsidRDefault="00740D57" w:rsidP="00E3512A">
      <w:pPr>
        <w:pStyle w:val="IPA-TextkrperStandart"/>
        <w:rPr>
          <w:vanish/>
        </w:rPr>
      </w:pPr>
      <w:r w:rsidRPr="00FC6188">
        <w:t xml:space="preserve">Dashboard Seite erstellen, alle Punke aus der Aufgabenstellung umsetzen, anhand des Designs im Mockup. </w:t>
      </w:r>
    </w:p>
    <w:p w14:paraId="03687E14" w14:textId="0E860C2E" w:rsidR="00740D57" w:rsidRPr="00FC6188" w:rsidRDefault="00AE4BF6" w:rsidP="00740D57">
      <w:r w:rsidRPr="00FC6188">
        <w:t>Während</w:t>
      </w:r>
      <w:r w:rsidR="00740D57" w:rsidRPr="00FC6188">
        <w:t xml:space="preserve"> der Umsetzung wurde besonders auf Erweiterbarkeit der Applikation geschaut. Dies vereinfacht </w:t>
      </w:r>
      <w:r w:rsidRPr="00FC6188">
        <w:t>Erweiterungen</w:t>
      </w:r>
      <w:r w:rsidR="00740D57" w:rsidRPr="00FC6188">
        <w:t>/</w:t>
      </w:r>
      <w:r w:rsidRPr="00FC6188">
        <w:t>Änderungen</w:t>
      </w:r>
      <w:r w:rsidR="00740D57" w:rsidRPr="00FC6188">
        <w:t xml:space="preserve"> in der Zukunft.</w:t>
      </w:r>
    </w:p>
    <w:p w14:paraId="6B666E52" w14:textId="77777777" w:rsidR="00740D57" w:rsidRPr="00FC6188" w:rsidRDefault="00740D57" w:rsidP="00740D57">
      <w:pPr>
        <w:spacing w:after="200"/>
      </w:pPr>
      <w:r w:rsidRPr="00FC6188">
        <w:br w:type="page"/>
      </w:r>
    </w:p>
    <w:p w14:paraId="53A32039" w14:textId="77777777" w:rsidR="00740D57" w:rsidRPr="00FC6188" w:rsidRDefault="00740D57" w:rsidP="00740D57">
      <w:pPr>
        <w:pStyle w:val="Title"/>
        <w:pageBreakBefore/>
      </w:pPr>
      <w:bookmarkStart w:id="6" w:name="_Toc121210899"/>
      <w:r w:rsidRPr="00FC6188">
        <w:lastRenderedPageBreak/>
        <w:t>Teil 1: Ablauf Organisation und Umfeld</w:t>
      </w:r>
      <w:bookmarkEnd w:id="6"/>
    </w:p>
    <w:p w14:paraId="3417FBDB" w14:textId="77777777" w:rsidR="00740D57" w:rsidRPr="00FC6188" w:rsidRDefault="00740D57" w:rsidP="00740D57">
      <w:pPr>
        <w:pStyle w:val="IPA-TextkrperStandart"/>
      </w:pPr>
    </w:p>
    <w:p w14:paraId="1725CF89" w14:textId="3EC1CE1B" w:rsidR="00740D57" w:rsidRPr="00FC6188" w:rsidRDefault="00BE6B50" w:rsidP="00740D57">
      <w:pPr>
        <w:pStyle w:val="IPA-TextkrperStandart"/>
        <w:tabs>
          <w:tab w:val="left" w:pos="2127"/>
        </w:tabs>
      </w:pPr>
      <w:r w:rsidRPr="00FC6188">
        <w:t>IPA-Projektname</w:t>
      </w:r>
      <w:r w:rsidR="00740D57" w:rsidRPr="00FC6188">
        <w:t>:</w:t>
      </w:r>
    </w:p>
    <w:p w14:paraId="20977F7B" w14:textId="6FC11DD0" w:rsidR="00740D57" w:rsidRPr="00FC6188" w:rsidRDefault="00740D57" w:rsidP="00740D57">
      <w:pPr>
        <w:pStyle w:val="IPA-TextkrperStandart"/>
        <w:tabs>
          <w:tab w:val="left" w:pos="2127"/>
        </w:tabs>
      </w:pPr>
      <w:r w:rsidRPr="00FC6188">
        <w:t xml:space="preserve"> </w:t>
      </w:r>
      <w:sdt>
        <w:sdtPr>
          <w:rPr>
            <w:b/>
            <w:sz w:val="40"/>
            <w:szCs w:val="40"/>
          </w:rPr>
          <w:alias w:val="Titel"/>
          <w:tag w:val=""/>
          <w:id w:val="592592911"/>
          <w:placeholder>
            <w:docPart w:val="18E6FB93440A470CA587D83212CB3E97"/>
          </w:placeholder>
          <w:dataBinding w:prefixMappings="xmlns:ns0='http://purl.org/dc/elements/1.1/' xmlns:ns1='http://schemas.openxmlformats.org/package/2006/metadata/core-properties' " w:xpath="/ns1:coreProperties[1]/ns0:title[1]" w:storeItemID="{6C3C8BC8-F283-45AE-878A-BAB7291924A1}"/>
          <w:text/>
        </w:sdtPr>
        <w:sdtContent>
          <w:r w:rsidR="00763497" w:rsidRPr="00FC6188">
            <w:rPr>
              <w:b/>
              <w:sz w:val="40"/>
              <w:szCs w:val="40"/>
            </w:rPr>
            <w:t>V1: “Mein Dashboard” Seite mit Infos befüllen</w:t>
          </w:r>
        </w:sdtContent>
      </w:sdt>
      <w:r w:rsidRPr="00FC6188">
        <w:br/>
      </w:r>
      <w:r w:rsidRPr="00FC6188">
        <w:br/>
      </w:r>
    </w:p>
    <w:p w14:paraId="6F025AD0" w14:textId="77777777" w:rsidR="00740D57" w:rsidRPr="00FC6188" w:rsidRDefault="00740D57" w:rsidP="00740D57">
      <w:pPr>
        <w:pStyle w:val="IPA-TextkrperStandart"/>
        <w:tabs>
          <w:tab w:val="left" w:pos="2127"/>
        </w:tabs>
      </w:pPr>
    </w:p>
    <w:p w14:paraId="4862C231" w14:textId="77777777" w:rsidR="00740D57" w:rsidRPr="00FC6188" w:rsidRDefault="00740D57" w:rsidP="00740D57">
      <w:pPr>
        <w:pStyle w:val="IPA-TextkrperStandart"/>
        <w:tabs>
          <w:tab w:val="left" w:pos="2127"/>
        </w:tabs>
      </w:pPr>
    </w:p>
    <w:p w14:paraId="0FC0A98C" w14:textId="77777777" w:rsidR="00740D57" w:rsidRPr="00FC6188" w:rsidRDefault="00740D57" w:rsidP="00740D57">
      <w:pPr>
        <w:pStyle w:val="IPA-TextkrperStandart"/>
        <w:tabs>
          <w:tab w:val="left" w:pos="2127"/>
        </w:tabs>
      </w:pPr>
    </w:p>
    <w:p w14:paraId="6D3507DE" w14:textId="77777777" w:rsidR="00740D57" w:rsidRPr="00FC6188" w:rsidRDefault="00740D57" w:rsidP="00740D57">
      <w:pPr>
        <w:pStyle w:val="IPA-TextkrperStandart"/>
        <w:tabs>
          <w:tab w:val="left" w:pos="2127"/>
        </w:tabs>
      </w:pPr>
    </w:p>
    <w:p w14:paraId="267BCFB4" w14:textId="77777777" w:rsidR="00740D57" w:rsidRPr="00FC6188" w:rsidRDefault="00740D57" w:rsidP="00740D57">
      <w:pPr>
        <w:pStyle w:val="IPA-TextkrperStandart"/>
        <w:keepNext/>
        <w:tabs>
          <w:tab w:val="left" w:pos="2127"/>
        </w:tabs>
      </w:pPr>
      <w:r w:rsidRPr="00FC6188">
        <w:rPr>
          <w:noProof/>
        </w:rPr>
        <w:drawing>
          <wp:inline distT="0" distB="0" distL="0" distR="0" wp14:anchorId="3DCA7242" wp14:editId="1A8E1A08">
            <wp:extent cx="5395157" cy="946205"/>
            <wp:effectExtent l="0" t="0" r="0" b="0"/>
            <wp:docPr id="18" name="Picture 1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1321" cy="1012177"/>
                    </a:xfrm>
                    <a:prstGeom prst="rect">
                      <a:avLst/>
                    </a:prstGeom>
                    <a:noFill/>
                    <a:ln>
                      <a:noFill/>
                    </a:ln>
                  </pic:spPr>
                </pic:pic>
              </a:graphicData>
            </a:graphic>
          </wp:inline>
        </w:drawing>
      </w:r>
    </w:p>
    <w:p w14:paraId="76DBF033" w14:textId="32F07489" w:rsidR="00740D57" w:rsidRPr="00FC6188" w:rsidRDefault="00740D57" w:rsidP="00740D57">
      <w:pPr>
        <w:pStyle w:val="Caption"/>
        <w:jc w:val="center"/>
      </w:pPr>
      <w:bookmarkStart w:id="7" w:name="_Toc121210427"/>
      <w:r w:rsidRPr="00FC6188">
        <w:t xml:space="preserve">Abbildung </w:t>
      </w:r>
      <w:fldSimple w:instr=" SEQ Abbildung \* ARABIC ">
        <w:r w:rsidR="005557AB" w:rsidRPr="00FC6188">
          <w:rPr>
            <w:noProof/>
          </w:rPr>
          <w:t>1</w:t>
        </w:r>
      </w:fldSimple>
      <w:r w:rsidRPr="00FC6188">
        <w:t xml:space="preserve">: </w:t>
      </w:r>
      <w:proofErr w:type="spellStart"/>
      <w:r w:rsidRPr="00FC6188">
        <w:t>WebGate</w:t>
      </w:r>
      <w:proofErr w:type="spellEnd"/>
      <w:r w:rsidRPr="00FC6188">
        <w:t xml:space="preserve"> Logo</w:t>
      </w:r>
      <w:bookmarkEnd w:id="7"/>
    </w:p>
    <w:p w14:paraId="6E9ABD20" w14:textId="77777777" w:rsidR="00740D57" w:rsidRPr="00FC6188" w:rsidRDefault="00740D57" w:rsidP="00740D57">
      <w:pPr>
        <w:pStyle w:val="IPA-TextkrperStandart"/>
        <w:tabs>
          <w:tab w:val="left" w:pos="2127"/>
        </w:tabs>
      </w:pPr>
    </w:p>
    <w:p w14:paraId="41566458" w14:textId="77777777" w:rsidR="00740D57" w:rsidRPr="00FC6188" w:rsidRDefault="00740D57" w:rsidP="00740D57">
      <w:pPr>
        <w:pStyle w:val="IPA-TextkrperStandart"/>
        <w:tabs>
          <w:tab w:val="left" w:pos="2127"/>
        </w:tabs>
      </w:pPr>
    </w:p>
    <w:p w14:paraId="2A545737" w14:textId="77777777" w:rsidR="00740D57" w:rsidRPr="00FC6188" w:rsidRDefault="00740D57" w:rsidP="00740D57">
      <w:pPr>
        <w:pStyle w:val="IPA-TextkrperStandart"/>
        <w:tabs>
          <w:tab w:val="left" w:pos="2127"/>
        </w:tabs>
      </w:pPr>
    </w:p>
    <w:p w14:paraId="00A2AB42" w14:textId="77777777" w:rsidR="00740D57" w:rsidRPr="00FC6188" w:rsidRDefault="00740D57" w:rsidP="00740D57">
      <w:pPr>
        <w:pStyle w:val="IPA-TextkrperStandart"/>
        <w:tabs>
          <w:tab w:val="left" w:pos="2127"/>
        </w:tabs>
      </w:pPr>
    </w:p>
    <w:p w14:paraId="7B90A105" w14:textId="77777777" w:rsidR="00740D57" w:rsidRPr="00FC6188" w:rsidRDefault="00740D57" w:rsidP="00740D57">
      <w:pPr>
        <w:pStyle w:val="IPA-TextkrperStandart"/>
        <w:tabs>
          <w:tab w:val="left" w:pos="2127"/>
        </w:tabs>
      </w:pPr>
    </w:p>
    <w:p w14:paraId="767E36CC" w14:textId="77777777" w:rsidR="00740D57" w:rsidRPr="00FC6188" w:rsidRDefault="00740D57" w:rsidP="00740D57">
      <w:pPr>
        <w:pStyle w:val="IPA-TextkrperStandart"/>
        <w:tabs>
          <w:tab w:val="left" w:pos="2127"/>
        </w:tabs>
      </w:pPr>
    </w:p>
    <w:p w14:paraId="630930C2" w14:textId="77777777" w:rsidR="00740D57" w:rsidRPr="00FC6188" w:rsidRDefault="00740D57" w:rsidP="00740D57">
      <w:pPr>
        <w:pStyle w:val="IPA-TextkrperStandart"/>
        <w:tabs>
          <w:tab w:val="left" w:pos="2127"/>
        </w:tabs>
      </w:pPr>
    </w:p>
    <w:p w14:paraId="72A07E08" w14:textId="77777777" w:rsidR="00740D57" w:rsidRPr="00FC6188" w:rsidRDefault="00740D57" w:rsidP="00740D57">
      <w:pPr>
        <w:pStyle w:val="IPA-TextkrperStandart"/>
        <w:tabs>
          <w:tab w:val="left" w:pos="2127"/>
        </w:tabs>
      </w:pPr>
    </w:p>
    <w:p w14:paraId="120FE6E7" w14:textId="77777777" w:rsidR="00740D57" w:rsidRPr="00FC6188" w:rsidRDefault="00740D57" w:rsidP="00740D57">
      <w:pPr>
        <w:pStyle w:val="IPA-TextkrperStandart"/>
        <w:tabs>
          <w:tab w:val="left" w:pos="2127"/>
        </w:tabs>
      </w:pPr>
    </w:p>
    <w:p w14:paraId="0719F846" w14:textId="77777777" w:rsidR="00740D57" w:rsidRPr="00FC6188" w:rsidRDefault="00740D57" w:rsidP="00740D57">
      <w:pPr>
        <w:pStyle w:val="IPA-TextkrperStandart"/>
        <w:tabs>
          <w:tab w:val="left" w:pos="2127"/>
        </w:tabs>
      </w:pPr>
    </w:p>
    <w:p w14:paraId="0A564C6E" w14:textId="77777777" w:rsidR="00740D57" w:rsidRPr="00FC6188" w:rsidRDefault="00740D57" w:rsidP="00740D57">
      <w:pPr>
        <w:pStyle w:val="IPA-TextkrperStandart"/>
        <w:tabs>
          <w:tab w:val="left" w:pos="2127"/>
        </w:tabs>
      </w:pPr>
      <w:r w:rsidRPr="00FC6188">
        <w:t>Autor: Nathan Fahrni</w:t>
      </w:r>
    </w:p>
    <w:p w14:paraId="2BBED7E0" w14:textId="77777777" w:rsidR="00740D57" w:rsidRPr="00FC6188" w:rsidRDefault="00740D57" w:rsidP="00740D57">
      <w:pPr>
        <w:pStyle w:val="IPA-HinweistexteTextkanngelschtwerden"/>
      </w:pPr>
      <w:r w:rsidRPr="00FC6188">
        <w:t xml:space="preserve">Ev. Firmen-/ Projektlogo hinzufügen </w:t>
      </w:r>
    </w:p>
    <w:p w14:paraId="536C83E4" w14:textId="77777777" w:rsidR="00740D57" w:rsidRPr="00FC6188" w:rsidRDefault="00740D57" w:rsidP="00740D57">
      <w:pPr>
        <w:pStyle w:val="IPA-HinweistexteTextkanngelschtwerden"/>
      </w:pPr>
      <w:r w:rsidRPr="00FC6188">
        <w:t xml:space="preserve">Etwas spannend gestalten… das Auge liest mit </w:t>
      </w:r>
      <w:r w:rsidRPr="00FC6188">
        <w:sym w:font="Wingdings" w:char="F04A"/>
      </w:r>
    </w:p>
    <w:p w14:paraId="050CA1AA" w14:textId="77777777" w:rsidR="00740D57" w:rsidRPr="00FC6188" w:rsidRDefault="00740D57" w:rsidP="00740D57">
      <w:pPr>
        <w:spacing w:after="200"/>
      </w:pPr>
      <w:r w:rsidRPr="00FC6188">
        <w:br w:type="page"/>
      </w:r>
    </w:p>
    <w:p w14:paraId="50A2B672" w14:textId="77777777" w:rsidR="00740D57" w:rsidRPr="00FC6188" w:rsidRDefault="00740D57" w:rsidP="00740D57">
      <w:pPr>
        <w:pStyle w:val="Heading1"/>
        <w:rPr>
          <w:lang w:val="de-CH"/>
        </w:rPr>
      </w:pPr>
      <w:bookmarkStart w:id="8" w:name="_Toc497306144"/>
      <w:bookmarkStart w:id="9" w:name="_Toc121210900"/>
      <w:r w:rsidRPr="00FC6188">
        <w:rPr>
          <w:lang w:val="de-CH"/>
        </w:rPr>
        <w:lastRenderedPageBreak/>
        <w:t>Aufgabenstellung</w:t>
      </w:r>
      <w:bookmarkEnd w:id="8"/>
      <w:bookmarkEnd w:id="9"/>
    </w:p>
    <w:p w14:paraId="0D3E1C64" w14:textId="77777777" w:rsidR="00740D57" w:rsidRPr="00FC6188" w:rsidRDefault="00740D57" w:rsidP="00740D57">
      <w:pPr>
        <w:pStyle w:val="IPA-HinweistexteTextkanngelschtwerden"/>
      </w:pPr>
      <w:bookmarkStart w:id="10" w:name="OLE_LINK1"/>
      <w:r w:rsidRPr="00FC6188">
        <w:t xml:space="preserve">Aufgabenstellung gemäss Originaleingabe des Fachvorgesetzten auf PKORG </w:t>
      </w:r>
    </w:p>
    <w:p w14:paraId="22D3EE2A" w14:textId="77777777" w:rsidR="00740D57" w:rsidRPr="00FC6188" w:rsidRDefault="00740D57" w:rsidP="00740D57">
      <w:pPr>
        <w:pStyle w:val="IPA-HinweistexteTextkanngelschtwerden"/>
      </w:pPr>
    </w:p>
    <w:p w14:paraId="37647FD3" w14:textId="77777777" w:rsidR="00740D57" w:rsidRPr="00FC6188" w:rsidRDefault="00740D57" w:rsidP="00740D57">
      <w:pPr>
        <w:pStyle w:val="IPA-HinweistexteTextkanngelschtwerden"/>
      </w:pPr>
      <w:r w:rsidRPr="00FC6188">
        <w:t xml:space="preserve">Text muss mit </w:t>
      </w:r>
      <w:proofErr w:type="spellStart"/>
      <w:r w:rsidRPr="00FC6188">
        <w:t>Pkorg</w:t>
      </w:r>
      <w:proofErr w:type="spellEnd"/>
      <w:r w:rsidRPr="00FC6188">
        <w:t xml:space="preserve"> Text übereinstimmen! </w:t>
      </w:r>
    </w:p>
    <w:p w14:paraId="25888ED5" w14:textId="77777777" w:rsidR="00740D57" w:rsidRPr="00FC6188" w:rsidRDefault="00740D57" w:rsidP="00740D57">
      <w:pPr>
        <w:pStyle w:val="IPA-HinweistexteTextkanngelschtwerden"/>
      </w:pPr>
      <w:r w:rsidRPr="00FC6188">
        <w:t>Achtung: nur der validierte Text!</w:t>
      </w:r>
    </w:p>
    <w:p w14:paraId="02DC384E" w14:textId="77777777" w:rsidR="00740D57" w:rsidRPr="00FC6188" w:rsidRDefault="00740D57" w:rsidP="00740D57">
      <w:pPr>
        <w:pStyle w:val="IPA-HinweistexteTextkanngelschtwerden"/>
      </w:pPr>
      <w:r w:rsidRPr="00FC6188">
        <w:t>Rechtschreibung darf korrigiert werden.</w:t>
      </w:r>
    </w:p>
    <w:p w14:paraId="5568C148" w14:textId="77777777" w:rsidR="00740D57" w:rsidRPr="00FC6188" w:rsidRDefault="00740D57" w:rsidP="00740D57">
      <w:pPr>
        <w:pStyle w:val="IPA-HinweistexteTextkanngelschtwerden"/>
      </w:pPr>
      <w:r w:rsidRPr="00FC6188">
        <w:t>Textformatierung darf gemacht werden.</w:t>
      </w:r>
    </w:p>
    <w:p w14:paraId="2ECBC2CC" w14:textId="77777777" w:rsidR="00740D57" w:rsidRPr="00FC6188" w:rsidRDefault="00740D57" w:rsidP="00740D57">
      <w:pPr>
        <w:rPr>
          <w:lang w:eastAsia="de-DE"/>
        </w:rPr>
      </w:pPr>
      <w:r w:rsidRPr="00FC6188">
        <w:rPr>
          <w:lang w:eastAsia="de-DE"/>
        </w:rPr>
        <w:t>Mein Dashboard Seite erstellen und anhand des Mockups erstellen.</w:t>
      </w:r>
    </w:p>
    <w:p w14:paraId="59FCDC35" w14:textId="77777777" w:rsidR="00740D57" w:rsidRPr="00FC6188" w:rsidRDefault="00740D57" w:rsidP="00740D57">
      <w:pPr>
        <w:pStyle w:val="Heading2"/>
      </w:pPr>
      <w:bookmarkStart w:id="11" w:name="_Toc497306145"/>
      <w:bookmarkStart w:id="12" w:name="_Toc121210901"/>
      <w:r w:rsidRPr="00FC6188">
        <w:t xml:space="preserve">Titel der </w:t>
      </w:r>
      <w:bookmarkEnd w:id="11"/>
      <w:r w:rsidRPr="00FC6188">
        <w:t>Arbeit</w:t>
      </w:r>
      <w:bookmarkEnd w:id="12"/>
    </w:p>
    <w:p w14:paraId="5498BDC3" w14:textId="55BF491D" w:rsidR="00740D57" w:rsidRPr="00FC6188" w:rsidRDefault="00000000" w:rsidP="00740D57">
      <w:pPr>
        <w:pStyle w:val="IPA-TextkrperStandart"/>
      </w:pPr>
      <w:sdt>
        <w:sdtPr>
          <w:rPr>
            <w:sz w:val="18"/>
            <w:szCs w:val="18"/>
            <w:lang w:eastAsia="de-CH"/>
          </w:rPr>
          <w:alias w:val="Titel"/>
          <w:tag w:val=""/>
          <w:id w:val="835424631"/>
          <w:placeholder>
            <w:docPart w:val="6F8EF7AE92064C9293467ED67541E62D"/>
          </w:placeholder>
          <w:dataBinding w:prefixMappings="xmlns:ns0='http://purl.org/dc/elements/1.1/' xmlns:ns1='http://schemas.openxmlformats.org/package/2006/metadata/core-properties' " w:xpath="/ns1:coreProperties[1]/ns0:title[1]" w:storeItemID="{6C3C8BC8-F283-45AE-878A-BAB7291924A1}"/>
          <w:text/>
        </w:sdtPr>
        <w:sdtContent>
          <w:r w:rsidR="00763497" w:rsidRPr="00FC6188">
            <w:rPr>
              <w:sz w:val="18"/>
              <w:szCs w:val="18"/>
              <w:lang w:eastAsia="de-CH"/>
            </w:rPr>
            <w:t>V1: “Mein Dashboard” Seite mit Infos befüllen</w:t>
          </w:r>
        </w:sdtContent>
      </w:sdt>
    </w:p>
    <w:p w14:paraId="02B4B9E2" w14:textId="77777777" w:rsidR="00740D57" w:rsidRPr="00FC6188" w:rsidRDefault="00740D57" w:rsidP="00740D57">
      <w:pPr>
        <w:pStyle w:val="Heading2"/>
      </w:pPr>
      <w:bookmarkStart w:id="13" w:name="_Toc497306146"/>
      <w:bookmarkStart w:id="14" w:name="_Toc121210902"/>
      <w:r w:rsidRPr="00FC6188">
        <w:t>Thematik</w:t>
      </w:r>
      <w:bookmarkEnd w:id="13"/>
      <w:bookmarkEnd w:id="14"/>
    </w:p>
    <w:p w14:paraId="6A4BD6FC" w14:textId="5976A6DD" w:rsidR="00740D57" w:rsidRPr="00FC6188" w:rsidRDefault="00740D57" w:rsidP="00740D57">
      <w:pPr>
        <w:pStyle w:val="IPA-TextkrperStandart"/>
      </w:pPr>
      <w:r w:rsidRPr="00FC6188">
        <w:rPr>
          <w:b/>
          <w:bCs/>
        </w:rPr>
        <w:t xml:space="preserve">Titel: </w:t>
      </w:r>
      <w:sdt>
        <w:sdtPr>
          <w:rPr>
            <w:sz w:val="18"/>
            <w:szCs w:val="18"/>
            <w:lang w:eastAsia="de-CH"/>
          </w:rPr>
          <w:alias w:val="Titel"/>
          <w:tag w:val=""/>
          <w:id w:val="661118459"/>
          <w:placeholder>
            <w:docPart w:val="371BC30F6AC942E2B5A6C4859E614750"/>
          </w:placeholder>
          <w:dataBinding w:prefixMappings="xmlns:ns0='http://purl.org/dc/elements/1.1/' xmlns:ns1='http://schemas.openxmlformats.org/package/2006/metadata/core-properties' " w:xpath="/ns1:coreProperties[1]/ns0:title[1]" w:storeItemID="{6C3C8BC8-F283-45AE-878A-BAB7291924A1}"/>
          <w:text/>
        </w:sdtPr>
        <w:sdtContent>
          <w:r w:rsidR="00763497" w:rsidRPr="00FC6188">
            <w:rPr>
              <w:sz w:val="18"/>
              <w:szCs w:val="18"/>
              <w:lang w:eastAsia="de-CH"/>
            </w:rPr>
            <w:t>V1: “Mein Dashboard” Seite mit Infos befüllen</w:t>
          </w:r>
        </w:sdtContent>
      </w:sdt>
    </w:p>
    <w:p w14:paraId="7A83711D" w14:textId="04BF2C63" w:rsidR="00740D57" w:rsidRPr="00FC6188" w:rsidRDefault="00740D57" w:rsidP="00740D57">
      <w:pPr>
        <w:pStyle w:val="IPA-TextkrperStandart"/>
        <w:spacing w:line="276" w:lineRule="auto"/>
        <w:rPr>
          <w:rFonts w:ascii="Cambria Math" w:hAnsi="Cambria Math"/>
        </w:rPr>
      </w:pPr>
      <w:r w:rsidRPr="00FC6188">
        <w:rPr>
          <w:b/>
          <w:bCs/>
        </w:rPr>
        <w:t xml:space="preserve">Beschreibung: </w:t>
      </w:r>
      <w:r w:rsidRPr="00FC6188">
        <w:br/>
        <w:t xml:space="preserve">Mit dieser </w:t>
      </w:r>
      <w:r w:rsidR="00BE6B50" w:rsidRPr="00FC6188">
        <w:t>Erweiterung</w:t>
      </w:r>
      <w:r w:rsidRPr="00FC6188">
        <w:t xml:space="preserve"> von der </w:t>
      </w:r>
      <w:r w:rsidR="00BE6B50" w:rsidRPr="00FC6188">
        <w:t>MAX-Applikation</w:t>
      </w:r>
      <w:r w:rsidRPr="00FC6188">
        <w:t xml:space="preserve"> wollen wir eine bessere User </w:t>
      </w:r>
      <w:proofErr w:type="spellStart"/>
      <w:r w:rsidRPr="00FC6188">
        <w:t>experience</w:t>
      </w:r>
      <w:proofErr w:type="spellEnd"/>
      <w:r w:rsidRPr="00FC6188">
        <w:t xml:space="preserve"> </w:t>
      </w:r>
      <w:r w:rsidR="00BE6B50" w:rsidRPr="00FC6188">
        <w:t>kreieren</w:t>
      </w:r>
      <w:r w:rsidRPr="00FC6188">
        <w:t xml:space="preserve">. Die Dashboard Seite gibt dem User eine schnelle und klare </w:t>
      </w:r>
      <w:r w:rsidR="00BE6B50" w:rsidRPr="00FC6188">
        <w:t>Übersicht</w:t>
      </w:r>
      <w:r w:rsidRPr="00FC6188">
        <w:t xml:space="preserve"> über sein «MAX-Score» und über noch auszufüllende Assessments. </w:t>
      </w:r>
      <w:r w:rsidRPr="00FC6188">
        <w:br/>
        <w:t xml:space="preserve">Die Dashboard Seite wird auch </w:t>
      </w:r>
      <w:r w:rsidR="00BE6B50" w:rsidRPr="00FC6188">
        <w:t>den Standard</w:t>
      </w:r>
      <w:r w:rsidRPr="00FC6188">
        <w:t xml:space="preserve"> “Home” </w:t>
      </w:r>
      <w:proofErr w:type="spellStart"/>
      <w:r w:rsidRPr="00FC6188">
        <w:t>page</w:t>
      </w:r>
      <w:proofErr w:type="spellEnd"/>
      <w:r w:rsidRPr="00FC6188">
        <w:t xml:space="preserve"> auf welcher man beim Applikationsstart ankommt.</w:t>
      </w:r>
    </w:p>
    <w:p w14:paraId="1F976823" w14:textId="77777777" w:rsidR="00740D57" w:rsidRPr="00FC6188" w:rsidRDefault="00740D57" w:rsidP="00740D57">
      <w:pPr>
        <w:pStyle w:val="Heading2"/>
      </w:pPr>
      <w:bookmarkStart w:id="15" w:name="_Toc497306147"/>
      <w:bookmarkStart w:id="16" w:name="_Toc121210903"/>
      <w:bookmarkEnd w:id="10"/>
      <w:r w:rsidRPr="00FC6188">
        <w:t>Ausgangslage</w:t>
      </w:r>
      <w:bookmarkEnd w:id="15"/>
      <w:bookmarkEnd w:id="16"/>
    </w:p>
    <w:p w14:paraId="0E82D146" w14:textId="77777777" w:rsidR="00740D57" w:rsidRPr="00FC6188" w:rsidRDefault="00740D57" w:rsidP="00740D57">
      <w:pPr>
        <w:pStyle w:val="IPA-TextkrperStandart"/>
      </w:pPr>
      <w:r w:rsidRPr="00FC6188">
        <w:rPr>
          <w:b/>
          <w:bCs/>
        </w:rPr>
        <w:t xml:space="preserve">Arbeitsgebiet: </w:t>
      </w:r>
      <w:r w:rsidRPr="00FC6188">
        <w:t>Applikationsentwicklung</w:t>
      </w:r>
    </w:p>
    <w:p w14:paraId="4BA313A4" w14:textId="1F844FCC" w:rsidR="00740D57" w:rsidRPr="00FC6188" w:rsidRDefault="00740D57" w:rsidP="00740D57">
      <w:pPr>
        <w:pStyle w:val="IPA-TextkrperStandart"/>
      </w:pPr>
      <w:r w:rsidRPr="00FC6188">
        <w:rPr>
          <w:b/>
          <w:bCs/>
        </w:rPr>
        <w:t>Programmiersprache:</w:t>
      </w:r>
      <w:r w:rsidRPr="00FC6188">
        <w:t xml:space="preserve"> C#, </w:t>
      </w:r>
      <w:proofErr w:type="spellStart"/>
      <w:r w:rsidRPr="00FC6188">
        <w:t>Typescript</w:t>
      </w:r>
      <w:proofErr w:type="spellEnd"/>
    </w:p>
    <w:p w14:paraId="4A3550AC" w14:textId="77777777" w:rsidR="00740D57" w:rsidRPr="00FC6188" w:rsidRDefault="00740D57" w:rsidP="00740D57">
      <w:pPr>
        <w:pStyle w:val="Heading2"/>
      </w:pPr>
      <w:bookmarkStart w:id="17" w:name="_Toc497306148"/>
      <w:bookmarkStart w:id="18" w:name="_Toc121210904"/>
      <w:r w:rsidRPr="00FC6188">
        <w:t>Detaillierte Aufgabenstellung</w:t>
      </w:r>
      <w:bookmarkEnd w:id="17"/>
      <w:bookmarkEnd w:id="18"/>
    </w:p>
    <w:p w14:paraId="10C11FA3" w14:textId="25A9F3BB" w:rsidR="00740D57" w:rsidRPr="00FC6188" w:rsidRDefault="00740D57" w:rsidP="00BE6B50">
      <w:pPr>
        <w:pStyle w:val="IPA-TextkrperStandart"/>
        <w:spacing w:line="276" w:lineRule="auto"/>
      </w:pPr>
      <w:r w:rsidRPr="00FC6188">
        <w:t>Die Dashboard Seite anhand des Mockups umsetzen.</w:t>
      </w:r>
      <w:r w:rsidRPr="00FC6188">
        <w:br/>
        <w:t xml:space="preserve">Es gibt zwei Score </w:t>
      </w:r>
      <w:r w:rsidR="00BE6B50" w:rsidRPr="00FC6188">
        <w:t>Darstellungen</w:t>
      </w:r>
      <w:r w:rsidRPr="00FC6188">
        <w:t xml:space="preserve">, auf der linken Seite wird der eigene Score vom zuletzt ausgefüllten Assessment angezeigt und auf der rechten Seite wird der Unternehmensdurchschnitt aller im letzten Quartal ausgefüllten Assessments dargestellt. Dies führt zu einem einfachen vergleich der eigenen Leistung im Vergleich zu dem Unternehmensdurchschnitt. Bei diesem Vergleich wird immer der </w:t>
      </w:r>
      <w:r w:rsidR="00FB3586" w:rsidRPr="00FC6188">
        <w:t>aktuelle</w:t>
      </w:r>
      <w:r w:rsidRPr="00FC6188">
        <w:t xml:space="preserve"> Score genutzt.</w:t>
      </w:r>
      <w:r w:rsidRPr="00FC6188">
        <w:br/>
        <w:t xml:space="preserve">Es wird eine Trend </w:t>
      </w:r>
      <w:r w:rsidR="00BE6B50" w:rsidRPr="00FC6188">
        <w:t>Darstellung</w:t>
      </w:r>
      <w:r w:rsidRPr="00FC6188">
        <w:t xml:space="preserve"> des Unternehmensdurchschnitts geben in Form eines Liniendiagramm. Dieses wird die letzten vier Quartale darstellen (Q4 2021, Q1 2022, Q2 2022, Q3 2022). Bei dem Liniendiagramm werden nur abgeschlossene Quartale angezeigt. </w:t>
      </w:r>
      <w:r w:rsidR="00BE6B50" w:rsidRPr="00FC6188">
        <w:t>Das</w:t>
      </w:r>
      <w:r w:rsidRPr="00FC6188">
        <w:t xml:space="preserve"> heisst, das aktuelle Quartal wird nicht im Diagramm zu sehen sein. </w:t>
      </w:r>
      <w:r w:rsidRPr="00FC6188">
        <w:br/>
        <w:t xml:space="preserve">Es wird ein Netz/Radardiagramm haben, welches den Mittelwert (Fremd- &amp; Eigeneinschätzung) hat, dieses wird die Kernwerte des zuletzt ausgefüllten Assessments anzeigen. Das Netzdiagramm hat tiefere </w:t>
      </w:r>
      <w:r w:rsidR="00BE6B50" w:rsidRPr="00FC6188">
        <w:t>Priorität</w:t>
      </w:r>
      <w:r w:rsidRPr="00FC6188">
        <w:t xml:space="preserve"> gegenüber den zuvor erwähnten Punkten. Beide diese Diagramme werden mithilfe von </w:t>
      </w:r>
      <w:r w:rsidR="00BE6B50" w:rsidRPr="00FC6188">
        <w:t>Apex Charts</w:t>
      </w:r>
      <w:r w:rsidRPr="00FC6188">
        <w:t xml:space="preserve"> generiert werden. (</w:t>
      </w:r>
      <w:hyperlink r:id="rId12" w:history="1">
        <w:r w:rsidRPr="00FC6188">
          <w:rPr>
            <w:rStyle w:val="Hyperlink"/>
          </w:rPr>
          <w:t>https://apexcharts.com/angular-chart-demos/line-charts/basic/</w:t>
        </w:r>
      </w:hyperlink>
      <w:r w:rsidRPr="00FC6188">
        <w:t>)</w:t>
      </w:r>
    </w:p>
    <w:p w14:paraId="5BE77778" w14:textId="72F385A2" w:rsidR="00740D57" w:rsidRPr="00FC6188" w:rsidRDefault="00740D57" w:rsidP="00740D57">
      <w:pPr>
        <w:pStyle w:val="Heading2"/>
      </w:pPr>
      <w:bookmarkStart w:id="19" w:name="_Toc497306149"/>
      <w:bookmarkStart w:id="20" w:name="_Toc121210905"/>
      <w:r w:rsidRPr="00FC6188">
        <w:lastRenderedPageBreak/>
        <w:t>Mittel und Methoden inklusive Projektmethode</w:t>
      </w:r>
      <w:bookmarkEnd w:id="19"/>
      <w:bookmarkEnd w:id="20"/>
    </w:p>
    <w:p w14:paraId="6AF30D00" w14:textId="672BFBC7" w:rsidR="00934733" w:rsidRPr="00FC6188" w:rsidRDefault="004F482D" w:rsidP="00934733">
      <w:pPr>
        <w:pStyle w:val="Heading3"/>
      </w:pPr>
      <w:r w:rsidRPr="00FC6188">
        <w:t xml:space="preserve">Projektmethode: </w:t>
      </w:r>
      <w:r w:rsidR="00934733" w:rsidRPr="00FC6188">
        <w:t>Wasserfall</w:t>
      </w:r>
    </w:p>
    <w:p w14:paraId="66A4ADE5" w14:textId="14B2CAEE" w:rsidR="00F8323F" w:rsidRPr="00FC6188" w:rsidRDefault="00F8323F" w:rsidP="00F8323F">
      <w:pPr>
        <w:rPr>
          <w:b/>
          <w:bCs/>
          <w:i/>
          <w:iCs/>
        </w:rPr>
      </w:pPr>
      <w:r w:rsidRPr="00FC6188">
        <w:t xml:space="preserve">Ich werde detaillierter auf die Wasserfall Projektmethode eingehen bei Kapitel </w:t>
      </w:r>
      <w:r w:rsidRPr="00FC6188">
        <w:rPr>
          <w:b/>
          <w:bCs/>
          <w:i/>
          <w:iCs/>
        </w:rPr>
        <w:t>«Projektmethode: Wasserfall».</w:t>
      </w:r>
    </w:p>
    <w:p w14:paraId="4C287E78" w14:textId="4B38E08F" w:rsidR="004F482D" w:rsidRPr="00FC6188" w:rsidRDefault="004F482D" w:rsidP="004F482D">
      <w:pPr>
        <w:pStyle w:val="Heading3"/>
      </w:pPr>
      <w:r w:rsidRPr="00FC6188">
        <w:t xml:space="preserve">Mittel </w:t>
      </w:r>
    </w:p>
    <w:p w14:paraId="600BB4C0" w14:textId="1ECC5DFE" w:rsidR="004F482D" w:rsidRPr="00FC6188" w:rsidRDefault="004F482D" w:rsidP="004F482D">
      <w:pPr>
        <w:pStyle w:val="IPA-TextkrperStandart"/>
      </w:pPr>
      <w:r w:rsidRPr="00FC6188">
        <w:t xml:space="preserve">Ich werde mit der bereits Bestehenden Angular Applikation den Auftrag erfüllen. Auch werde ich unsere «Definition </w:t>
      </w:r>
      <w:proofErr w:type="spellStart"/>
      <w:r w:rsidRPr="00FC6188">
        <w:t>of</w:t>
      </w:r>
      <w:proofErr w:type="spellEnd"/>
      <w:r w:rsidRPr="00FC6188">
        <w:t xml:space="preserve"> </w:t>
      </w:r>
      <w:proofErr w:type="spellStart"/>
      <w:r w:rsidRPr="00FC6188">
        <w:t>done</w:t>
      </w:r>
      <w:proofErr w:type="spellEnd"/>
      <w:r w:rsidRPr="00FC6188">
        <w:t xml:space="preserve">» </w:t>
      </w:r>
      <w:r w:rsidR="00F8323F" w:rsidRPr="00FC6188">
        <w:t>verwenden,</w:t>
      </w:r>
      <w:r w:rsidRPr="00FC6188">
        <w:t xml:space="preserve"> um die Fertigkeit des Auftrags zu prüfen. Ich werde die Funktionalität mit </w:t>
      </w:r>
      <w:proofErr w:type="spellStart"/>
      <w:r w:rsidRPr="00FC6188">
        <w:t>Typescript</w:t>
      </w:r>
      <w:proofErr w:type="spellEnd"/>
      <w:r w:rsidRPr="00FC6188">
        <w:t xml:space="preserve"> und HTML umsetzen, das Styling mit SCSS</w:t>
      </w:r>
      <w:r w:rsidR="00F8323F" w:rsidRPr="00FC6188">
        <w:t>.</w:t>
      </w:r>
    </w:p>
    <w:p w14:paraId="61C7B2FB" w14:textId="77777777" w:rsidR="00740D57" w:rsidRPr="00FC6188" w:rsidRDefault="00740D57" w:rsidP="00740D57">
      <w:pPr>
        <w:pStyle w:val="Heading2"/>
      </w:pPr>
      <w:bookmarkStart w:id="21" w:name="_Toc497306150"/>
      <w:bookmarkStart w:id="22" w:name="_Toc121210906"/>
      <w:r w:rsidRPr="00FC6188">
        <w:t>Vorkenntnisse</w:t>
      </w:r>
      <w:bookmarkEnd w:id="21"/>
      <w:bookmarkEnd w:id="22"/>
    </w:p>
    <w:p w14:paraId="452A2B96" w14:textId="77777777" w:rsidR="00740D57" w:rsidRPr="00FC6188" w:rsidRDefault="00740D57" w:rsidP="00740D57">
      <w:pPr>
        <w:pStyle w:val="IPA-HinweistexteTextkanngelschtwerden"/>
      </w:pPr>
      <w:r w:rsidRPr="00FC6188">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DD7029D" w14:textId="77777777" w:rsidR="00740D57" w:rsidRPr="00FC6188" w:rsidRDefault="00740D57" w:rsidP="00740D57">
      <w:pPr>
        <w:pStyle w:val="IPA-HinweistexteTextkanngelschtwerden"/>
      </w:pPr>
    </w:p>
    <w:p w14:paraId="3C8C3B2B" w14:textId="77777777" w:rsidR="00740D57" w:rsidRPr="00FC6188" w:rsidRDefault="00740D57" w:rsidP="00740D57">
      <w:pPr>
        <w:pStyle w:val="IPA-HinweistexteTextkanngelschtwerden"/>
      </w:pPr>
      <w:r w:rsidRPr="00FC6188">
        <w:t xml:space="preserve">Gemäss Eingabe </w:t>
      </w:r>
      <w:proofErr w:type="spellStart"/>
      <w:r w:rsidRPr="00FC6188">
        <w:t>Pkrog</w:t>
      </w:r>
      <w:proofErr w:type="spellEnd"/>
      <w:r w:rsidRPr="00FC6188">
        <w:t xml:space="preserve">. Kann zusätzlich vom </w:t>
      </w:r>
      <w:proofErr w:type="spellStart"/>
      <w:r w:rsidRPr="00FC6188">
        <w:t>Lde</w:t>
      </w:r>
      <w:proofErr w:type="spellEnd"/>
      <w:r w:rsidRPr="00FC6188">
        <w:t xml:space="preserve"> ergänz werden! Da der Lernende während der Eingabe der Aufgabenstellung noch Fachwissen aneignen konnte.</w:t>
      </w:r>
    </w:p>
    <w:p w14:paraId="6AC6BD74" w14:textId="04DE81CD" w:rsidR="00740D57" w:rsidRPr="00FC6188" w:rsidRDefault="00740D57" w:rsidP="00740D57">
      <w:pPr>
        <w:pStyle w:val="ListParagraph"/>
        <w:numPr>
          <w:ilvl w:val="0"/>
          <w:numId w:val="38"/>
        </w:numPr>
      </w:pPr>
      <w:r w:rsidRPr="00FC6188">
        <w:t>Angular</w:t>
      </w:r>
      <w:r w:rsidR="00DA2848" w:rsidRPr="00FC6188">
        <w:t xml:space="preserve"> 1.5 Jahre Erfahrung</w:t>
      </w:r>
    </w:p>
    <w:p w14:paraId="655F0D5D" w14:textId="099FDC85" w:rsidR="00740D57" w:rsidRPr="00FC6188" w:rsidRDefault="00740D57" w:rsidP="00740D57">
      <w:pPr>
        <w:pStyle w:val="ListParagraph"/>
        <w:numPr>
          <w:ilvl w:val="0"/>
          <w:numId w:val="38"/>
        </w:numPr>
      </w:pPr>
      <w:r w:rsidRPr="00FC6188">
        <w:t>HTML</w:t>
      </w:r>
      <w:r w:rsidR="00DA2848" w:rsidRPr="00FC6188">
        <w:t xml:space="preserve"> 3 Jahre Erfahrung</w:t>
      </w:r>
    </w:p>
    <w:p w14:paraId="0A909D4D" w14:textId="7341B6B4" w:rsidR="00740D57" w:rsidRPr="00FC6188" w:rsidRDefault="00740D57" w:rsidP="00740D57">
      <w:pPr>
        <w:pStyle w:val="ListParagraph"/>
        <w:numPr>
          <w:ilvl w:val="0"/>
          <w:numId w:val="38"/>
        </w:numPr>
      </w:pPr>
      <w:r w:rsidRPr="00FC6188">
        <w:t>CSS/SCSS</w:t>
      </w:r>
      <w:r w:rsidR="00DA2848" w:rsidRPr="00FC6188">
        <w:t xml:space="preserve"> 3 Jahre Erfahrung</w:t>
      </w:r>
    </w:p>
    <w:p w14:paraId="68EF57C1" w14:textId="4BE12CCB" w:rsidR="00740D57" w:rsidRPr="00FC6188" w:rsidRDefault="00740D57" w:rsidP="00740D57">
      <w:pPr>
        <w:pStyle w:val="ListParagraph"/>
        <w:numPr>
          <w:ilvl w:val="0"/>
          <w:numId w:val="38"/>
        </w:numPr>
      </w:pPr>
      <w:proofErr w:type="spellStart"/>
      <w:r w:rsidRPr="00FC6188">
        <w:t>Typescript</w:t>
      </w:r>
      <w:proofErr w:type="spellEnd"/>
      <w:r w:rsidR="00DA2848" w:rsidRPr="00FC6188">
        <w:t xml:space="preserve"> 1.5 Jahre Erfahrung</w:t>
      </w:r>
    </w:p>
    <w:p w14:paraId="188048C8" w14:textId="11436019" w:rsidR="00DA2848" w:rsidRPr="00FC6188" w:rsidRDefault="00E91A6E" w:rsidP="00740D57">
      <w:pPr>
        <w:pStyle w:val="ListParagraph"/>
        <w:numPr>
          <w:ilvl w:val="0"/>
          <w:numId w:val="38"/>
        </w:numPr>
      </w:pPr>
      <w:proofErr w:type="spellStart"/>
      <w:r w:rsidRPr="00FC6188">
        <w:t>Javascript</w:t>
      </w:r>
      <w:proofErr w:type="spellEnd"/>
      <w:r w:rsidRPr="00FC6188">
        <w:t xml:space="preserve"> 3 Jahre Erfahrung</w:t>
      </w:r>
    </w:p>
    <w:p w14:paraId="60CA510F" w14:textId="5B1A5D0E" w:rsidR="00E91A6E" w:rsidRPr="00FC6188" w:rsidRDefault="00E91A6E" w:rsidP="00740D57">
      <w:pPr>
        <w:pStyle w:val="ListParagraph"/>
        <w:numPr>
          <w:ilvl w:val="0"/>
          <w:numId w:val="38"/>
        </w:numPr>
      </w:pPr>
      <w:r w:rsidRPr="00FC6188">
        <w:t>C# 1 Jahr Erfahrung</w:t>
      </w:r>
    </w:p>
    <w:p w14:paraId="41067D93" w14:textId="76F1C740" w:rsidR="00740D57" w:rsidRPr="00FC6188" w:rsidRDefault="00740D57" w:rsidP="00740D57">
      <w:pPr>
        <w:pStyle w:val="ListParagraph"/>
        <w:numPr>
          <w:ilvl w:val="0"/>
          <w:numId w:val="38"/>
        </w:numPr>
      </w:pPr>
      <w:r w:rsidRPr="00FC6188">
        <w:t>Apexcharts.js (</w:t>
      </w:r>
      <w:hyperlink r:id="rId13" w:history="1">
        <w:r w:rsidR="00E91A6E" w:rsidRPr="00FC6188">
          <w:rPr>
            <w:rStyle w:val="Hyperlink"/>
          </w:rPr>
          <w:t>https://apexcharts.com/angular-chart-demos/line-charts/basic/</w:t>
        </w:r>
      </w:hyperlink>
      <w:r w:rsidRPr="00FC6188">
        <w:t>)</w:t>
      </w:r>
      <w:r w:rsidR="00E91A6E" w:rsidRPr="00FC6188">
        <w:t xml:space="preserve"> 4 Monate Erfahrung</w:t>
      </w:r>
    </w:p>
    <w:p w14:paraId="310C50E9" w14:textId="4BBAD76A" w:rsidR="00740D57" w:rsidRPr="00FC6188" w:rsidRDefault="00740D57" w:rsidP="00740D57">
      <w:pPr>
        <w:pStyle w:val="Heading2"/>
      </w:pPr>
      <w:bookmarkStart w:id="23" w:name="_Toc497306151"/>
      <w:bookmarkStart w:id="24" w:name="_Toc121210907"/>
      <w:r w:rsidRPr="00FC6188">
        <w:t>Vorarbeiten</w:t>
      </w:r>
      <w:bookmarkEnd w:id="23"/>
      <w:bookmarkEnd w:id="24"/>
    </w:p>
    <w:p w14:paraId="59E6D03A" w14:textId="47E27A43" w:rsidR="004F482D" w:rsidRPr="00FC6188" w:rsidRDefault="004F482D" w:rsidP="004F482D">
      <w:pPr>
        <w:pStyle w:val="IPA-TextkrperStandart"/>
      </w:pPr>
      <w:r w:rsidRPr="00FC6188">
        <w:t xml:space="preserve">Ich habe von der Projektleiterin die Mockups bereits im Voraus erhalten, </w:t>
      </w:r>
      <w:proofErr w:type="spellStart"/>
      <w:r w:rsidRPr="00FC6188">
        <w:t>sodas</w:t>
      </w:r>
      <w:proofErr w:type="spellEnd"/>
      <w:r w:rsidRPr="00FC6188">
        <w:t xml:space="preserve"> ich mir bereits ein Bild der Arbeit machen konnte, welche auf mich Zukommt. Auch haben wir das Backend (BE) bereits </w:t>
      </w:r>
      <w:proofErr w:type="spellStart"/>
      <w:r w:rsidRPr="00FC6188">
        <w:t>im voraus</w:t>
      </w:r>
      <w:proofErr w:type="spellEnd"/>
      <w:r w:rsidRPr="00FC6188">
        <w:t xml:space="preserve"> auf diesen Stand gebracht. </w:t>
      </w:r>
    </w:p>
    <w:p w14:paraId="4088D2B0" w14:textId="77777777" w:rsidR="00740D57" w:rsidRPr="00FC6188" w:rsidRDefault="00740D57" w:rsidP="00740D57">
      <w:pPr>
        <w:pStyle w:val="IPA-HinweistexteTextkanngelschtwerden"/>
      </w:pPr>
      <w:r w:rsidRPr="00FC6188">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5C076DD2" w14:textId="77777777" w:rsidR="00740D57" w:rsidRPr="00FC6188" w:rsidRDefault="00740D57" w:rsidP="00740D57">
      <w:pPr>
        <w:pStyle w:val="IPA-HinweistexteTextkanngelschtwerden"/>
      </w:pPr>
    </w:p>
    <w:p w14:paraId="240D00DC" w14:textId="56793AF9" w:rsidR="00740D57" w:rsidRPr="00FC6188" w:rsidRDefault="00740D57" w:rsidP="00740D57">
      <w:pPr>
        <w:pStyle w:val="IPA-HinweistexteTextkanngelschtwerden"/>
      </w:pPr>
      <w:r w:rsidRPr="00FC6188">
        <w:t xml:space="preserve">Gemäss Eingabe </w:t>
      </w:r>
      <w:proofErr w:type="spellStart"/>
      <w:r w:rsidRPr="00FC6188">
        <w:t>Pkrog</w:t>
      </w:r>
      <w:proofErr w:type="spellEnd"/>
      <w:r w:rsidRPr="00FC6188">
        <w:t>.</w:t>
      </w:r>
    </w:p>
    <w:p w14:paraId="2BF37B14" w14:textId="5BDD4779" w:rsidR="00740D57" w:rsidRPr="00FC6188" w:rsidRDefault="00740D57" w:rsidP="00740D57">
      <w:pPr>
        <w:pStyle w:val="Heading2"/>
      </w:pPr>
      <w:bookmarkStart w:id="25" w:name="_Toc497306152"/>
      <w:bookmarkStart w:id="26" w:name="_Toc121210909"/>
      <w:r w:rsidRPr="00FC6188">
        <w:lastRenderedPageBreak/>
        <w:t xml:space="preserve">Arbeiten </w:t>
      </w:r>
      <w:bookmarkEnd w:id="25"/>
      <w:r w:rsidRPr="00FC6188">
        <w:t>in den letzten 6 Monaten</w:t>
      </w:r>
      <w:bookmarkEnd w:id="26"/>
    </w:p>
    <w:p w14:paraId="36C5760C" w14:textId="11113B29" w:rsidR="00740D57" w:rsidRPr="00FC6188" w:rsidRDefault="00740D57" w:rsidP="00740D57">
      <w:pPr>
        <w:pStyle w:val="IPA-TextkrperStandart"/>
      </w:pPr>
      <w:proofErr w:type="spellStart"/>
      <w:r w:rsidRPr="00FC6188">
        <w:t>Zut:me</w:t>
      </w:r>
      <w:proofErr w:type="spellEnd"/>
      <w:r w:rsidRPr="00FC6188">
        <w:t xml:space="preserve"> </w:t>
      </w:r>
      <w:r w:rsidR="00115452" w:rsidRPr="00FC6188">
        <w:t>Applikation</w:t>
      </w:r>
      <w:r w:rsidRPr="00FC6188">
        <w:t xml:space="preserve"> (Frontend </w:t>
      </w:r>
      <w:proofErr w:type="spellStart"/>
      <w:r w:rsidRPr="00FC6188">
        <w:t>development</w:t>
      </w:r>
      <w:proofErr w:type="spellEnd"/>
      <w:r w:rsidRPr="00FC6188">
        <w:t xml:space="preserve">, Backend </w:t>
      </w:r>
      <w:proofErr w:type="spellStart"/>
      <w:r w:rsidRPr="00FC6188">
        <w:t>development</w:t>
      </w:r>
      <w:proofErr w:type="spellEnd"/>
      <w:r w:rsidRPr="00FC6188">
        <w:t>)</w:t>
      </w:r>
    </w:p>
    <w:p w14:paraId="504E84A6" w14:textId="77777777" w:rsidR="00740D57" w:rsidRPr="00FC6188" w:rsidRDefault="00740D57" w:rsidP="00740D57">
      <w:pPr>
        <w:pStyle w:val="IPA-TextkrperStandart"/>
      </w:pPr>
      <w:r w:rsidRPr="00FC6188">
        <w:t xml:space="preserve">MAX (Frontend </w:t>
      </w:r>
      <w:proofErr w:type="spellStart"/>
      <w:r w:rsidRPr="00FC6188">
        <w:t>development</w:t>
      </w:r>
      <w:proofErr w:type="spellEnd"/>
      <w:r w:rsidRPr="00FC6188">
        <w:t xml:space="preserve">, Backend </w:t>
      </w:r>
      <w:proofErr w:type="spellStart"/>
      <w:r w:rsidRPr="00FC6188">
        <w:t>development</w:t>
      </w:r>
      <w:proofErr w:type="spellEnd"/>
      <w:r w:rsidRPr="00FC6188">
        <w:t>)</w:t>
      </w:r>
    </w:p>
    <w:p w14:paraId="6F43A96C" w14:textId="77777777" w:rsidR="00740D57" w:rsidRPr="00FC6188" w:rsidRDefault="00740D57" w:rsidP="00740D57">
      <w:pPr>
        <w:pStyle w:val="IPA-TextkrperStandart"/>
      </w:pPr>
      <w:proofErr w:type="spellStart"/>
      <w:r w:rsidRPr="00FC6188">
        <w:t>Goodmeeting</w:t>
      </w:r>
      <w:proofErr w:type="spellEnd"/>
      <w:r w:rsidRPr="00FC6188">
        <w:t xml:space="preserve"> V2 (Frontend </w:t>
      </w:r>
      <w:proofErr w:type="spellStart"/>
      <w:r w:rsidRPr="00FC6188">
        <w:t>development</w:t>
      </w:r>
      <w:proofErr w:type="spellEnd"/>
      <w:r w:rsidRPr="00FC6188">
        <w:t xml:space="preserve">, Backend </w:t>
      </w:r>
      <w:proofErr w:type="spellStart"/>
      <w:r w:rsidRPr="00FC6188">
        <w:t>development</w:t>
      </w:r>
      <w:proofErr w:type="spellEnd"/>
      <w:r w:rsidRPr="00FC6188">
        <w:t>)</w:t>
      </w:r>
    </w:p>
    <w:p w14:paraId="11C77B44" w14:textId="77777777" w:rsidR="00740D57" w:rsidRPr="00FC6188" w:rsidRDefault="00740D57" w:rsidP="00740D57">
      <w:pPr>
        <w:spacing w:after="200"/>
        <w:rPr>
          <w:rFonts w:eastAsia="Times New Roman" w:cs="Times New Roman"/>
          <w:szCs w:val="24"/>
          <w:lang w:eastAsia="de-DE"/>
        </w:rPr>
      </w:pPr>
      <w:r w:rsidRPr="00FC6188">
        <w:br w:type="page"/>
      </w:r>
    </w:p>
    <w:p w14:paraId="2CD089E4" w14:textId="1D66EC98" w:rsidR="00740D57" w:rsidRPr="00FC6188" w:rsidRDefault="00740D57" w:rsidP="00740D57">
      <w:pPr>
        <w:pStyle w:val="Heading1"/>
        <w:rPr>
          <w:lang w:val="de-CH"/>
        </w:rPr>
      </w:pPr>
      <w:bookmarkStart w:id="27" w:name="_Toc121210910"/>
      <w:r w:rsidRPr="00FC6188">
        <w:rPr>
          <w:lang w:val="de-CH"/>
        </w:rPr>
        <w:lastRenderedPageBreak/>
        <w:t>Detailliertes Projektvorgehen</w:t>
      </w:r>
      <w:bookmarkEnd w:id="27"/>
    </w:p>
    <w:p w14:paraId="7543A8CD" w14:textId="77777777" w:rsidR="00F8323F" w:rsidRPr="00FC6188" w:rsidRDefault="00F8323F" w:rsidP="00F8323F">
      <w:pPr>
        <w:pStyle w:val="IPA-TextkrperStandart"/>
        <w:keepNext/>
      </w:pPr>
      <w:r w:rsidRPr="00FC6188">
        <w:rPr>
          <w:noProof/>
        </w:rPr>
        <w:drawing>
          <wp:inline distT="0" distB="0" distL="0" distR="0" wp14:anchorId="79DD1281" wp14:editId="311BE86F">
            <wp:extent cx="5143500" cy="3657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0" cy="3657600"/>
                    </a:xfrm>
                    <a:prstGeom prst="rect">
                      <a:avLst/>
                    </a:prstGeom>
                    <a:noFill/>
                    <a:ln>
                      <a:noFill/>
                    </a:ln>
                  </pic:spPr>
                </pic:pic>
              </a:graphicData>
            </a:graphic>
          </wp:inline>
        </w:drawing>
      </w:r>
    </w:p>
    <w:p w14:paraId="108F3AE5" w14:textId="494EAB80" w:rsidR="00F8323F" w:rsidRPr="00FC6188" w:rsidRDefault="00F8323F" w:rsidP="00F8323F">
      <w:pPr>
        <w:pStyle w:val="Caption"/>
      </w:pPr>
      <w:r w:rsidRPr="00FC6188">
        <w:t xml:space="preserve">Abbildung </w:t>
      </w:r>
      <w:fldSimple w:instr=" SEQ Abbildung \* ARABIC ">
        <w:r w:rsidR="005557AB" w:rsidRPr="00FC6188">
          <w:rPr>
            <w:noProof/>
          </w:rPr>
          <w:t>2</w:t>
        </w:r>
      </w:fldSimple>
      <w:r w:rsidRPr="00FC6188">
        <w:t xml:space="preserve">: Wasserfallmethode </w:t>
      </w:r>
      <w:r w:rsidR="0058748D" w:rsidRPr="00FC6188">
        <w:t>Diagramm</w:t>
      </w:r>
    </w:p>
    <w:p w14:paraId="642C2906" w14:textId="77777777" w:rsidR="003C4198" w:rsidRPr="00FC6188" w:rsidRDefault="003C4198" w:rsidP="003C4198">
      <w:pPr>
        <w:pStyle w:val="IPA-TextkrperStandart"/>
      </w:pPr>
      <w:r w:rsidRPr="00FC6188">
        <w:t>Ich habe mich für die Wasserfallmethode entschieden. Weil es für diesen Auftrag meiner Meinung nach am meisten Sinn macht einen klaren Ablauf zu haben und eine Abhängigkeit von den Verschiedenen Phasen.</w:t>
      </w:r>
    </w:p>
    <w:p w14:paraId="3468C352" w14:textId="77777777" w:rsidR="003C4198" w:rsidRPr="00FC6188" w:rsidRDefault="003C4198" w:rsidP="003C4198"/>
    <w:p w14:paraId="5746AD6B" w14:textId="77777777" w:rsidR="00740D57" w:rsidRPr="00FC6188" w:rsidRDefault="00740D57" w:rsidP="00740D57">
      <w:pPr>
        <w:pStyle w:val="IPA-HinweistexteTextkanngelschtwerden"/>
      </w:pPr>
      <w:r w:rsidRPr="00FC6188">
        <w:t>WICHTIG: Es muss die im „Detailbeschrieb“ beschriebene Projektmethode/vorgehen angewandt werden! Sie können frei wählen, welche Methode Sie benutzen, idealerweise ist die Methodik ihres Unternehmens zu wählen. Grundsätzlich muss die angewandte Projektvorgehensmethode den Richtlinien bzw. den Konventionen entsprechen (Projektmethode selber oder Firmenrichtlinien). Abweichungen müssen beschrieben bzw. dokumentiert werden. Dies weil der Experte immer auf die Konventionen achtet.</w:t>
      </w:r>
    </w:p>
    <w:p w14:paraId="4D77C78C" w14:textId="77777777" w:rsidR="00740D57" w:rsidRPr="00FC6188" w:rsidRDefault="00740D57" w:rsidP="00740D57">
      <w:pPr>
        <w:pStyle w:val="IPA-HinweistexteTextkanngelschtwerden"/>
        <w:keepNext/>
      </w:pPr>
      <w:r w:rsidRPr="00FC6188">
        <w:rPr>
          <w:noProof/>
          <w:lang w:eastAsia="de-CH"/>
        </w:rPr>
        <w:drawing>
          <wp:inline distT="0" distB="0" distL="0" distR="0" wp14:anchorId="58896664" wp14:editId="2A2A0117">
            <wp:extent cx="3048000" cy="1363888"/>
            <wp:effectExtent l="0" t="0" r="0" b="8255"/>
            <wp:docPr id="5" name="Grafik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A picture containing timeline&#10;&#10;Description automatically generated"/>
                    <pic:cNvPicPr/>
                  </pic:nvPicPr>
                  <pic:blipFill>
                    <a:blip r:embed="rId15"/>
                    <a:stretch>
                      <a:fillRect/>
                    </a:stretch>
                  </pic:blipFill>
                  <pic:spPr>
                    <a:xfrm>
                      <a:off x="0" y="0"/>
                      <a:ext cx="3106228" cy="1389943"/>
                    </a:xfrm>
                    <a:prstGeom prst="rect">
                      <a:avLst/>
                    </a:prstGeom>
                  </pic:spPr>
                </pic:pic>
              </a:graphicData>
            </a:graphic>
          </wp:inline>
        </w:drawing>
      </w:r>
    </w:p>
    <w:p w14:paraId="072F325C" w14:textId="7C0F1CBD" w:rsidR="00740D57" w:rsidRPr="00FC6188" w:rsidRDefault="00740D57" w:rsidP="00740D57">
      <w:pPr>
        <w:pStyle w:val="Caption"/>
      </w:pPr>
      <w:bookmarkStart w:id="28" w:name="_Toc121210429"/>
      <w:r w:rsidRPr="00FC6188">
        <w:t xml:space="preserve">Abbildung </w:t>
      </w:r>
      <w:fldSimple w:instr=" SEQ Abbildung \* ARABIC ">
        <w:r w:rsidR="005557AB" w:rsidRPr="00FC6188">
          <w:rPr>
            <w:noProof/>
          </w:rPr>
          <w:t>3</w:t>
        </w:r>
      </w:fldSimple>
      <w:r w:rsidRPr="00FC6188">
        <w:t>, Demo Hermes 5.1 IPA</w:t>
      </w:r>
      <w:bookmarkEnd w:id="28"/>
    </w:p>
    <w:p w14:paraId="38ABA77F" w14:textId="77777777" w:rsidR="00740D57" w:rsidRPr="00FC6188" w:rsidRDefault="00740D57" w:rsidP="00740D57">
      <w:pPr>
        <w:pStyle w:val="IPA-HinweistexteTextkanngelschtwerden"/>
      </w:pPr>
      <w:r w:rsidRPr="00FC6188">
        <w:t>Die Abbildung 2 ist nur zu Demozwecken dargestellt. Diese muss mit einer angepassten Variante ersetzt werden</w:t>
      </w:r>
    </w:p>
    <w:p w14:paraId="2C459632" w14:textId="77777777" w:rsidR="00740D57" w:rsidRPr="00FC6188" w:rsidRDefault="00740D57" w:rsidP="00740D57">
      <w:pPr>
        <w:pStyle w:val="IPA-HinweistexteTextkanngelschtwerden"/>
      </w:pPr>
      <w:r w:rsidRPr="00FC6188">
        <w:t xml:space="preserve">Siehe auch: </w:t>
      </w:r>
      <w:r w:rsidRPr="00FC6188">
        <w:fldChar w:fldCharType="begin"/>
      </w:r>
      <w:r w:rsidRPr="00FC6188">
        <w:instrText>HYPERLINK</w:instrText>
      </w:r>
      <w:r w:rsidRPr="00FC6188">
        <w:fldChar w:fldCharType="separate"/>
      </w:r>
      <w:r w:rsidRPr="00FC6188">
        <w:rPr>
          <w:rStyle w:val="Hyperlink"/>
        </w:rPr>
        <w:t>http://www.hermes.admin.ch/</w:t>
      </w:r>
      <w:r w:rsidRPr="00FC6188">
        <w:rPr>
          <w:rStyle w:val="Hyperlink"/>
        </w:rPr>
        <w:fldChar w:fldCharType="end"/>
      </w:r>
      <w:r w:rsidRPr="00FC6188">
        <w:t xml:space="preserve"> oder Hermes 5.1 IPA auf </w:t>
      </w:r>
      <w:proofErr w:type="spellStart"/>
      <w:r w:rsidRPr="00FC6188">
        <w:t>Pkorg</w:t>
      </w:r>
      <w:proofErr w:type="spellEnd"/>
      <w:r w:rsidRPr="00FC6188">
        <w:t>.</w:t>
      </w:r>
    </w:p>
    <w:p w14:paraId="049FB497" w14:textId="213EA52E" w:rsidR="00740D57" w:rsidRPr="00FC6188" w:rsidRDefault="00740D57" w:rsidP="00740D57">
      <w:pPr>
        <w:pStyle w:val="Heading3"/>
      </w:pPr>
      <w:bookmarkStart w:id="29" w:name="_Toc121210911"/>
      <w:r w:rsidRPr="00FC6188">
        <w:lastRenderedPageBreak/>
        <w:t>Projektmethode:</w:t>
      </w:r>
      <w:bookmarkEnd w:id="29"/>
      <w:r w:rsidR="00F8323F" w:rsidRPr="00FC6188">
        <w:t xml:space="preserve"> Wasserfall</w:t>
      </w:r>
    </w:p>
    <w:p w14:paraId="7B538942" w14:textId="0D2FF5C3" w:rsidR="00F8323F" w:rsidRPr="00FC6188" w:rsidRDefault="003C4198" w:rsidP="00F8323F">
      <w:pPr>
        <w:pStyle w:val="IPA-TextkrperStandart"/>
      </w:pPr>
      <w:r w:rsidRPr="00FC6188">
        <w:t xml:space="preserve">Die Wasserfallmethode ist eine strukturierte Methodik, die aufgrund ihrer präzisen </w:t>
      </w:r>
      <w:r w:rsidR="0058748D" w:rsidRPr="00FC6188">
        <w:t>Arbeitsweise</w:t>
      </w:r>
      <w:r w:rsidRPr="00FC6188">
        <w:t xml:space="preserve"> häufig genutzt wird. Die Phasen der Methodik werden klar definiert und </w:t>
      </w:r>
      <w:r w:rsidR="0058748D" w:rsidRPr="00FC6188">
        <w:t>dokumentiert,</w:t>
      </w:r>
      <w:r w:rsidRPr="00FC6188">
        <w:t xml:space="preserve"> was jede einzelne Phase umfasst. </w:t>
      </w:r>
      <w:r w:rsidR="0058748D" w:rsidRPr="00FC6188">
        <w:t>In der Wasserfallmethodik</w:t>
      </w:r>
      <w:r w:rsidR="003E6A48" w:rsidRPr="00FC6188">
        <w:t xml:space="preserve"> gibt es zwei </w:t>
      </w:r>
      <w:proofErr w:type="spellStart"/>
      <w:r w:rsidR="003E6A48" w:rsidRPr="00FC6188">
        <w:t>vaianten</w:t>
      </w:r>
      <w:proofErr w:type="spellEnd"/>
      <w:r w:rsidR="003E6A48" w:rsidRPr="00FC6188">
        <w:t>, eine hat fünf Phasen, die andere hat sechs</w:t>
      </w:r>
      <w:r w:rsidR="0058748D" w:rsidRPr="00FC6188">
        <w:t xml:space="preserve"> Phasen, wobei jede Phase die Grundlage der nächsten bildet. Alle Phasen sind klar voneinander getrennt.</w:t>
      </w:r>
    </w:p>
    <w:p w14:paraId="7DDFAFB6" w14:textId="77777777" w:rsidR="00740D57" w:rsidRPr="00FC6188" w:rsidRDefault="00740D57" w:rsidP="00740D57">
      <w:pPr>
        <w:pStyle w:val="IPA-HinweistexteTextkanngelschtwerden"/>
      </w:pPr>
      <w:r w:rsidRPr="00FC6188">
        <w:t>Hermes 5.1 IPA: Es handelt sich um eine vereinfachte Projektmethode von Hermes 5, die optimal angepasst wurde für die Durchführung von IPAs.</w:t>
      </w:r>
    </w:p>
    <w:p w14:paraId="0D000968" w14:textId="77260247" w:rsidR="00740D57" w:rsidRPr="00FC6188" w:rsidRDefault="00740D57" w:rsidP="00740D57">
      <w:pPr>
        <w:pStyle w:val="Heading3"/>
      </w:pPr>
      <w:bookmarkStart w:id="30" w:name="_Toc121210913"/>
      <w:r w:rsidRPr="00FC6188">
        <w:t>Phasen:</w:t>
      </w:r>
      <w:bookmarkEnd w:id="30"/>
    </w:p>
    <w:p w14:paraId="083253A9" w14:textId="2F688E53" w:rsidR="0058748D" w:rsidRPr="00FC6188" w:rsidRDefault="0058748D" w:rsidP="0058748D">
      <w:pPr>
        <w:pStyle w:val="IPA-TextkrperStandart"/>
        <w:rPr>
          <w:rStyle w:val="Strong"/>
        </w:rPr>
      </w:pPr>
      <w:r w:rsidRPr="00FC6188">
        <w:rPr>
          <w:rStyle w:val="Strong"/>
        </w:rPr>
        <w:t>Phase 1: Planung</w:t>
      </w:r>
    </w:p>
    <w:p w14:paraId="5E21F540" w14:textId="23D3A179" w:rsidR="00491E00" w:rsidRPr="00FC6188" w:rsidRDefault="00DE6304" w:rsidP="0058748D">
      <w:pPr>
        <w:rPr>
          <w:rStyle w:val="Strong"/>
          <w:b w:val="0"/>
          <w:bCs w:val="0"/>
        </w:rPr>
      </w:pPr>
      <w:r w:rsidRPr="00FC6188">
        <w:rPr>
          <w:rStyle w:val="Strong"/>
          <w:b w:val="0"/>
          <w:bCs w:val="0"/>
        </w:rPr>
        <w:t>Als erster Schritt gilt die Planung oder Ist-Analyse. Hier wird die Ausgangssituation festgestellt.</w:t>
      </w:r>
    </w:p>
    <w:p w14:paraId="63635026" w14:textId="68203632" w:rsidR="0058748D" w:rsidRPr="00FC6188" w:rsidRDefault="0058748D" w:rsidP="0058748D">
      <w:pPr>
        <w:pStyle w:val="IPA-TextkrperStandart"/>
        <w:rPr>
          <w:rStyle w:val="Strong"/>
        </w:rPr>
      </w:pPr>
      <w:r w:rsidRPr="00FC6188">
        <w:rPr>
          <w:rStyle w:val="Strong"/>
        </w:rPr>
        <w:t>Phase 2: Definition</w:t>
      </w:r>
    </w:p>
    <w:p w14:paraId="03AD5233" w14:textId="77777777" w:rsidR="006B2DE8" w:rsidRPr="00FC6188" w:rsidRDefault="005557AB" w:rsidP="005557AB">
      <w:r w:rsidRPr="00FC6188">
        <w:t xml:space="preserve">Hier wird die Softwarearchitektur definiert, sowie auch das Softwaredesign und -spezifikationen. Dies besteht aus Systemmodellen oder/und Sequenzdiagramme. Bei den Spezifikationen gibt es drei Varianten: </w:t>
      </w:r>
    </w:p>
    <w:p w14:paraId="5E156754" w14:textId="12685EE9" w:rsidR="005557AB" w:rsidRPr="00FC6188" w:rsidRDefault="005557AB" w:rsidP="006B2DE8">
      <w:pPr>
        <w:pStyle w:val="ListParagraph"/>
        <w:numPr>
          <w:ilvl w:val="0"/>
          <w:numId w:val="39"/>
        </w:numPr>
      </w:pPr>
      <w:r w:rsidRPr="00FC6188">
        <w:rPr>
          <w:b/>
          <w:bCs/>
        </w:rPr>
        <w:t>Informale Spezifikation</w:t>
      </w:r>
      <w:r w:rsidRPr="00FC6188">
        <w:t xml:space="preserve"> in Prosa (natürlicher Sprache)</w:t>
      </w:r>
    </w:p>
    <w:p w14:paraId="490DC5B2" w14:textId="2A61931B" w:rsidR="006B2DE8" w:rsidRPr="00FC6188" w:rsidRDefault="006B2DE8" w:rsidP="006B2DE8">
      <w:pPr>
        <w:pStyle w:val="ListParagraph"/>
        <w:numPr>
          <w:ilvl w:val="0"/>
          <w:numId w:val="39"/>
        </w:numPr>
      </w:pPr>
      <w:r w:rsidRPr="00FC6188">
        <w:rPr>
          <w:b/>
          <w:bCs/>
        </w:rPr>
        <w:t xml:space="preserve">Formale Spezifikation </w:t>
      </w:r>
      <w:r w:rsidRPr="00FC6188">
        <w:t>in spezieller Modellierungssprache</w:t>
      </w:r>
    </w:p>
    <w:p w14:paraId="25CD841F" w14:textId="5EB544C6" w:rsidR="00491E00" w:rsidRPr="00FC6188" w:rsidRDefault="006B2DE8" w:rsidP="003969F5">
      <w:pPr>
        <w:pStyle w:val="ListParagraph"/>
        <w:numPr>
          <w:ilvl w:val="0"/>
          <w:numId w:val="39"/>
        </w:numPr>
      </w:pPr>
      <w:r w:rsidRPr="00FC6188">
        <w:rPr>
          <w:b/>
          <w:bCs/>
        </w:rPr>
        <w:t xml:space="preserve">Exemplarische Spezifikation </w:t>
      </w:r>
      <w:r w:rsidRPr="00FC6188">
        <w:t>mit Testfällen</w:t>
      </w:r>
    </w:p>
    <w:p w14:paraId="39C4B4A5" w14:textId="4DF64481" w:rsidR="0058748D" w:rsidRPr="00FC6188" w:rsidRDefault="0058748D" w:rsidP="0058748D">
      <w:pPr>
        <w:pStyle w:val="IPA-TextkrperStandart"/>
        <w:rPr>
          <w:rStyle w:val="Strong"/>
        </w:rPr>
      </w:pPr>
      <w:r w:rsidRPr="00FC6188">
        <w:rPr>
          <w:rStyle w:val="Strong"/>
        </w:rPr>
        <w:t>Phase 3: Entwurf</w:t>
      </w:r>
    </w:p>
    <w:p w14:paraId="7BAEDCC8" w14:textId="54AA64F2" w:rsidR="0058748D" w:rsidRPr="00FC6188" w:rsidRDefault="00491E00" w:rsidP="0058748D">
      <w:pPr>
        <w:pStyle w:val="IPA-TextkrperStandart"/>
        <w:rPr>
          <w:rStyle w:val="Strong"/>
          <w:b w:val="0"/>
          <w:bCs w:val="0"/>
        </w:rPr>
      </w:pPr>
      <w:r w:rsidRPr="00FC6188">
        <w:rPr>
          <w:rStyle w:val="Strong"/>
          <w:b w:val="0"/>
          <w:bCs w:val="0"/>
        </w:rPr>
        <w:t xml:space="preserve">In der </w:t>
      </w:r>
      <w:r w:rsidR="00DE6304" w:rsidRPr="00FC6188">
        <w:rPr>
          <w:rStyle w:val="Strong"/>
          <w:b w:val="0"/>
          <w:bCs w:val="0"/>
        </w:rPr>
        <w:t>Entwurfsphase wird ermittelt welches Problem es zu lösen gibt. Ma</w:t>
      </w:r>
      <w:r w:rsidR="003F6AA9" w:rsidRPr="00FC6188">
        <w:rPr>
          <w:rStyle w:val="Strong"/>
          <w:b w:val="0"/>
          <w:bCs w:val="0"/>
        </w:rPr>
        <w:t>n</w:t>
      </w:r>
      <w:r w:rsidR="00DE6304" w:rsidRPr="00FC6188">
        <w:rPr>
          <w:rStyle w:val="Strong"/>
          <w:b w:val="0"/>
          <w:bCs w:val="0"/>
        </w:rPr>
        <w:t xml:space="preserve">n erstellt einen Entwurf der Lösung auf. Das sichert ein Vorgehen mit System im nächsten </w:t>
      </w:r>
      <w:r w:rsidR="003F6AA9" w:rsidRPr="00FC6188">
        <w:rPr>
          <w:rStyle w:val="Strong"/>
          <w:b w:val="0"/>
          <w:bCs w:val="0"/>
        </w:rPr>
        <w:t>Schritt</w:t>
      </w:r>
      <w:r w:rsidR="00DE6304" w:rsidRPr="00FC6188">
        <w:rPr>
          <w:rStyle w:val="Strong"/>
          <w:b w:val="0"/>
          <w:bCs w:val="0"/>
        </w:rPr>
        <w:t>.</w:t>
      </w:r>
    </w:p>
    <w:p w14:paraId="4D102A14" w14:textId="7E58CF47" w:rsidR="0058748D" w:rsidRPr="00FC6188" w:rsidRDefault="0058748D" w:rsidP="0058748D">
      <w:pPr>
        <w:pStyle w:val="IPA-TextkrperStandart"/>
        <w:rPr>
          <w:rStyle w:val="Strong"/>
        </w:rPr>
      </w:pPr>
      <w:r w:rsidRPr="00FC6188">
        <w:rPr>
          <w:rStyle w:val="Strong"/>
        </w:rPr>
        <w:t>Phase 4: Implementation</w:t>
      </w:r>
    </w:p>
    <w:p w14:paraId="3014C2EA" w14:textId="0BAF0B05" w:rsidR="0058748D" w:rsidRPr="00FC6188" w:rsidRDefault="00137F37" w:rsidP="0058748D">
      <w:pPr>
        <w:pStyle w:val="IPA-TextkrperStandart"/>
        <w:rPr>
          <w:rStyle w:val="Strong"/>
          <w:b w:val="0"/>
          <w:bCs w:val="0"/>
        </w:rPr>
      </w:pPr>
      <w:r w:rsidRPr="00FC6188">
        <w:rPr>
          <w:rStyle w:val="Strong"/>
          <w:b w:val="0"/>
          <w:bCs w:val="0"/>
        </w:rPr>
        <w:t>Dann wird die Implementation der Lösung vorgenommen</w:t>
      </w:r>
      <w:r w:rsidR="00FC6188" w:rsidRPr="00FC6188">
        <w:rPr>
          <w:rStyle w:val="Strong"/>
          <w:b w:val="0"/>
          <w:bCs w:val="0"/>
        </w:rPr>
        <w:t>.</w:t>
      </w:r>
    </w:p>
    <w:p w14:paraId="5AEEC7A2" w14:textId="2786690B" w:rsidR="0058748D" w:rsidRPr="00FC6188" w:rsidRDefault="0058748D" w:rsidP="0058748D">
      <w:pPr>
        <w:pStyle w:val="IPA-TextkrperStandart"/>
        <w:rPr>
          <w:rStyle w:val="Strong"/>
        </w:rPr>
      </w:pPr>
      <w:r w:rsidRPr="00FC6188">
        <w:rPr>
          <w:rStyle w:val="Strong"/>
        </w:rPr>
        <w:t>Phase 5: Testen</w:t>
      </w:r>
    </w:p>
    <w:p w14:paraId="6A78A342" w14:textId="15C8718E" w:rsidR="0058748D" w:rsidRPr="00FC6188" w:rsidRDefault="00FC6188" w:rsidP="0058748D">
      <w:pPr>
        <w:pStyle w:val="IPA-TextkrperStandart"/>
        <w:rPr>
          <w:rStyle w:val="Strong"/>
          <w:b w:val="0"/>
          <w:bCs w:val="0"/>
        </w:rPr>
      </w:pPr>
      <w:r w:rsidRPr="00FC6188">
        <w:rPr>
          <w:rStyle w:val="Strong"/>
          <w:b w:val="0"/>
          <w:bCs w:val="0"/>
        </w:rPr>
        <w:t>Das Produkt wird auf einer Testumgebung in Betrieb genommen, die Testumgebung ist eine kontrollierte und sichere Umgebung.</w:t>
      </w:r>
    </w:p>
    <w:p w14:paraId="00143B8A" w14:textId="1D69E6C4" w:rsidR="0058748D" w:rsidRPr="00FC6188" w:rsidRDefault="0058748D" w:rsidP="0058748D">
      <w:pPr>
        <w:pStyle w:val="IPA-TextkrperStandart"/>
        <w:rPr>
          <w:rStyle w:val="Strong"/>
        </w:rPr>
      </w:pPr>
      <w:r w:rsidRPr="00FC6188">
        <w:rPr>
          <w:rStyle w:val="Strong"/>
          <w:highlight w:val="lightGray"/>
        </w:rPr>
        <w:t>Phase 6: Wartung</w:t>
      </w:r>
    </w:p>
    <w:p w14:paraId="02C6AC4C" w14:textId="30A3EA30" w:rsidR="00FC6188" w:rsidRPr="00FC6188" w:rsidRDefault="00FC6188" w:rsidP="0058748D">
      <w:pPr>
        <w:pStyle w:val="IPA-TextkrperStandart"/>
        <w:rPr>
          <w:rStyle w:val="Strong"/>
          <w:b w:val="0"/>
          <w:bCs w:val="0"/>
        </w:rPr>
      </w:pPr>
      <w:r w:rsidRPr="00FC6188">
        <w:rPr>
          <w:rStyle w:val="Strong"/>
          <w:b w:val="0"/>
          <w:bCs w:val="0"/>
          <w:highlight w:val="lightGray"/>
        </w:rPr>
        <w:t>Der letzte Schritt hat kein festgelegtes Enddatum und beschreibt die Instandhaltung nach Implementation.</w:t>
      </w:r>
    </w:p>
    <w:p w14:paraId="1B5BEF88" w14:textId="6DA5B715" w:rsidR="00FC6188" w:rsidRPr="00FC6188" w:rsidRDefault="00FC6188" w:rsidP="0058748D">
      <w:pPr>
        <w:pStyle w:val="IPA-TextkrperStandart"/>
        <w:rPr>
          <w:rStyle w:val="Strong"/>
          <w:b w:val="0"/>
          <w:bCs w:val="0"/>
        </w:rPr>
      </w:pPr>
      <w:r w:rsidRPr="00FC6188">
        <w:rPr>
          <w:rStyle w:val="Strong"/>
          <w:b w:val="0"/>
          <w:bCs w:val="0"/>
        </w:rPr>
        <w:t>Ich habe die Phase sechs nicht in der IPA durchlaufen, weil ich ein festgelegtes Enddatum der IPA habe. Und weil diese Phase 6 den Rahmen meiner Aufgabe überschreiten würde.</w:t>
      </w:r>
    </w:p>
    <w:p w14:paraId="557588ED" w14:textId="77777777" w:rsidR="00740D57" w:rsidRPr="00FC6188" w:rsidRDefault="00740D57" w:rsidP="00740D57">
      <w:pPr>
        <w:pStyle w:val="IPA-HinweistexteTextkanngelschtwerden"/>
        <w:rPr>
          <w:i w:val="0"/>
        </w:rPr>
      </w:pPr>
      <w:r w:rsidRPr="00FC6188">
        <w:rPr>
          <w:i w:val="0"/>
        </w:rPr>
        <w:t>Achtung: nur Phasen zeigen, welche während der IPA durchlaufen werden!</w:t>
      </w:r>
    </w:p>
    <w:p w14:paraId="1912D8D9" w14:textId="77777777" w:rsidR="00740D57" w:rsidRPr="00FC6188" w:rsidRDefault="00740D57" w:rsidP="00740D57">
      <w:pPr>
        <w:pStyle w:val="IPA-HinweistexteTextkanngelschtwerden"/>
        <w:rPr>
          <w:i w:val="0"/>
        </w:rPr>
      </w:pPr>
      <w:r w:rsidRPr="00FC6188">
        <w:rPr>
          <w:i w:val="0"/>
        </w:rPr>
        <w:t>z. B wenn die Phase Einführung nicht durchlaufen wird z. b grau markieren und kurz begründen warum.</w:t>
      </w:r>
    </w:p>
    <w:p w14:paraId="55856A6A" w14:textId="7ACCD885" w:rsidR="00740D57" w:rsidRPr="00FC6188" w:rsidRDefault="00740D57" w:rsidP="00740D57">
      <w:pPr>
        <w:pStyle w:val="IPA-HinweistexteTextkanngelschtwerden"/>
      </w:pPr>
      <w:r w:rsidRPr="00FC6188">
        <w:t>.</w:t>
      </w:r>
      <w:r w:rsidRPr="00FC6188">
        <w:rPr>
          <w:sz w:val="20"/>
        </w:rPr>
        <w:br w:type="page"/>
      </w:r>
    </w:p>
    <w:p w14:paraId="7A503CEC" w14:textId="77777777" w:rsidR="00740D57" w:rsidRPr="00FC6188" w:rsidRDefault="00740D57" w:rsidP="00740D57">
      <w:pPr>
        <w:pStyle w:val="Heading2"/>
      </w:pPr>
      <w:bookmarkStart w:id="31" w:name="_Toc121210915"/>
      <w:r w:rsidRPr="00FC6188">
        <w:lastRenderedPageBreak/>
        <w:t>Projektorganisation</w:t>
      </w:r>
      <w:bookmarkEnd w:id="31"/>
    </w:p>
    <w:p w14:paraId="733E1075" w14:textId="654A3631" w:rsidR="00740D57" w:rsidRPr="00FC6188" w:rsidRDefault="00740D57" w:rsidP="00740D57">
      <w:pPr>
        <w:pStyle w:val="IPA-HinweistexteTextkanngelschtwerden"/>
      </w:pPr>
      <w:r w:rsidRPr="00FC6188">
        <w:t xml:space="preserve">Die Projektorganisation kann Abweichen </w:t>
      </w:r>
      <w:r w:rsidR="00115452" w:rsidRPr="00FC6188">
        <w:t>von diesem Muster</w:t>
      </w:r>
      <w:r w:rsidRPr="00FC6188">
        <w:t xml:space="preserve">. ggf. anpassen </w:t>
      </w:r>
      <w:r w:rsidR="00115452" w:rsidRPr="00FC6188">
        <w:t>m</w:t>
      </w:r>
      <w:r w:rsidRPr="00FC6188">
        <w:t>uss gemäss der Projektmethode und Angaben Titelblatt übereinstimmen. (Projektmethode wird in Teil II beschrieben)</w:t>
      </w:r>
    </w:p>
    <w:p w14:paraId="484ABFB2" w14:textId="0B616707" w:rsidR="00740D57" w:rsidRPr="00056900" w:rsidRDefault="00056900" w:rsidP="00740D57">
      <w:pPr>
        <w:pStyle w:val="IPA-TextkrperStandart"/>
      </w:pPr>
      <w:r>
        <w:rPr>
          <w:noProof/>
        </w:rPr>
        <w:drawing>
          <wp:inline distT="0" distB="0" distL="0" distR="0" wp14:anchorId="65361938" wp14:editId="23B268F8">
            <wp:extent cx="3655567" cy="3427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655567" cy="3427095"/>
                    </a:xfrm>
                    <a:prstGeom prst="rect">
                      <a:avLst/>
                    </a:prstGeom>
                    <a:noFill/>
                    <a:ln>
                      <a:noFill/>
                    </a:ln>
                  </pic:spPr>
                </pic:pic>
              </a:graphicData>
            </a:graphic>
          </wp:inline>
        </w:drawing>
      </w:r>
    </w:p>
    <w:p w14:paraId="76A8DB0A" w14:textId="7CD7DCD2" w:rsidR="00740D57" w:rsidRPr="00FC6188" w:rsidRDefault="00740D57" w:rsidP="00740D57">
      <w:pPr>
        <w:pStyle w:val="FormatvorlageBeschriftung8Pt"/>
      </w:pPr>
      <w:bookmarkStart w:id="32" w:name="_Toc249335787"/>
      <w:bookmarkStart w:id="33" w:name="_Toc121210430"/>
      <w:r w:rsidRPr="00FC6188">
        <w:t xml:space="preserve">Abbildung </w:t>
      </w:r>
      <w:fldSimple w:instr=" SEQ Abbildung \* ARABIC ">
        <w:r w:rsidR="005557AB" w:rsidRPr="00FC6188">
          <w:rPr>
            <w:noProof/>
          </w:rPr>
          <w:t>5</w:t>
        </w:r>
      </w:fldSimple>
      <w:r w:rsidRPr="00FC6188">
        <w:t>: Projektorganisation</w:t>
      </w:r>
      <w:bookmarkEnd w:id="32"/>
      <w:bookmarkEnd w:id="33"/>
    </w:p>
    <w:p w14:paraId="46E8047F" w14:textId="77777777" w:rsidR="00740D57" w:rsidRPr="00FC6188" w:rsidRDefault="00740D57" w:rsidP="00740D57">
      <w:pPr>
        <w:pStyle w:val="Heading3"/>
      </w:pPr>
      <w:bookmarkStart w:id="34" w:name="_Toc121210916"/>
      <w:r w:rsidRPr="00FC6188">
        <w:t>Projektrollen</w:t>
      </w:r>
      <w:bookmarkEnd w:id="34"/>
    </w:p>
    <w:p w14:paraId="4E014B56" w14:textId="77777777" w:rsidR="00740D57" w:rsidRPr="00FC6188" w:rsidRDefault="00740D57" w:rsidP="00740D57">
      <w:pPr>
        <w:pStyle w:val="FormatvorlageBeschriftung8Pt"/>
      </w:pPr>
      <w:bookmarkStart w:id="35" w:name="_Toc249335796"/>
      <w:bookmarkStart w:id="36" w:name="_Toc249350705"/>
      <w:bookmarkStart w:id="37" w:name="_Toc499228397"/>
      <w:r w:rsidRPr="00FC6188">
        <w:t xml:space="preserve">Tabelle </w:t>
      </w:r>
      <w:fldSimple w:instr=" SEQ Tabelle \* ARABIC ">
        <w:r w:rsidRPr="00FC6188">
          <w:t>1</w:t>
        </w:r>
      </w:fldSimple>
      <w:r w:rsidRPr="00FC6188">
        <w:t>: Projektrollen</w:t>
      </w:r>
      <w:bookmarkEnd w:id="35"/>
      <w:bookmarkEnd w:id="36"/>
      <w:bookmarkEnd w:id="37"/>
    </w:p>
    <w:tbl>
      <w:tblPr>
        <w:tblStyle w:val="ListTable4-Accent51"/>
        <w:tblW w:w="0" w:type="auto"/>
        <w:tblLook w:val="01E0" w:firstRow="1" w:lastRow="1" w:firstColumn="1" w:lastColumn="1" w:noHBand="0" w:noVBand="0"/>
      </w:tblPr>
      <w:tblGrid>
        <w:gridCol w:w="3465"/>
        <w:gridCol w:w="5596"/>
      </w:tblGrid>
      <w:tr w:rsidR="00740D57" w:rsidRPr="00FC6188" w14:paraId="2818BCB1" w14:textId="77777777" w:rsidTr="00994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22B3FBDC" w14:textId="77777777" w:rsidR="00740D57" w:rsidRPr="00FC6188" w:rsidRDefault="00740D57" w:rsidP="007B1DD7">
            <w:pPr>
              <w:rPr>
                <w:rFonts w:eastAsia="Times New Roman" w:cs="Times New Roman"/>
                <w:sz w:val="20"/>
                <w:szCs w:val="24"/>
              </w:rPr>
            </w:pPr>
            <w:r w:rsidRPr="00FC6188">
              <w:rPr>
                <w:rFonts w:eastAsia="Times New Roman" w:cs="Times New Roman"/>
                <w:sz w:val="20"/>
                <w:szCs w:val="24"/>
              </w:rPr>
              <w:t>Rollenbeschreibung der IPA</w:t>
            </w:r>
          </w:p>
        </w:tc>
        <w:tc>
          <w:tcPr>
            <w:cnfStyle w:val="000100000000" w:firstRow="0" w:lastRow="0" w:firstColumn="0" w:lastColumn="1" w:oddVBand="0" w:evenVBand="0" w:oddHBand="0" w:evenHBand="0" w:firstRowFirstColumn="0" w:firstRowLastColumn="0" w:lastRowFirstColumn="0" w:lastRowLastColumn="0"/>
            <w:tcW w:w="5596" w:type="dxa"/>
          </w:tcPr>
          <w:p w14:paraId="6DD1E3B0" w14:textId="77777777" w:rsidR="00740D57" w:rsidRPr="00FC6188" w:rsidRDefault="00740D57" w:rsidP="007B1DD7">
            <w:pPr>
              <w:pStyle w:val="IPA-Tabelle"/>
            </w:pPr>
          </w:p>
        </w:tc>
      </w:tr>
      <w:tr w:rsidR="00740D57" w:rsidRPr="00FC6188" w14:paraId="59BBCB82"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580B9F8D" w14:textId="64E898CB" w:rsidR="00740D57" w:rsidRPr="00FC6188" w:rsidRDefault="00056900" w:rsidP="007B1DD7">
            <w:pPr>
              <w:rPr>
                <w:rFonts w:eastAsia="Times New Roman" w:cs="Times New Roman"/>
                <w:sz w:val="20"/>
                <w:szCs w:val="24"/>
              </w:rPr>
            </w:pPr>
            <w:r>
              <w:rPr>
                <w:rFonts w:eastAsia="Times New Roman" w:cs="Times New Roman"/>
                <w:sz w:val="20"/>
                <w:szCs w:val="24"/>
                <w:lang w:val="en-CH"/>
              </w:rPr>
              <w:t>Stakeholder</w:t>
            </w:r>
            <w:r w:rsidR="00740D57" w:rsidRPr="00FC6188">
              <w:rPr>
                <w:rFonts w:eastAsia="Times New Roman" w:cs="Times New Roman"/>
                <w:sz w:val="20"/>
                <w:szCs w:val="24"/>
              </w:rPr>
              <w:t>:</w:t>
            </w:r>
          </w:p>
        </w:tc>
        <w:tc>
          <w:tcPr>
            <w:cnfStyle w:val="000100000000" w:firstRow="0" w:lastRow="0" w:firstColumn="0" w:lastColumn="1" w:oddVBand="0" w:evenVBand="0" w:oddHBand="0" w:evenHBand="0" w:firstRowFirstColumn="0" w:firstRowLastColumn="0" w:lastRowFirstColumn="0" w:lastRowLastColumn="0"/>
            <w:tcW w:w="5596" w:type="dxa"/>
          </w:tcPr>
          <w:p w14:paraId="50F4C87A" w14:textId="43CCB206" w:rsidR="00740D57" w:rsidRPr="00056900" w:rsidRDefault="00056900" w:rsidP="007B1DD7">
            <w:pPr>
              <w:pStyle w:val="IPA-Tabelle"/>
              <w:rPr>
                <w:lang w:val="en-CH"/>
              </w:rPr>
            </w:pPr>
            <w:proofErr w:type="spellStart"/>
            <w:r>
              <w:rPr>
                <w:lang w:val="en-CH"/>
              </w:rPr>
              <w:t>Ist</w:t>
            </w:r>
            <w:proofErr w:type="spellEnd"/>
            <w:r>
              <w:rPr>
                <w:lang w:val="en-CH"/>
              </w:rPr>
              <w:t xml:space="preserve"> der Kunde</w:t>
            </w:r>
          </w:p>
        </w:tc>
      </w:tr>
      <w:tr w:rsidR="00740D57" w:rsidRPr="00FC6188" w14:paraId="13F0DA0E" w14:textId="77777777" w:rsidTr="009945EE">
        <w:tc>
          <w:tcPr>
            <w:cnfStyle w:val="001000000000" w:firstRow="0" w:lastRow="0" w:firstColumn="1" w:lastColumn="0" w:oddVBand="0" w:evenVBand="0" w:oddHBand="0" w:evenHBand="0" w:firstRowFirstColumn="0" w:firstRowLastColumn="0" w:lastRowFirstColumn="0" w:lastRowLastColumn="0"/>
            <w:tcW w:w="3465" w:type="dxa"/>
          </w:tcPr>
          <w:p w14:paraId="0BB36875" w14:textId="77777777" w:rsidR="00740D57" w:rsidRDefault="00056900" w:rsidP="007B1DD7">
            <w:pPr>
              <w:pStyle w:val="IPA-Tabelle"/>
              <w:rPr>
                <w:b w:val="0"/>
                <w:bCs w:val="0"/>
                <w:lang w:val="en-CH"/>
              </w:rPr>
            </w:pPr>
            <w:r>
              <w:rPr>
                <w:lang w:val="en-CH"/>
              </w:rPr>
              <w:t xml:space="preserve">Product Owner &amp; </w:t>
            </w:r>
          </w:p>
          <w:p w14:paraId="147B163E" w14:textId="00FAF2AF" w:rsidR="00056900" w:rsidRPr="00056900" w:rsidRDefault="00056900" w:rsidP="007B1DD7">
            <w:pPr>
              <w:pStyle w:val="IPA-Tabelle"/>
              <w:rPr>
                <w:lang w:val="en-CH"/>
              </w:rPr>
            </w:pPr>
            <w:r>
              <w:rPr>
                <w:lang w:val="en-CH"/>
              </w:rPr>
              <w:t>Project lead</w:t>
            </w:r>
          </w:p>
        </w:tc>
        <w:tc>
          <w:tcPr>
            <w:cnfStyle w:val="000100000000" w:firstRow="0" w:lastRow="0" w:firstColumn="0" w:lastColumn="1" w:oddVBand="0" w:evenVBand="0" w:oddHBand="0" w:evenHBand="0" w:firstRowFirstColumn="0" w:firstRowLastColumn="0" w:lastRowFirstColumn="0" w:lastRowLastColumn="0"/>
            <w:tcW w:w="5596" w:type="dxa"/>
          </w:tcPr>
          <w:p w14:paraId="5110FE19" w14:textId="1F67D5EC" w:rsidR="00740D57" w:rsidRPr="003B7110" w:rsidRDefault="003B7110" w:rsidP="007B1DD7">
            <w:pPr>
              <w:pStyle w:val="IPA-Tabelle"/>
              <w:rPr>
                <w:lang w:val="en-CH"/>
              </w:rPr>
            </w:pPr>
            <w:proofErr w:type="spellStart"/>
            <w:r>
              <w:rPr>
                <w:lang w:val="en-CH"/>
              </w:rPr>
              <w:t>Projektleiter</w:t>
            </w:r>
            <w:proofErr w:type="spellEnd"/>
            <w:r>
              <w:rPr>
                <w:lang w:val="en-CH"/>
              </w:rPr>
              <w:t xml:space="preserve"> und </w:t>
            </w:r>
            <w:proofErr w:type="spellStart"/>
            <w:r>
              <w:rPr>
                <w:lang w:val="en-CH"/>
              </w:rPr>
              <w:t>Projektverantwortlicher</w:t>
            </w:r>
            <w:proofErr w:type="spellEnd"/>
          </w:p>
        </w:tc>
      </w:tr>
      <w:tr w:rsidR="00740D57" w:rsidRPr="00FC6188" w14:paraId="5E2D9907"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19E9FDD1" w14:textId="4F750ECE" w:rsidR="00740D57" w:rsidRPr="009945EE" w:rsidRDefault="009945EE" w:rsidP="007B1DD7">
            <w:pPr>
              <w:rPr>
                <w:rFonts w:eastAsia="Times New Roman" w:cs="Times New Roman"/>
                <w:sz w:val="20"/>
                <w:szCs w:val="24"/>
                <w:lang w:val="en-CH"/>
              </w:rPr>
            </w:pPr>
            <w:proofErr w:type="spellStart"/>
            <w:r>
              <w:rPr>
                <w:rFonts w:eastAsia="Times New Roman" w:cs="Times New Roman"/>
                <w:sz w:val="20"/>
                <w:szCs w:val="24"/>
                <w:lang w:val="en-CH"/>
              </w:rPr>
              <w:t>Architektur</w:t>
            </w:r>
            <w:proofErr w:type="spellEnd"/>
            <w:r>
              <w:rPr>
                <w:rFonts w:eastAsia="Times New Roman" w:cs="Times New Roman"/>
                <w:sz w:val="20"/>
                <w:szCs w:val="24"/>
                <w:lang w:val="en-CH"/>
              </w:rPr>
              <w:t xml:space="preserve"> Lead</w:t>
            </w:r>
          </w:p>
        </w:tc>
        <w:tc>
          <w:tcPr>
            <w:cnfStyle w:val="000100000000" w:firstRow="0" w:lastRow="0" w:firstColumn="0" w:lastColumn="1" w:oddVBand="0" w:evenVBand="0" w:oddHBand="0" w:evenHBand="0" w:firstRowFirstColumn="0" w:firstRowLastColumn="0" w:lastRowFirstColumn="0" w:lastRowLastColumn="0"/>
            <w:tcW w:w="5596" w:type="dxa"/>
          </w:tcPr>
          <w:p w14:paraId="40BAED47" w14:textId="72C1755C" w:rsidR="00740D57" w:rsidRPr="009945EE" w:rsidRDefault="009945EE" w:rsidP="007B1DD7">
            <w:pPr>
              <w:pStyle w:val="IPA-Tabelle"/>
              <w:rPr>
                <w:lang w:val="en-CH"/>
              </w:rPr>
            </w:pPr>
            <w:r>
              <w:rPr>
                <w:lang w:val="en-CH"/>
              </w:rPr>
              <w:t xml:space="preserve">Für die </w:t>
            </w:r>
            <w:proofErr w:type="spellStart"/>
            <w:r>
              <w:rPr>
                <w:lang w:val="en-CH"/>
              </w:rPr>
              <w:t>Architektur</w:t>
            </w:r>
            <w:proofErr w:type="spellEnd"/>
            <w:r>
              <w:rPr>
                <w:lang w:val="en-CH"/>
              </w:rPr>
              <w:t xml:space="preserve"> </w:t>
            </w:r>
            <w:proofErr w:type="spellStart"/>
            <w:r>
              <w:rPr>
                <w:lang w:val="en-CH"/>
              </w:rPr>
              <w:t>verantwortlich</w:t>
            </w:r>
            <w:proofErr w:type="spellEnd"/>
          </w:p>
        </w:tc>
      </w:tr>
      <w:tr w:rsidR="00740D57" w:rsidRPr="00FC6188" w14:paraId="73CFC340" w14:textId="77777777" w:rsidTr="009945EE">
        <w:tc>
          <w:tcPr>
            <w:cnfStyle w:val="001000000000" w:firstRow="0" w:lastRow="0" w:firstColumn="1" w:lastColumn="0" w:oddVBand="0" w:evenVBand="0" w:oddHBand="0" w:evenHBand="0" w:firstRowFirstColumn="0" w:firstRowLastColumn="0" w:lastRowFirstColumn="0" w:lastRowLastColumn="0"/>
            <w:tcW w:w="3465" w:type="dxa"/>
          </w:tcPr>
          <w:p w14:paraId="16549263" w14:textId="5648B49B" w:rsidR="00740D57" w:rsidRPr="00FC6188" w:rsidRDefault="009945EE" w:rsidP="007B1DD7">
            <w:pPr>
              <w:rPr>
                <w:rFonts w:eastAsia="Times New Roman" w:cs="Times New Roman"/>
                <w:sz w:val="20"/>
                <w:szCs w:val="24"/>
              </w:rPr>
            </w:pPr>
            <w:r>
              <w:rPr>
                <w:rFonts w:eastAsia="Times New Roman" w:cs="Times New Roman"/>
                <w:sz w:val="20"/>
                <w:szCs w:val="24"/>
                <w:lang w:val="en-CH"/>
              </w:rPr>
              <w:t>DevOps</w:t>
            </w:r>
            <w:r w:rsidR="00740D57" w:rsidRPr="00FC6188">
              <w:rPr>
                <w:rFonts w:eastAsia="Times New Roman" w:cs="Times New Roman"/>
                <w:sz w:val="20"/>
                <w:szCs w:val="24"/>
              </w:rPr>
              <w:t>:</w:t>
            </w:r>
          </w:p>
        </w:tc>
        <w:tc>
          <w:tcPr>
            <w:cnfStyle w:val="000100000000" w:firstRow="0" w:lastRow="0" w:firstColumn="0" w:lastColumn="1" w:oddVBand="0" w:evenVBand="0" w:oddHBand="0" w:evenHBand="0" w:firstRowFirstColumn="0" w:firstRowLastColumn="0" w:lastRowFirstColumn="0" w:lastRowLastColumn="0"/>
            <w:tcW w:w="5596" w:type="dxa"/>
          </w:tcPr>
          <w:p w14:paraId="4580A892" w14:textId="7FF2A680" w:rsidR="00740D57" w:rsidRPr="009945EE" w:rsidRDefault="009945EE" w:rsidP="007B1DD7">
            <w:pPr>
              <w:pStyle w:val="IPA-Tabelle"/>
              <w:rPr>
                <w:lang w:val="en-CH"/>
              </w:rPr>
            </w:pPr>
            <w:r>
              <w:rPr>
                <w:lang w:val="en-CH"/>
              </w:rPr>
              <w:t xml:space="preserve">Development und Operations für </w:t>
            </w:r>
            <w:proofErr w:type="spellStart"/>
            <w:r>
              <w:rPr>
                <w:lang w:val="en-CH"/>
              </w:rPr>
              <w:t>einen</w:t>
            </w:r>
            <w:proofErr w:type="spellEnd"/>
            <w:r>
              <w:rPr>
                <w:lang w:val="en-CH"/>
              </w:rPr>
              <w:t xml:space="preserve"> </w:t>
            </w:r>
            <w:proofErr w:type="spellStart"/>
            <w:r>
              <w:rPr>
                <w:lang w:val="en-CH"/>
              </w:rPr>
              <w:t>schnelleren</w:t>
            </w:r>
            <w:proofErr w:type="spellEnd"/>
            <w:r>
              <w:rPr>
                <w:lang w:val="en-CH"/>
              </w:rPr>
              <w:t xml:space="preserve"> und </w:t>
            </w:r>
            <w:proofErr w:type="spellStart"/>
            <w:r>
              <w:rPr>
                <w:lang w:val="en-CH"/>
              </w:rPr>
              <w:t>effizienteren</w:t>
            </w:r>
            <w:proofErr w:type="spellEnd"/>
            <w:r>
              <w:rPr>
                <w:lang w:val="en-CH"/>
              </w:rPr>
              <w:t xml:space="preserve"> Workflow</w:t>
            </w:r>
          </w:p>
        </w:tc>
      </w:tr>
      <w:tr w:rsidR="00740D57" w:rsidRPr="00FC6188" w14:paraId="256F42E2" w14:textId="77777777" w:rsidTr="00994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048262C4" w14:textId="165E7453" w:rsidR="00740D57" w:rsidRPr="009945EE" w:rsidRDefault="009945EE" w:rsidP="007B1DD7">
            <w:pPr>
              <w:rPr>
                <w:rFonts w:eastAsia="Times New Roman" w:cs="Times New Roman"/>
                <w:sz w:val="20"/>
                <w:szCs w:val="24"/>
                <w:lang w:val="en-CH"/>
              </w:rPr>
            </w:pPr>
            <w:proofErr w:type="spellStart"/>
            <w:r>
              <w:rPr>
                <w:rFonts w:eastAsia="Times New Roman" w:cs="Times New Roman"/>
                <w:sz w:val="20"/>
                <w:szCs w:val="24"/>
                <w:lang w:val="en-CH"/>
              </w:rPr>
              <w:t>DevLead</w:t>
            </w:r>
            <w:proofErr w:type="spellEnd"/>
          </w:p>
        </w:tc>
        <w:tc>
          <w:tcPr>
            <w:cnfStyle w:val="000100000000" w:firstRow="0" w:lastRow="0" w:firstColumn="0" w:lastColumn="1" w:oddVBand="0" w:evenVBand="0" w:oddHBand="0" w:evenHBand="0" w:firstRowFirstColumn="0" w:firstRowLastColumn="0" w:lastRowFirstColumn="0" w:lastRowLastColumn="0"/>
            <w:tcW w:w="5596" w:type="dxa"/>
          </w:tcPr>
          <w:p w14:paraId="1913BE11" w14:textId="498CF611" w:rsidR="00740D57" w:rsidRPr="009945EE" w:rsidRDefault="009945EE" w:rsidP="007B1DD7">
            <w:pPr>
              <w:pStyle w:val="IPA-Tabelle"/>
              <w:rPr>
                <w:lang w:val="en-CH"/>
              </w:rPr>
            </w:pPr>
            <w:proofErr w:type="spellStart"/>
            <w:r>
              <w:rPr>
                <w:lang w:val="en-CH"/>
              </w:rPr>
              <w:t>Hauptverantworlicher</w:t>
            </w:r>
            <w:proofErr w:type="spellEnd"/>
            <w:r>
              <w:rPr>
                <w:lang w:val="en-CH"/>
              </w:rPr>
              <w:t xml:space="preserve"> Developer</w:t>
            </w:r>
          </w:p>
        </w:tc>
      </w:tr>
      <w:tr w:rsidR="00740D57" w:rsidRPr="00FC6188" w14:paraId="4261785C" w14:textId="77777777" w:rsidTr="009945E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5" w:type="dxa"/>
          </w:tcPr>
          <w:p w14:paraId="38658E20" w14:textId="2A315C48" w:rsidR="00740D57" w:rsidRPr="009945EE" w:rsidRDefault="009945EE" w:rsidP="007B1DD7">
            <w:pPr>
              <w:rPr>
                <w:rFonts w:eastAsia="Times New Roman" w:cs="Times New Roman"/>
                <w:sz w:val="20"/>
                <w:szCs w:val="24"/>
                <w:lang w:val="en-CH"/>
              </w:rPr>
            </w:pPr>
            <w:r>
              <w:rPr>
                <w:rFonts w:eastAsia="Times New Roman" w:cs="Times New Roman"/>
                <w:sz w:val="20"/>
                <w:szCs w:val="24"/>
                <w:lang w:val="en-CH"/>
              </w:rPr>
              <w:t>Developers</w:t>
            </w:r>
          </w:p>
        </w:tc>
        <w:tc>
          <w:tcPr>
            <w:cnfStyle w:val="000100000000" w:firstRow="0" w:lastRow="0" w:firstColumn="0" w:lastColumn="1" w:oddVBand="0" w:evenVBand="0" w:oddHBand="0" w:evenHBand="0" w:firstRowFirstColumn="0" w:firstRowLastColumn="0" w:lastRowFirstColumn="0" w:lastRowLastColumn="0"/>
            <w:tcW w:w="5596" w:type="dxa"/>
          </w:tcPr>
          <w:p w14:paraId="2B0A3A0B" w14:textId="644671AA" w:rsidR="00740D57" w:rsidRPr="009945EE" w:rsidRDefault="009945EE" w:rsidP="007B1DD7">
            <w:pPr>
              <w:pStyle w:val="IPA-Tabelle"/>
              <w:rPr>
                <w:lang w:val="en-CH"/>
              </w:rPr>
            </w:pPr>
            <w:proofErr w:type="spellStart"/>
            <w:r>
              <w:rPr>
                <w:lang w:val="en-CH"/>
              </w:rPr>
              <w:t>Entwickler</w:t>
            </w:r>
            <w:proofErr w:type="spellEnd"/>
            <w:r>
              <w:rPr>
                <w:lang w:val="en-CH"/>
              </w:rPr>
              <w:t xml:space="preserve"> der </w:t>
            </w:r>
            <w:proofErr w:type="spellStart"/>
            <w:r>
              <w:rPr>
                <w:lang w:val="en-CH"/>
              </w:rPr>
              <w:t>Lösung</w:t>
            </w:r>
            <w:proofErr w:type="spellEnd"/>
          </w:p>
        </w:tc>
      </w:tr>
    </w:tbl>
    <w:p w14:paraId="466C43EF" w14:textId="77777777" w:rsidR="00740D57" w:rsidRPr="00FC6188" w:rsidRDefault="00740D57" w:rsidP="00740D57"/>
    <w:p w14:paraId="4276F1C7" w14:textId="77777777" w:rsidR="00740D57" w:rsidRPr="00FC6188" w:rsidRDefault="00740D57" w:rsidP="00740D57"/>
    <w:p w14:paraId="682643D8" w14:textId="77777777" w:rsidR="00740D57" w:rsidRPr="00FC6188" w:rsidRDefault="00740D57" w:rsidP="00740D57">
      <w:pPr>
        <w:tabs>
          <w:tab w:val="left" w:pos="5573"/>
        </w:tabs>
        <w:sectPr w:rsidR="00740D57" w:rsidRPr="00FC6188" w:rsidSect="009728D9">
          <w:headerReference w:type="even" r:id="rId17"/>
          <w:headerReference w:type="default" r:id="rId18"/>
          <w:footerReference w:type="even" r:id="rId19"/>
          <w:footerReference w:type="default" r:id="rId20"/>
          <w:headerReference w:type="first" r:id="rId21"/>
          <w:footerReference w:type="first" r:id="rId22"/>
          <w:pgSz w:w="11906" w:h="16838" w:code="9"/>
          <w:pgMar w:top="1060" w:right="1134" w:bottom="851" w:left="1701" w:header="709" w:footer="709" w:gutter="0"/>
          <w:cols w:space="708"/>
          <w:titlePg/>
          <w:docGrid w:linePitch="360"/>
        </w:sectPr>
      </w:pPr>
    </w:p>
    <w:p w14:paraId="1F05AC88" w14:textId="77777777" w:rsidR="00740D57" w:rsidRPr="00FC6188" w:rsidRDefault="00740D57" w:rsidP="00740D57">
      <w:pPr>
        <w:pStyle w:val="Heading1"/>
        <w:rPr>
          <w:lang w:val="de-CH"/>
        </w:rPr>
      </w:pPr>
      <w:bookmarkStart w:id="38" w:name="_Toc121210917"/>
      <w:r w:rsidRPr="00FC6188">
        <w:rPr>
          <w:lang w:val="de-CH"/>
        </w:rPr>
        <w:lastRenderedPageBreak/>
        <w:t>Zeitplan</w:t>
      </w:r>
      <w:bookmarkEnd w:id="38"/>
    </w:p>
    <w:p w14:paraId="72FBEC24" w14:textId="3193DB30" w:rsidR="00763497" w:rsidRPr="00FC6188" w:rsidRDefault="00763497" w:rsidP="00740D57">
      <w:pPr>
        <w:pStyle w:val="IPA-HinweistexteTextkanngelschtwerden"/>
      </w:pPr>
      <w:r w:rsidRPr="00FC6188">
        <w:object w:dxaOrig="18590" w:dyaOrig="16752" w14:anchorId="09C7C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4pt;height:656.75pt" o:ole="">
            <v:imagedata r:id="rId23" o:title=""/>
          </v:shape>
          <o:OLEObject Type="Embed" ProgID="Excel.Sheet.12" ShapeID="_x0000_i1025" DrawAspect="Content" ObjectID="_1731911096" r:id="rId24"/>
        </w:object>
      </w:r>
    </w:p>
    <w:p w14:paraId="00C78735" w14:textId="77777777" w:rsidR="00763497" w:rsidRPr="00FC6188" w:rsidRDefault="00763497" w:rsidP="00763497"/>
    <w:p w14:paraId="2175F333" w14:textId="736877C6" w:rsidR="00740D57" w:rsidRPr="00FC6188" w:rsidRDefault="00740D57" w:rsidP="00740D57">
      <w:pPr>
        <w:spacing w:after="200"/>
      </w:pPr>
      <w:r w:rsidRPr="00FC6188">
        <w:br w:type="page"/>
      </w:r>
    </w:p>
    <w:p w14:paraId="44FFBFF9" w14:textId="77777777" w:rsidR="00740D57" w:rsidRPr="00FC6188" w:rsidRDefault="00740D57" w:rsidP="00740D57">
      <w:pPr>
        <w:spacing w:after="200"/>
        <w:sectPr w:rsidR="00740D57" w:rsidRPr="00FC6188" w:rsidSect="004B0023">
          <w:headerReference w:type="first" r:id="rId25"/>
          <w:pgSz w:w="23814" w:h="16840" w:orient="landscape" w:code="8"/>
          <w:pgMar w:top="1134" w:right="1134" w:bottom="1134" w:left="1701" w:header="709" w:footer="709" w:gutter="0"/>
          <w:cols w:space="708"/>
          <w:titlePg/>
          <w:docGrid w:linePitch="360"/>
        </w:sectPr>
      </w:pPr>
    </w:p>
    <w:p w14:paraId="22748222" w14:textId="77777777" w:rsidR="00740D57" w:rsidRPr="00FC6188" w:rsidRDefault="00740D57" w:rsidP="00740D57">
      <w:pPr>
        <w:pStyle w:val="Heading1"/>
        <w:rPr>
          <w:lang w:val="de-CH"/>
        </w:rPr>
      </w:pPr>
      <w:bookmarkStart w:id="39" w:name="_Toc121210918"/>
      <w:r w:rsidRPr="00FC6188">
        <w:rPr>
          <w:lang w:val="de-CH"/>
        </w:rPr>
        <w:lastRenderedPageBreak/>
        <w:t>Organisation der IPA</w:t>
      </w:r>
      <w:bookmarkEnd w:id="39"/>
    </w:p>
    <w:p w14:paraId="6AB1218C" w14:textId="77777777" w:rsidR="00740D57" w:rsidRPr="00FC6188" w:rsidRDefault="00740D57" w:rsidP="00740D57">
      <w:pPr>
        <w:pStyle w:val="IPA-HinweistexteTextkanngelschtwerden"/>
      </w:pPr>
      <w:r w:rsidRPr="00FC6188">
        <w:t>Wie wird die Dokumentablage gemacht? Ein Printscreen oder ein Schema.</w:t>
      </w:r>
    </w:p>
    <w:p w14:paraId="2860F7D7" w14:textId="77777777" w:rsidR="00740D57" w:rsidRPr="00FC6188" w:rsidRDefault="00740D57" w:rsidP="00740D57">
      <w:pPr>
        <w:pStyle w:val="IPA-HinweistexteTextkanngelschtwerden"/>
      </w:pPr>
      <w:r w:rsidRPr="00FC6188">
        <w:t>Arbeitsplatz wo? wie eingerichtet? Fehlte etwas? (Ev. ein Bild vom Arbeitsplatz machen)</w:t>
      </w:r>
    </w:p>
    <w:p w14:paraId="2B10AFE0" w14:textId="77777777" w:rsidR="00740D57" w:rsidRPr="00FC6188" w:rsidRDefault="00740D57" w:rsidP="00740D57">
      <w:pPr>
        <w:pStyle w:val="IPA-HinweistexteTextkanngelschtwerden"/>
      </w:pPr>
      <w:r w:rsidRPr="00FC6188">
        <w:t xml:space="preserve">Strukturablage Ordner und Versionisierung wichtig! Wird ein Tool wie beispielsweise SVN oder </w:t>
      </w:r>
      <w:proofErr w:type="spellStart"/>
      <w:r w:rsidRPr="00FC6188">
        <w:t>GiT</w:t>
      </w:r>
      <w:proofErr w:type="spellEnd"/>
      <w:r w:rsidRPr="00FC6188">
        <w:t xml:space="preserve"> verwendet muss ein Printscreen gemäss Kriterium erstellt werden.</w:t>
      </w:r>
    </w:p>
    <w:p w14:paraId="3A37E3C4" w14:textId="77777777" w:rsidR="00740D57" w:rsidRPr="00FC6188" w:rsidRDefault="00740D57" w:rsidP="00740D57">
      <w:pPr>
        <w:rPr>
          <w:rFonts w:eastAsia="Times New Roman" w:cs="Times New Roman"/>
          <w:i/>
          <w:vanish/>
          <w:color w:val="E36C0A" w:themeColor="accent6" w:themeShade="BF"/>
        </w:rPr>
      </w:pPr>
      <w:r w:rsidRPr="00FC6188">
        <w:rPr>
          <w:rFonts w:eastAsia="Times New Roman" w:cs="Times New Roman"/>
          <w:i/>
          <w:vanish/>
          <w:color w:val="E36C0A" w:themeColor="accent6" w:themeShade="BF"/>
        </w:rPr>
        <w:t xml:space="preserve">Siehe im Kriterienkatalog Teil A </w:t>
      </w:r>
      <w:r w:rsidRPr="00FC6188">
        <w:rPr>
          <w:rFonts w:eastAsia="Times New Roman" w:cs="Times New Roman"/>
          <w:i/>
          <w:vanish/>
          <w:color w:val="E36C0A" w:themeColor="accent6" w:themeShade="BF"/>
        </w:rPr>
        <w:sym w:font="Wingdings" w:char="F04A"/>
      </w:r>
    </w:p>
    <w:p w14:paraId="0D29A34F" w14:textId="77777777" w:rsidR="00740D57" w:rsidRPr="00FC6188" w:rsidRDefault="00740D57" w:rsidP="00740D57">
      <w:pPr>
        <w:pStyle w:val="Heading2"/>
      </w:pPr>
      <w:bookmarkStart w:id="40" w:name="_Toc121210919"/>
      <w:r w:rsidRPr="00FC6188">
        <w:t>Datensicherung der IPA</w:t>
      </w:r>
      <w:bookmarkEnd w:id="40"/>
    </w:p>
    <w:p w14:paraId="116ABDA8" w14:textId="77777777" w:rsidR="00740D57" w:rsidRPr="00FC6188" w:rsidRDefault="00740D57" w:rsidP="00740D57">
      <w:pPr>
        <w:pStyle w:val="IPA-HinweistexteTextkanngelschtwerden"/>
      </w:pPr>
      <w:r w:rsidRPr="00FC6188">
        <w:t xml:space="preserve">Wie/Wen/Wo werden die Daten gesichert? </w:t>
      </w:r>
    </w:p>
    <w:p w14:paraId="46FA9319" w14:textId="77777777" w:rsidR="00740D57" w:rsidRPr="00FC6188" w:rsidRDefault="00740D57" w:rsidP="00740D57">
      <w:pPr>
        <w:pStyle w:val="IPA-HinweistexteTextkanngelschtwerden"/>
      </w:pPr>
      <w:r w:rsidRPr="00FC6188">
        <w:t>Achtung DROPBOX und andere Cloudsysteme, welche nicht in der Schweiz beheimaten sind, sollten aus Informations- und Datenschutzgründen keine Daten gesichert werden!</w:t>
      </w:r>
    </w:p>
    <w:p w14:paraId="15EA0159" w14:textId="77777777" w:rsidR="00740D57" w:rsidRPr="00FC6188" w:rsidRDefault="00740D57" w:rsidP="00740D57">
      <w:pPr>
        <w:pStyle w:val="IPA-HinweistexteTextkanngelschtwerden"/>
      </w:pPr>
      <w:r w:rsidRPr="00FC6188">
        <w:t>ISDS-Konzept!!!</w:t>
      </w:r>
    </w:p>
    <w:p w14:paraId="4D426FF3" w14:textId="77777777" w:rsidR="00740D57" w:rsidRPr="00FC6188" w:rsidRDefault="00740D57" w:rsidP="00740D57">
      <w:pPr>
        <w:pStyle w:val="IPA-HinweistexteTextkanngelschtwerden"/>
      </w:pPr>
      <w:r w:rsidRPr="00FC6188">
        <w:t>Beschreiben, wie der Kandidat die IPA und deren erarbeitete Dokumente sichert.</w:t>
      </w:r>
    </w:p>
    <w:p w14:paraId="08CD9519" w14:textId="77777777" w:rsidR="00740D57" w:rsidRPr="00FC6188" w:rsidRDefault="00740D57" w:rsidP="00740D57">
      <w:pPr>
        <w:pStyle w:val="IPA-HinweistexteTextkanngelschtwerden"/>
      </w:pPr>
      <w:r w:rsidRPr="00FC6188">
        <w:t>Auch USB-Stick ist eine Sicherung!</w:t>
      </w:r>
    </w:p>
    <w:p w14:paraId="51DD8F10" w14:textId="77777777" w:rsidR="00740D57" w:rsidRPr="00FC6188" w:rsidRDefault="00740D57" w:rsidP="00740D57"/>
    <w:p w14:paraId="3BC62E62" w14:textId="77777777" w:rsidR="00740D57" w:rsidRPr="00FC6188" w:rsidRDefault="00740D57" w:rsidP="00740D57">
      <w:pPr>
        <w:pStyle w:val="Heading1"/>
        <w:rPr>
          <w:lang w:val="de-CH"/>
        </w:rPr>
      </w:pPr>
      <w:bookmarkStart w:id="41" w:name="_Toc121210920"/>
      <w:r w:rsidRPr="00FC6188">
        <w:rPr>
          <w:lang w:val="de-CH"/>
        </w:rPr>
        <w:lastRenderedPageBreak/>
        <w:t>Firmenstandards</w:t>
      </w:r>
      <w:bookmarkEnd w:id="41"/>
    </w:p>
    <w:p w14:paraId="3CEE29B6" w14:textId="77777777" w:rsidR="00740D57" w:rsidRPr="00FC6188" w:rsidRDefault="00740D57" w:rsidP="00740D57">
      <w:pPr>
        <w:pStyle w:val="IPA-HinweistexteTextkanngelschtwerden"/>
        <w:rPr>
          <w:i w:val="0"/>
          <w:vanish w:val="0"/>
        </w:rPr>
      </w:pPr>
      <w:r w:rsidRPr="00FC6188">
        <w:t>Deklaration der benutzen Firmenstandards: z.B. verwendete Konfigurationsblätter, Dokumentations-Vorlagen, Arbeitsmethoden, CASE-Tools usw.</w:t>
      </w:r>
    </w:p>
    <w:p w14:paraId="17C3093B" w14:textId="77777777" w:rsidR="00740D57" w:rsidRPr="00FC6188" w:rsidRDefault="00740D57" w:rsidP="00740D57">
      <w:pPr>
        <w:pStyle w:val="IPA-HinweistexteTextkanngelschtwerden"/>
        <w:rPr>
          <w:i w:val="0"/>
          <w:vanish w:val="0"/>
        </w:rPr>
      </w:pPr>
    </w:p>
    <w:p w14:paraId="3045D54E" w14:textId="61711627" w:rsidR="00740D57" w:rsidRPr="00FC6188" w:rsidRDefault="00740D57" w:rsidP="00740D57">
      <w:pPr>
        <w:pStyle w:val="IPA-HinweistexteTextkanngelschtwerden"/>
      </w:pPr>
      <w:r w:rsidRPr="00FC6188">
        <w:t xml:space="preserve">Falls ein Dokument der Firmenstandards vorhanden ist, dieses unverändert in dem Anhang. des </w:t>
      </w:r>
      <w:r w:rsidR="00115452" w:rsidRPr="00FC6188">
        <w:t>IPA-Dokuments</w:t>
      </w:r>
      <w:r w:rsidRPr="00FC6188">
        <w:t xml:space="preserve"> hinzufügen!</w:t>
      </w:r>
    </w:p>
    <w:p w14:paraId="0214E602" w14:textId="77777777" w:rsidR="00740D57" w:rsidRPr="00FC6188" w:rsidRDefault="00740D57" w:rsidP="00740D57">
      <w:pPr>
        <w:pStyle w:val="IPA-HinweistexteTextkanngelschtwerden"/>
      </w:pPr>
    </w:p>
    <w:p w14:paraId="76C897F1" w14:textId="77777777" w:rsidR="00740D57" w:rsidRPr="00FC6188" w:rsidRDefault="00740D57" w:rsidP="00740D57">
      <w:pPr>
        <w:pStyle w:val="IPA-HinweistexteTextkanngelschtwerden"/>
      </w:pPr>
      <w:r w:rsidRPr="00FC6188">
        <w:t>Diese ist vor allem für die Experten wichtig. Damit die IPA korrekt bewertet werden kann und es ggf. nicht zu Abzügen kommt.</w:t>
      </w:r>
    </w:p>
    <w:p w14:paraId="0879E1C2" w14:textId="77777777" w:rsidR="00740D57" w:rsidRPr="00FC6188" w:rsidRDefault="00740D57" w:rsidP="00740D57"/>
    <w:p w14:paraId="46D67491" w14:textId="77777777" w:rsidR="00740D57" w:rsidRPr="00FC6188" w:rsidRDefault="00740D57" w:rsidP="00740D57">
      <w:pPr>
        <w:pStyle w:val="Heading1"/>
        <w:rPr>
          <w:lang w:val="de-CH"/>
        </w:rPr>
      </w:pPr>
      <w:bookmarkStart w:id="42" w:name="_Toc121210921"/>
      <w:r w:rsidRPr="00FC6188">
        <w:rPr>
          <w:lang w:val="de-CH"/>
        </w:rPr>
        <w:lastRenderedPageBreak/>
        <w:t>Arbeitsjournal</w:t>
      </w:r>
      <w:bookmarkEnd w:id="42"/>
    </w:p>
    <w:p w14:paraId="2C42B525" w14:textId="77777777" w:rsidR="00740D57" w:rsidRPr="00FC6188" w:rsidRDefault="00740D57" w:rsidP="00740D57">
      <w:pPr>
        <w:pStyle w:val="IPA-TextkrperStandart"/>
        <w:rPr>
          <w:szCs w:val="22"/>
        </w:rPr>
      </w:pPr>
      <w:r w:rsidRPr="00FC6188">
        <w:rPr>
          <w:szCs w:val="22"/>
        </w:rPr>
        <w:t>Die Festlegungen dieses Dokuments gelten im Projekt</w:t>
      </w:r>
      <w:r w:rsidRPr="00FC6188">
        <w:fldChar w:fldCharType="begin"/>
      </w:r>
      <w:r w:rsidRPr="00FC6188">
        <w:instrText xml:space="preserve"> SUBJECT  \* MERGEFORMAT </w:instrText>
      </w:r>
      <w:r w:rsidRPr="00FC6188">
        <w:rPr>
          <w:szCs w:val="22"/>
        </w:rPr>
        <w:fldChar w:fldCharType="end"/>
      </w:r>
      <w:r w:rsidRPr="00FC6188">
        <w:rPr>
          <w:szCs w:val="22"/>
        </w:rPr>
        <w:t>.</w:t>
      </w:r>
    </w:p>
    <w:p w14:paraId="162C1773" w14:textId="77777777" w:rsidR="00740D57" w:rsidRPr="00FC6188" w:rsidRDefault="00740D57" w:rsidP="00740D57">
      <w:pPr>
        <w:pStyle w:val="IPA-TextkrperStandart"/>
        <w:rPr>
          <w:szCs w:val="22"/>
        </w:rPr>
      </w:pPr>
      <w:r w:rsidRPr="00FC6188">
        <w:rPr>
          <w:szCs w:val="22"/>
        </w:rPr>
        <w:t>Gemäss Art. 5 Absatz 2 der Wegleitung über die individuelle praktische Arbeit (IPA) an Lehrabschlussprüfungen des BBT vom 27. August 2001 gilt:</w:t>
      </w:r>
    </w:p>
    <w:p w14:paraId="348C4370" w14:textId="77777777" w:rsidR="00740D57" w:rsidRPr="00FC6188" w:rsidRDefault="00740D57" w:rsidP="00740D57">
      <w:pPr>
        <w:pStyle w:val="IPA-TextkrperStandart"/>
        <w:rPr>
          <w:i/>
          <w:iCs/>
          <w:szCs w:val="22"/>
          <w:lang w:eastAsia="en-US"/>
        </w:rPr>
      </w:pPr>
      <w:r w:rsidRPr="00FC6188">
        <w:rPr>
          <w:i/>
          <w:iCs/>
          <w:szCs w:val="22"/>
          <w:lang w:eastAsia="en-US"/>
        </w:rPr>
        <w:t>„Die zu prüfende Person führt ein Arbeitsjournal. Sie dokumentiert darin täglich das Vorgehen, den Stand der Prüfungsarbeit, sämtliche fremde Hilfestellungen (auch das Internet ist eine Hilfestellung) und besondere Vorkommnisse wie z.B. Änderungen der Aufgabenstellung, Arbeitsunterbrüche, organisatorische Probleme, Abweichungen von der Soll-Planung.“</w:t>
      </w:r>
    </w:p>
    <w:p w14:paraId="0403DD0F" w14:textId="77777777" w:rsidR="00740D57" w:rsidRPr="00FC6188" w:rsidRDefault="00740D57" w:rsidP="00740D57">
      <w:pPr>
        <w:pStyle w:val="IPA-TextkrperStandart"/>
        <w:rPr>
          <w:szCs w:val="22"/>
        </w:rPr>
      </w:pPr>
      <w:r w:rsidRPr="00FC6188">
        <w:rPr>
          <w:szCs w:val="22"/>
        </w:rPr>
        <w:t>Das Arbeitsjournal zur IPA ist zwingend zu führen und den Experten und Fachvorgesetzten vorzulegen. Das Arbeitsjournal ist täglich sinngemäss und korrekt auszufüllen.</w:t>
      </w:r>
    </w:p>
    <w:p w14:paraId="234432DC" w14:textId="77777777" w:rsidR="00740D57" w:rsidRPr="00FC6188" w:rsidRDefault="00740D57" w:rsidP="00740D57">
      <w:pPr>
        <w:pStyle w:val="IPA-TextkrperStandart"/>
        <w:rPr>
          <w:szCs w:val="22"/>
        </w:rPr>
      </w:pPr>
      <w:r w:rsidRPr="00FC6188">
        <w:rPr>
          <w:szCs w:val="22"/>
        </w:rPr>
        <w:t>Das Arbeitsjournal dient der Nachvollziehbarkeit der von den Lernenden ausgeführten Arbeiten und wird als Teil der IPA in die Bewertung mit einbezogen.</w:t>
      </w:r>
    </w:p>
    <w:p w14:paraId="0A5FF46C" w14:textId="77777777" w:rsidR="00740D57" w:rsidRPr="00FC6188" w:rsidRDefault="00740D57" w:rsidP="00740D57">
      <w:pPr>
        <w:pStyle w:val="IPA-HinweistexteTextkanngelschtwerden"/>
      </w:pPr>
      <w:r w:rsidRPr="00FC6188">
        <w:t xml:space="preserve">Das Arbeitsjournal ist den Experten beim Besuch vorzulegen. </w:t>
      </w:r>
      <w:r w:rsidRPr="00FC6188">
        <w:rPr>
          <w:rFonts w:cs="Arial"/>
          <w:color w:val="E36C0A"/>
        </w:rPr>
        <w:t>Es ist sinnvoll, korrekt (mit den echten Zeitangaben gemäss Zeitplan (Soll)) jeden Tag im Stundenraster zu führen.</w:t>
      </w:r>
      <w:r w:rsidRPr="00FC6188">
        <w:t xml:space="preserve"> </w:t>
      </w:r>
    </w:p>
    <w:p w14:paraId="1E308630" w14:textId="77777777" w:rsidR="00740D57" w:rsidRPr="00FC6188" w:rsidRDefault="00740D57" w:rsidP="00740D57">
      <w:pPr>
        <w:pStyle w:val="IPA-HinweistexteTextkanngelschtwerden"/>
      </w:pPr>
      <w:r w:rsidRPr="00FC6188">
        <w:t>Arbeitsprotokoll (Journal)</w:t>
      </w:r>
    </w:p>
    <w:p w14:paraId="4698A6B2" w14:textId="77777777" w:rsidR="00740D57" w:rsidRPr="00FC6188" w:rsidRDefault="00740D57" w:rsidP="00740D57">
      <w:pPr>
        <w:pStyle w:val="IPA-HinweistexteTextkanngelschtwerden"/>
      </w:pPr>
      <w:r w:rsidRPr="00FC6188">
        <w:t>Nachvollziehbare tägliche Notizen (mit Datum) zu den ausgeführten Arbeiten</w:t>
      </w:r>
    </w:p>
    <w:p w14:paraId="693FCA89" w14:textId="77777777" w:rsidR="00740D57" w:rsidRPr="00FC6188" w:rsidRDefault="00740D57" w:rsidP="00740D57">
      <w:pPr>
        <w:pStyle w:val="IPA-HinweistexteTextkanngelschtwerden"/>
      </w:pPr>
    </w:p>
    <w:p w14:paraId="4F49DBBC" w14:textId="77777777" w:rsidR="00740D57" w:rsidRPr="00FC6188" w:rsidRDefault="00740D57" w:rsidP="00740D57">
      <w:pPr>
        <w:pStyle w:val="IPA-HinweistexteTextkanngelschtwerden"/>
      </w:pPr>
      <w:r w:rsidRPr="00FC6188">
        <w:t>Erreichte Ziele / Anforderungen</w:t>
      </w:r>
    </w:p>
    <w:p w14:paraId="5F7F9FB3" w14:textId="77777777" w:rsidR="00740D57" w:rsidRPr="00FC6188" w:rsidRDefault="00740D57" w:rsidP="00740D57">
      <w:pPr>
        <w:pStyle w:val="IPA-HinweistexteTextkanngelschtwerden"/>
      </w:pPr>
      <w:r w:rsidRPr="00FC6188">
        <w:t>Aufgetretene Probleme</w:t>
      </w:r>
    </w:p>
    <w:p w14:paraId="3E1E7F27" w14:textId="77777777" w:rsidR="00740D57" w:rsidRPr="00FC6188" w:rsidRDefault="00740D57" w:rsidP="00740D57">
      <w:pPr>
        <w:pStyle w:val="IPA-HinweistexteTextkanngelschtwerden"/>
      </w:pPr>
      <w:r w:rsidRPr="00FC6188">
        <w:t>Erfolgreiche oder erfolglose Tests</w:t>
      </w:r>
    </w:p>
    <w:p w14:paraId="3300CEF0" w14:textId="77777777" w:rsidR="00740D57" w:rsidRPr="00FC6188" w:rsidRDefault="00740D57" w:rsidP="00740D57">
      <w:pPr>
        <w:pStyle w:val="IPA-HinweistexteTextkanngelschtwerden"/>
      </w:pPr>
      <w:r w:rsidRPr="00FC6188">
        <w:t>Beanspruchte Hilfestellung (wer, was)</w:t>
      </w:r>
    </w:p>
    <w:p w14:paraId="410FA9E0" w14:textId="77777777" w:rsidR="00740D57" w:rsidRPr="00FC6188" w:rsidRDefault="00740D57" w:rsidP="00740D57">
      <w:pPr>
        <w:pStyle w:val="IPA-HinweistexteTextkanngelschtwerden"/>
      </w:pPr>
      <w:r w:rsidRPr="00FC6188">
        <w:t>Nacht- und Wochenendarbeit</w:t>
      </w:r>
    </w:p>
    <w:p w14:paraId="10F4C44E" w14:textId="77777777" w:rsidR="00740D57" w:rsidRPr="00FC6188" w:rsidRDefault="00740D57" w:rsidP="00740D57">
      <w:pPr>
        <w:pStyle w:val="IPA-HinweistexteTextkanngelschtwerden"/>
      </w:pPr>
      <w:r w:rsidRPr="00FC6188">
        <w:t>Vergleich mit Zeitplan</w:t>
      </w:r>
    </w:p>
    <w:p w14:paraId="191B9438" w14:textId="77777777" w:rsidR="00740D57" w:rsidRPr="00FC6188" w:rsidRDefault="00740D57" w:rsidP="00740D57">
      <w:pPr>
        <w:pStyle w:val="IPA-HinweistexteTextkanngelschtwerden"/>
      </w:pPr>
      <w:r w:rsidRPr="00FC6188">
        <w:t>Kritische Hinterfragung des Tages</w:t>
      </w:r>
    </w:p>
    <w:p w14:paraId="5211DE71" w14:textId="77777777" w:rsidR="00740D57" w:rsidRPr="00FC6188" w:rsidRDefault="00740D57" w:rsidP="00740D57">
      <w:pPr>
        <w:pStyle w:val="IPA-HinweistexteTextkanngelschtwerden"/>
      </w:pPr>
      <w:r w:rsidRPr="00FC6188">
        <w:t>Kritischer Rückblick (Reflexion) was war gut? was habe ich gelernt? was könnte ich besser machen? auf was bin ich stolz? Erster Tag (oder halber Tag): Wochentag, xx.yy.20xx</w:t>
      </w:r>
    </w:p>
    <w:p w14:paraId="128F7470" w14:textId="77777777" w:rsidR="00740D57" w:rsidRPr="00FC6188" w:rsidRDefault="00740D57" w:rsidP="00740D57">
      <w:pPr>
        <w:spacing w:after="200"/>
        <w:rPr>
          <w:rFonts w:eastAsia="Times New Roman" w:cs="Times New Roman"/>
          <w:i/>
          <w:vanish/>
          <w:color w:val="E36C0A" w:themeColor="accent6" w:themeShade="BF"/>
        </w:rPr>
      </w:pPr>
      <w:r w:rsidRPr="00FC6188">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740D57" w:rsidRPr="00FC6188" w14:paraId="53EE4EDA" w14:textId="77777777" w:rsidTr="008004C3">
        <w:tc>
          <w:tcPr>
            <w:tcW w:w="4957" w:type="dxa"/>
            <w:tcBorders>
              <w:bottom w:val="dotted" w:sz="4" w:space="0" w:color="auto"/>
            </w:tcBorders>
            <w:shd w:val="clear" w:color="auto" w:fill="92CDDC" w:themeFill="accent5" w:themeFillTint="99"/>
            <w:tcMar>
              <w:top w:w="85" w:type="dxa"/>
              <w:bottom w:w="85" w:type="dxa"/>
            </w:tcMar>
          </w:tcPr>
          <w:p w14:paraId="2472A8EF" w14:textId="688B1796" w:rsidR="00740D57" w:rsidRPr="00FC6188" w:rsidRDefault="00740D57" w:rsidP="007B1DD7">
            <w:pPr>
              <w:pStyle w:val="IPA-Tabellentitel"/>
              <w:rPr>
                <w:color w:val="000000" w:themeColor="text1"/>
                <w:sz w:val="22"/>
                <w:szCs w:val="22"/>
              </w:rPr>
            </w:pPr>
            <w:r w:rsidRPr="00FC6188">
              <w:rPr>
                <w:color w:val="000000" w:themeColor="text1"/>
                <w:sz w:val="22"/>
                <w:szCs w:val="22"/>
              </w:rPr>
              <w:lastRenderedPageBreak/>
              <w:t>Tätigkeiten</w:t>
            </w:r>
            <w:r w:rsidR="00BB70A0" w:rsidRPr="00FC6188">
              <w:rPr>
                <w:color w:val="000000" w:themeColor="text1"/>
                <w:sz w:val="22"/>
                <w:szCs w:val="22"/>
              </w:rPr>
              <w:t xml:space="preserve"> 05.12.2022</w:t>
            </w:r>
          </w:p>
        </w:tc>
        <w:tc>
          <w:tcPr>
            <w:tcW w:w="2335" w:type="dxa"/>
            <w:tcBorders>
              <w:bottom w:val="dotted" w:sz="4" w:space="0" w:color="auto"/>
            </w:tcBorders>
            <w:shd w:val="clear" w:color="auto" w:fill="92CDDC" w:themeFill="accent5" w:themeFillTint="99"/>
            <w:tcMar>
              <w:top w:w="85" w:type="dxa"/>
              <w:bottom w:w="85" w:type="dxa"/>
            </w:tcMar>
          </w:tcPr>
          <w:p w14:paraId="5DC78DCC" w14:textId="77777777" w:rsidR="00740D57" w:rsidRPr="00FC6188" w:rsidRDefault="00740D57" w:rsidP="007B1DD7">
            <w:pPr>
              <w:pStyle w:val="IPA-Tabellentitel"/>
              <w:jc w:val="center"/>
              <w:rPr>
                <w:color w:val="000000" w:themeColor="text1"/>
                <w:sz w:val="22"/>
                <w:szCs w:val="22"/>
              </w:rPr>
            </w:pPr>
            <w:r w:rsidRPr="00FC6188">
              <w:rPr>
                <w:color w:val="000000" w:themeColor="text1"/>
                <w:sz w:val="22"/>
                <w:szCs w:val="22"/>
              </w:rPr>
              <w:t>Beteiligte</w:t>
            </w:r>
          </w:p>
          <w:p w14:paraId="4B97B50F" w14:textId="77777777" w:rsidR="00740D57" w:rsidRPr="00FC6188" w:rsidRDefault="00740D57" w:rsidP="007B1DD7">
            <w:pPr>
              <w:pStyle w:val="IPA-Tabellentitel"/>
              <w:jc w:val="center"/>
              <w:rPr>
                <w:color w:val="000000" w:themeColor="text1"/>
                <w:sz w:val="22"/>
                <w:szCs w:val="22"/>
              </w:rPr>
            </w:pPr>
            <w:r w:rsidRPr="00FC6188">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1609D426" w14:textId="77777777" w:rsidR="00740D57" w:rsidRPr="00FC6188" w:rsidRDefault="00740D57" w:rsidP="007B1DD7">
            <w:pPr>
              <w:pStyle w:val="IPA-Tabellentitel"/>
              <w:jc w:val="center"/>
              <w:rPr>
                <w:color w:val="000000" w:themeColor="text1"/>
                <w:sz w:val="22"/>
                <w:szCs w:val="22"/>
              </w:rPr>
            </w:pPr>
            <w:r w:rsidRPr="00FC6188">
              <w:rPr>
                <w:color w:val="000000" w:themeColor="text1"/>
                <w:sz w:val="22"/>
                <w:szCs w:val="22"/>
              </w:rPr>
              <w:t>Aufwand</w:t>
            </w:r>
          </w:p>
          <w:p w14:paraId="121C652A" w14:textId="77777777" w:rsidR="00740D57" w:rsidRPr="00FC6188" w:rsidRDefault="00740D57" w:rsidP="007B1DD7">
            <w:pPr>
              <w:pStyle w:val="IPA-Tabellentitel"/>
              <w:jc w:val="center"/>
              <w:rPr>
                <w:color w:val="000000" w:themeColor="text1"/>
                <w:sz w:val="22"/>
                <w:szCs w:val="22"/>
              </w:rPr>
            </w:pPr>
            <w:r w:rsidRPr="00FC6188">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6661A7F0" w14:textId="77777777" w:rsidR="00740D57" w:rsidRPr="00FC6188" w:rsidRDefault="00740D57" w:rsidP="007B1DD7">
            <w:pPr>
              <w:pStyle w:val="IPA-Tabellentitel"/>
              <w:jc w:val="center"/>
              <w:rPr>
                <w:color w:val="000000" w:themeColor="text1"/>
                <w:sz w:val="22"/>
                <w:szCs w:val="22"/>
              </w:rPr>
            </w:pPr>
            <w:r w:rsidRPr="00FC6188">
              <w:rPr>
                <w:color w:val="000000" w:themeColor="text1"/>
                <w:sz w:val="22"/>
                <w:szCs w:val="22"/>
              </w:rPr>
              <w:t>Aufwand</w:t>
            </w:r>
          </w:p>
          <w:p w14:paraId="4B749E6B" w14:textId="77777777" w:rsidR="00740D57" w:rsidRPr="00FC6188" w:rsidRDefault="00740D57" w:rsidP="007B1DD7">
            <w:pPr>
              <w:pStyle w:val="IPA-Tabellentitel"/>
              <w:jc w:val="center"/>
              <w:rPr>
                <w:color w:val="000000" w:themeColor="text1"/>
                <w:sz w:val="22"/>
                <w:szCs w:val="22"/>
              </w:rPr>
            </w:pPr>
            <w:r w:rsidRPr="00FC6188">
              <w:rPr>
                <w:color w:val="000000" w:themeColor="text1"/>
                <w:sz w:val="22"/>
                <w:szCs w:val="22"/>
              </w:rPr>
              <w:t>effektiv (Std)</w:t>
            </w:r>
          </w:p>
        </w:tc>
      </w:tr>
      <w:tr w:rsidR="00740D57" w:rsidRPr="00FC6188" w14:paraId="37ABDEE3" w14:textId="77777777" w:rsidTr="008004C3">
        <w:tc>
          <w:tcPr>
            <w:tcW w:w="4957" w:type="dxa"/>
            <w:tcBorders>
              <w:bottom w:val="dotted" w:sz="4" w:space="0" w:color="auto"/>
            </w:tcBorders>
            <w:tcMar>
              <w:top w:w="85" w:type="dxa"/>
              <w:bottom w:w="85" w:type="dxa"/>
            </w:tcMar>
          </w:tcPr>
          <w:p w14:paraId="47F1ECCE" w14:textId="25F0E194" w:rsidR="00740D57" w:rsidRPr="00FC6188" w:rsidRDefault="00740D57" w:rsidP="008004C3">
            <w:pPr>
              <w:pStyle w:val="IPA-Tabelle"/>
              <w:rPr>
                <w:color w:val="000000" w:themeColor="text1"/>
                <w:sz w:val="22"/>
                <w:szCs w:val="22"/>
              </w:rPr>
            </w:pPr>
            <w:r w:rsidRPr="00FC6188">
              <w:rPr>
                <w:i/>
                <w:iCs/>
                <w:color w:val="000000" w:themeColor="text1"/>
                <w:sz w:val="22"/>
                <w:szCs w:val="22"/>
              </w:rPr>
              <w:t>Probe IPA Kickoff</w:t>
            </w:r>
          </w:p>
        </w:tc>
        <w:tc>
          <w:tcPr>
            <w:tcW w:w="2335" w:type="dxa"/>
            <w:tcBorders>
              <w:bottom w:val="dotted" w:sz="4" w:space="0" w:color="auto"/>
            </w:tcBorders>
            <w:tcMar>
              <w:top w:w="85" w:type="dxa"/>
              <w:bottom w:w="85" w:type="dxa"/>
            </w:tcMar>
          </w:tcPr>
          <w:p w14:paraId="271687DC" w14:textId="106ABE50" w:rsidR="00740D57" w:rsidRPr="00FC6188" w:rsidRDefault="00740D57" w:rsidP="007B1DD7">
            <w:pPr>
              <w:pStyle w:val="IPA-Tabelle"/>
              <w:jc w:val="center"/>
              <w:rPr>
                <w:color w:val="000000" w:themeColor="text1"/>
                <w:sz w:val="22"/>
                <w:szCs w:val="22"/>
              </w:rPr>
            </w:pPr>
            <w:r w:rsidRPr="00FC6188">
              <w:rPr>
                <w:color w:val="000000" w:themeColor="text1"/>
                <w:sz w:val="22"/>
                <w:szCs w:val="22"/>
              </w:rPr>
              <w:t>NFA,</w:t>
            </w:r>
            <w:r w:rsidR="008004C3" w:rsidRPr="00FC6188">
              <w:rPr>
                <w:color w:val="000000" w:themeColor="text1"/>
                <w:sz w:val="22"/>
                <w:szCs w:val="22"/>
              </w:rPr>
              <w:t xml:space="preserve"> </w:t>
            </w:r>
            <w:r w:rsidRPr="00FC6188">
              <w:rPr>
                <w:color w:val="000000" w:themeColor="text1"/>
                <w:sz w:val="22"/>
                <w:szCs w:val="22"/>
              </w:rPr>
              <w:t>CSC,</w:t>
            </w:r>
            <w:r w:rsidR="008004C3" w:rsidRPr="00FC6188">
              <w:rPr>
                <w:color w:val="000000" w:themeColor="text1"/>
                <w:sz w:val="22"/>
                <w:szCs w:val="22"/>
              </w:rPr>
              <w:t xml:space="preserve"> </w:t>
            </w:r>
            <w:r w:rsidRPr="00FC6188">
              <w:rPr>
                <w:color w:val="000000" w:themeColor="text1"/>
                <w:sz w:val="22"/>
                <w:szCs w:val="22"/>
              </w:rPr>
              <w:t>BHE, ASE</w:t>
            </w:r>
          </w:p>
        </w:tc>
        <w:tc>
          <w:tcPr>
            <w:tcW w:w="1069" w:type="dxa"/>
            <w:tcBorders>
              <w:bottom w:val="dotted" w:sz="4" w:space="0" w:color="auto"/>
            </w:tcBorders>
            <w:tcMar>
              <w:top w:w="85" w:type="dxa"/>
              <w:bottom w:w="85" w:type="dxa"/>
            </w:tcMar>
          </w:tcPr>
          <w:p w14:paraId="2666C16A" w14:textId="77777777" w:rsidR="00740D57" w:rsidRPr="00FC6188" w:rsidRDefault="00740D57" w:rsidP="007B1DD7">
            <w:pPr>
              <w:pStyle w:val="IPA-Tabelle"/>
              <w:jc w:val="center"/>
              <w:rPr>
                <w:color w:val="000000" w:themeColor="text1"/>
                <w:sz w:val="22"/>
                <w:szCs w:val="22"/>
              </w:rPr>
            </w:pPr>
            <w:r w:rsidRPr="00FC6188">
              <w:rPr>
                <w:color w:val="000000" w:themeColor="text1"/>
                <w:sz w:val="22"/>
                <w:szCs w:val="22"/>
              </w:rPr>
              <w:t>0.75</w:t>
            </w:r>
          </w:p>
        </w:tc>
        <w:tc>
          <w:tcPr>
            <w:tcW w:w="1069" w:type="dxa"/>
            <w:tcBorders>
              <w:bottom w:val="dotted" w:sz="4" w:space="0" w:color="auto"/>
            </w:tcBorders>
            <w:tcMar>
              <w:top w:w="85" w:type="dxa"/>
              <w:bottom w:w="85" w:type="dxa"/>
            </w:tcMar>
          </w:tcPr>
          <w:p w14:paraId="4F16C5B7" w14:textId="77777777" w:rsidR="00740D57" w:rsidRPr="00FC6188" w:rsidRDefault="00740D57" w:rsidP="007B1DD7">
            <w:pPr>
              <w:pStyle w:val="IPA-Tabelle"/>
              <w:jc w:val="center"/>
              <w:rPr>
                <w:color w:val="000000" w:themeColor="text1"/>
                <w:sz w:val="22"/>
                <w:szCs w:val="22"/>
              </w:rPr>
            </w:pPr>
            <w:r w:rsidRPr="00FC6188">
              <w:rPr>
                <w:color w:val="000000" w:themeColor="text1"/>
                <w:sz w:val="22"/>
                <w:szCs w:val="22"/>
              </w:rPr>
              <w:t>1.16</w:t>
            </w:r>
          </w:p>
        </w:tc>
      </w:tr>
      <w:tr w:rsidR="00740D57" w:rsidRPr="00FC6188" w14:paraId="7F577EDA" w14:textId="77777777" w:rsidTr="008004C3">
        <w:tc>
          <w:tcPr>
            <w:tcW w:w="4957" w:type="dxa"/>
            <w:tcBorders>
              <w:bottom w:val="dotted" w:sz="4" w:space="0" w:color="auto"/>
            </w:tcBorders>
            <w:tcMar>
              <w:top w:w="85" w:type="dxa"/>
              <w:bottom w:w="85" w:type="dxa"/>
            </w:tcMar>
          </w:tcPr>
          <w:p w14:paraId="2BADED37" w14:textId="41B70969" w:rsidR="00740D57" w:rsidRPr="00FC6188" w:rsidRDefault="00740D57" w:rsidP="008004C3">
            <w:pPr>
              <w:pStyle w:val="IPA-Tabelle"/>
              <w:rPr>
                <w:color w:val="000000" w:themeColor="text1"/>
                <w:sz w:val="22"/>
                <w:szCs w:val="22"/>
              </w:rPr>
            </w:pPr>
            <w:r w:rsidRPr="00FC6188">
              <w:rPr>
                <w:i/>
                <w:iCs/>
                <w:color w:val="000000" w:themeColor="text1"/>
                <w:sz w:val="22"/>
                <w:szCs w:val="22"/>
              </w:rPr>
              <w:t>Vorbereitung Dokument und Repository</w:t>
            </w:r>
          </w:p>
        </w:tc>
        <w:tc>
          <w:tcPr>
            <w:tcW w:w="2335" w:type="dxa"/>
            <w:tcBorders>
              <w:bottom w:val="dotted" w:sz="4" w:space="0" w:color="auto"/>
            </w:tcBorders>
            <w:tcMar>
              <w:top w:w="85" w:type="dxa"/>
              <w:bottom w:w="85" w:type="dxa"/>
            </w:tcMar>
          </w:tcPr>
          <w:p w14:paraId="4A7224AE" w14:textId="77777777" w:rsidR="00740D57" w:rsidRPr="00FC6188" w:rsidRDefault="00740D57" w:rsidP="007B1DD7">
            <w:pPr>
              <w:pStyle w:val="IPA-Tabelle"/>
              <w:jc w:val="center"/>
              <w:rPr>
                <w:color w:val="000000" w:themeColor="text1"/>
                <w:sz w:val="22"/>
                <w:szCs w:val="22"/>
              </w:rPr>
            </w:pPr>
            <w:r w:rsidRPr="00FC6188">
              <w:rPr>
                <w:color w:val="000000" w:themeColor="text1"/>
                <w:sz w:val="22"/>
                <w:szCs w:val="22"/>
              </w:rPr>
              <w:t>NFA</w:t>
            </w:r>
          </w:p>
        </w:tc>
        <w:tc>
          <w:tcPr>
            <w:tcW w:w="1069" w:type="dxa"/>
            <w:tcBorders>
              <w:bottom w:val="dotted" w:sz="4" w:space="0" w:color="auto"/>
            </w:tcBorders>
            <w:tcMar>
              <w:top w:w="85" w:type="dxa"/>
              <w:bottom w:w="85" w:type="dxa"/>
            </w:tcMar>
          </w:tcPr>
          <w:p w14:paraId="17F60EEA" w14:textId="5D68F7FD" w:rsidR="00740D57" w:rsidRPr="00FC6188" w:rsidRDefault="00B5446A" w:rsidP="007B1DD7">
            <w:pPr>
              <w:pStyle w:val="IPA-Tabelle"/>
              <w:jc w:val="center"/>
              <w:rPr>
                <w:color w:val="000000" w:themeColor="text1"/>
                <w:sz w:val="22"/>
                <w:szCs w:val="22"/>
              </w:rPr>
            </w:pPr>
            <w:r w:rsidRPr="00FC6188">
              <w:rPr>
                <w:color w:val="000000" w:themeColor="text1"/>
                <w:sz w:val="22"/>
                <w:szCs w:val="22"/>
              </w:rPr>
              <w:t>4</w:t>
            </w:r>
          </w:p>
        </w:tc>
        <w:tc>
          <w:tcPr>
            <w:tcW w:w="1069" w:type="dxa"/>
            <w:tcBorders>
              <w:bottom w:val="dotted" w:sz="4" w:space="0" w:color="auto"/>
            </w:tcBorders>
            <w:tcMar>
              <w:top w:w="85" w:type="dxa"/>
              <w:bottom w:w="85" w:type="dxa"/>
            </w:tcMar>
          </w:tcPr>
          <w:p w14:paraId="55A6E978" w14:textId="1EFE8652" w:rsidR="00FB3586" w:rsidRPr="00FC6188" w:rsidRDefault="00B5446A" w:rsidP="00FB3586">
            <w:pPr>
              <w:pStyle w:val="IPA-Tabelle"/>
              <w:rPr>
                <w:color w:val="000000" w:themeColor="text1"/>
                <w:sz w:val="22"/>
                <w:szCs w:val="22"/>
              </w:rPr>
            </w:pPr>
            <w:r w:rsidRPr="00FC6188">
              <w:rPr>
                <w:color w:val="000000" w:themeColor="text1"/>
                <w:sz w:val="22"/>
                <w:szCs w:val="22"/>
              </w:rPr>
              <w:t>3</w:t>
            </w:r>
          </w:p>
        </w:tc>
      </w:tr>
      <w:tr w:rsidR="00FB3586" w:rsidRPr="00FC6188" w14:paraId="1730DFDE" w14:textId="77777777" w:rsidTr="008004C3">
        <w:tc>
          <w:tcPr>
            <w:tcW w:w="4957" w:type="dxa"/>
            <w:tcBorders>
              <w:bottom w:val="dotted" w:sz="4" w:space="0" w:color="auto"/>
            </w:tcBorders>
            <w:tcMar>
              <w:top w:w="85" w:type="dxa"/>
              <w:bottom w:w="85" w:type="dxa"/>
            </w:tcMar>
          </w:tcPr>
          <w:p w14:paraId="5F1D3518" w14:textId="6D5CAAF5" w:rsidR="00FB3586" w:rsidRPr="00FC6188" w:rsidRDefault="00B5446A" w:rsidP="007B1DD7">
            <w:pPr>
              <w:pStyle w:val="IPA-Tabelle"/>
              <w:rPr>
                <w:i/>
                <w:iCs/>
                <w:color w:val="000000" w:themeColor="text1"/>
                <w:sz w:val="22"/>
                <w:szCs w:val="22"/>
              </w:rPr>
            </w:pPr>
            <w:r w:rsidRPr="00FC6188">
              <w:rPr>
                <w:i/>
                <w:iCs/>
                <w:color w:val="000000" w:themeColor="text1"/>
                <w:sz w:val="22"/>
                <w:szCs w:val="22"/>
              </w:rPr>
              <w:t>Zeitplan erstellen und Planen</w:t>
            </w:r>
          </w:p>
        </w:tc>
        <w:tc>
          <w:tcPr>
            <w:tcW w:w="2335" w:type="dxa"/>
            <w:tcBorders>
              <w:bottom w:val="dotted" w:sz="4" w:space="0" w:color="auto"/>
            </w:tcBorders>
            <w:tcMar>
              <w:top w:w="85" w:type="dxa"/>
              <w:bottom w:w="85" w:type="dxa"/>
            </w:tcMar>
          </w:tcPr>
          <w:p w14:paraId="7E8AC935" w14:textId="2BED576C" w:rsidR="00FB3586" w:rsidRPr="00FC6188" w:rsidRDefault="00B5446A" w:rsidP="007B1DD7">
            <w:pPr>
              <w:pStyle w:val="IPA-Tabelle"/>
              <w:jc w:val="center"/>
              <w:rPr>
                <w:color w:val="000000" w:themeColor="text1"/>
                <w:sz w:val="22"/>
                <w:szCs w:val="22"/>
              </w:rPr>
            </w:pPr>
            <w:r w:rsidRPr="00FC6188">
              <w:rPr>
                <w:color w:val="000000" w:themeColor="text1"/>
                <w:sz w:val="22"/>
                <w:szCs w:val="22"/>
              </w:rPr>
              <w:t>NFA</w:t>
            </w:r>
          </w:p>
        </w:tc>
        <w:tc>
          <w:tcPr>
            <w:tcW w:w="1069" w:type="dxa"/>
            <w:tcBorders>
              <w:bottom w:val="dotted" w:sz="4" w:space="0" w:color="auto"/>
            </w:tcBorders>
            <w:tcMar>
              <w:top w:w="85" w:type="dxa"/>
              <w:bottom w:w="85" w:type="dxa"/>
            </w:tcMar>
          </w:tcPr>
          <w:p w14:paraId="2D56013F" w14:textId="4B3F8ECB" w:rsidR="00FB3586" w:rsidRPr="00FC6188" w:rsidRDefault="00B5446A" w:rsidP="007B1DD7">
            <w:pPr>
              <w:pStyle w:val="IPA-Tabelle"/>
              <w:jc w:val="center"/>
              <w:rPr>
                <w:color w:val="000000" w:themeColor="text1"/>
                <w:sz w:val="22"/>
                <w:szCs w:val="22"/>
              </w:rPr>
            </w:pPr>
            <w:r w:rsidRPr="00FC6188">
              <w:rPr>
                <w:color w:val="000000" w:themeColor="text1"/>
                <w:sz w:val="22"/>
                <w:szCs w:val="22"/>
              </w:rPr>
              <w:t>2</w:t>
            </w:r>
          </w:p>
        </w:tc>
        <w:tc>
          <w:tcPr>
            <w:tcW w:w="1069" w:type="dxa"/>
            <w:tcBorders>
              <w:bottom w:val="dotted" w:sz="4" w:space="0" w:color="auto"/>
            </w:tcBorders>
            <w:tcMar>
              <w:top w:w="85" w:type="dxa"/>
              <w:bottom w:w="85" w:type="dxa"/>
            </w:tcMar>
          </w:tcPr>
          <w:p w14:paraId="577AA5A0" w14:textId="6055E34D" w:rsidR="00FB3586" w:rsidRPr="00FC6188" w:rsidRDefault="00B5446A" w:rsidP="00FB3586">
            <w:pPr>
              <w:pStyle w:val="IPA-Tabelle"/>
              <w:rPr>
                <w:color w:val="000000" w:themeColor="text1"/>
                <w:sz w:val="22"/>
                <w:szCs w:val="22"/>
              </w:rPr>
            </w:pPr>
            <w:r w:rsidRPr="00FC6188">
              <w:rPr>
                <w:color w:val="000000" w:themeColor="text1"/>
                <w:sz w:val="22"/>
                <w:szCs w:val="22"/>
              </w:rPr>
              <w:t>2</w:t>
            </w:r>
          </w:p>
        </w:tc>
      </w:tr>
      <w:tr w:rsidR="00B5446A" w:rsidRPr="00FC6188" w14:paraId="6E09988A" w14:textId="77777777" w:rsidTr="008004C3">
        <w:tc>
          <w:tcPr>
            <w:tcW w:w="4957" w:type="dxa"/>
            <w:tcBorders>
              <w:bottom w:val="dotted" w:sz="4" w:space="0" w:color="auto"/>
            </w:tcBorders>
            <w:tcMar>
              <w:top w:w="85" w:type="dxa"/>
              <w:bottom w:w="85" w:type="dxa"/>
            </w:tcMar>
          </w:tcPr>
          <w:p w14:paraId="2D8151AB" w14:textId="305FC6B4" w:rsidR="00B5446A" w:rsidRPr="00FC6188" w:rsidRDefault="00B5446A" w:rsidP="007B1DD7">
            <w:pPr>
              <w:pStyle w:val="IPA-Tabelle"/>
              <w:rPr>
                <w:i/>
                <w:iCs/>
                <w:color w:val="000000" w:themeColor="text1"/>
                <w:sz w:val="22"/>
                <w:szCs w:val="22"/>
              </w:rPr>
            </w:pPr>
            <w:r w:rsidRPr="00FC6188">
              <w:rPr>
                <w:i/>
                <w:iCs/>
                <w:color w:val="000000" w:themeColor="text1"/>
                <w:sz w:val="22"/>
                <w:szCs w:val="22"/>
              </w:rPr>
              <w:t>Dokumentieren</w:t>
            </w:r>
          </w:p>
        </w:tc>
        <w:tc>
          <w:tcPr>
            <w:tcW w:w="2335" w:type="dxa"/>
            <w:tcBorders>
              <w:bottom w:val="dotted" w:sz="4" w:space="0" w:color="auto"/>
            </w:tcBorders>
            <w:tcMar>
              <w:top w:w="85" w:type="dxa"/>
              <w:bottom w:w="85" w:type="dxa"/>
            </w:tcMar>
          </w:tcPr>
          <w:p w14:paraId="5526EAB5" w14:textId="40679B6F" w:rsidR="00B5446A" w:rsidRPr="00FC6188" w:rsidRDefault="00B5446A" w:rsidP="007B1DD7">
            <w:pPr>
              <w:pStyle w:val="IPA-Tabelle"/>
              <w:jc w:val="center"/>
              <w:rPr>
                <w:color w:val="000000" w:themeColor="text1"/>
                <w:sz w:val="22"/>
                <w:szCs w:val="22"/>
              </w:rPr>
            </w:pPr>
            <w:r w:rsidRPr="00FC6188">
              <w:rPr>
                <w:color w:val="000000" w:themeColor="text1"/>
                <w:sz w:val="22"/>
                <w:szCs w:val="22"/>
              </w:rPr>
              <w:t>NFA</w:t>
            </w:r>
          </w:p>
        </w:tc>
        <w:tc>
          <w:tcPr>
            <w:tcW w:w="1069" w:type="dxa"/>
            <w:tcBorders>
              <w:bottom w:val="dotted" w:sz="4" w:space="0" w:color="auto"/>
            </w:tcBorders>
            <w:tcMar>
              <w:top w:w="85" w:type="dxa"/>
              <w:bottom w:w="85" w:type="dxa"/>
            </w:tcMar>
          </w:tcPr>
          <w:p w14:paraId="5106F692" w14:textId="7E43A406" w:rsidR="00B5446A" w:rsidRPr="00FC6188" w:rsidRDefault="008004C3" w:rsidP="007B1DD7">
            <w:pPr>
              <w:pStyle w:val="IPA-Tabelle"/>
              <w:jc w:val="center"/>
              <w:rPr>
                <w:color w:val="000000" w:themeColor="text1"/>
                <w:sz w:val="22"/>
                <w:szCs w:val="22"/>
              </w:rPr>
            </w:pPr>
            <w:r w:rsidRPr="00FC6188">
              <w:rPr>
                <w:color w:val="000000" w:themeColor="text1"/>
                <w:sz w:val="22"/>
                <w:szCs w:val="22"/>
              </w:rPr>
              <w:t>0</w:t>
            </w:r>
          </w:p>
        </w:tc>
        <w:tc>
          <w:tcPr>
            <w:tcW w:w="1069" w:type="dxa"/>
            <w:tcBorders>
              <w:bottom w:val="dotted" w:sz="4" w:space="0" w:color="auto"/>
            </w:tcBorders>
            <w:tcMar>
              <w:top w:w="85" w:type="dxa"/>
              <w:bottom w:w="85" w:type="dxa"/>
            </w:tcMar>
          </w:tcPr>
          <w:p w14:paraId="132E308F" w14:textId="09913514" w:rsidR="00B5446A" w:rsidRPr="00FC6188" w:rsidRDefault="00B5446A" w:rsidP="00FB3586">
            <w:pPr>
              <w:pStyle w:val="IPA-Tabelle"/>
              <w:rPr>
                <w:color w:val="000000" w:themeColor="text1"/>
                <w:sz w:val="22"/>
                <w:szCs w:val="22"/>
              </w:rPr>
            </w:pPr>
            <w:r w:rsidRPr="00FC6188">
              <w:rPr>
                <w:color w:val="000000" w:themeColor="text1"/>
                <w:sz w:val="22"/>
                <w:szCs w:val="22"/>
              </w:rPr>
              <w:t>1</w:t>
            </w:r>
          </w:p>
        </w:tc>
      </w:tr>
      <w:tr w:rsidR="00B5446A" w:rsidRPr="00FC6188" w14:paraId="6CEA73A4" w14:textId="77777777" w:rsidTr="008004C3">
        <w:tc>
          <w:tcPr>
            <w:tcW w:w="4957" w:type="dxa"/>
            <w:tcBorders>
              <w:bottom w:val="dotted" w:sz="4" w:space="0" w:color="auto"/>
            </w:tcBorders>
            <w:tcMar>
              <w:top w:w="85" w:type="dxa"/>
              <w:bottom w:w="85" w:type="dxa"/>
            </w:tcMar>
          </w:tcPr>
          <w:p w14:paraId="75FFF474" w14:textId="6126792E" w:rsidR="00B5446A" w:rsidRPr="00FC6188" w:rsidRDefault="00B5446A" w:rsidP="007B1DD7">
            <w:pPr>
              <w:pStyle w:val="IPA-Tabelle"/>
              <w:rPr>
                <w:i/>
                <w:iCs/>
                <w:color w:val="000000" w:themeColor="text1"/>
                <w:sz w:val="22"/>
                <w:szCs w:val="22"/>
              </w:rPr>
            </w:pPr>
            <w:r w:rsidRPr="00FC6188">
              <w:rPr>
                <w:i/>
                <w:iCs/>
                <w:color w:val="000000" w:themeColor="text1"/>
                <w:sz w:val="22"/>
                <w:szCs w:val="22"/>
              </w:rPr>
              <w:t>Arbeitsjournal schreiben</w:t>
            </w:r>
          </w:p>
        </w:tc>
        <w:tc>
          <w:tcPr>
            <w:tcW w:w="2335" w:type="dxa"/>
            <w:tcBorders>
              <w:bottom w:val="dotted" w:sz="4" w:space="0" w:color="auto"/>
            </w:tcBorders>
            <w:tcMar>
              <w:top w:w="85" w:type="dxa"/>
              <w:bottom w:w="85" w:type="dxa"/>
            </w:tcMar>
          </w:tcPr>
          <w:p w14:paraId="7751FFE5" w14:textId="71B93E97" w:rsidR="00B5446A" w:rsidRPr="00FC6188" w:rsidRDefault="00B5446A" w:rsidP="007B1DD7">
            <w:pPr>
              <w:pStyle w:val="IPA-Tabelle"/>
              <w:jc w:val="center"/>
              <w:rPr>
                <w:color w:val="000000" w:themeColor="text1"/>
                <w:sz w:val="22"/>
                <w:szCs w:val="22"/>
              </w:rPr>
            </w:pPr>
            <w:r w:rsidRPr="00FC6188">
              <w:rPr>
                <w:color w:val="000000" w:themeColor="text1"/>
                <w:sz w:val="22"/>
                <w:szCs w:val="22"/>
              </w:rPr>
              <w:t>NFA</w:t>
            </w:r>
          </w:p>
        </w:tc>
        <w:tc>
          <w:tcPr>
            <w:tcW w:w="1069" w:type="dxa"/>
            <w:tcBorders>
              <w:bottom w:val="dotted" w:sz="4" w:space="0" w:color="auto"/>
            </w:tcBorders>
            <w:tcMar>
              <w:top w:w="85" w:type="dxa"/>
              <w:bottom w:w="85" w:type="dxa"/>
            </w:tcMar>
          </w:tcPr>
          <w:p w14:paraId="1FD2FAD7" w14:textId="04ED1AFA" w:rsidR="00B5446A" w:rsidRPr="00FC6188" w:rsidRDefault="00B5446A" w:rsidP="007B1DD7">
            <w:pPr>
              <w:pStyle w:val="IPA-Tabelle"/>
              <w:jc w:val="center"/>
              <w:rPr>
                <w:color w:val="000000" w:themeColor="text1"/>
                <w:sz w:val="22"/>
                <w:szCs w:val="22"/>
              </w:rPr>
            </w:pPr>
            <w:r w:rsidRPr="00FC6188">
              <w:rPr>
                <w:color w:val="000000" w:themeColor="text1"/>
                <w:sz w:val="22"/>
                <w:szCs w:val="22"/>
              </w:rPr>
              <w:t>0.5</w:t>
            </w:r>
          </w:p>
        </w:tc>
        <w:tc>
          <w:tcPr>
            <w:tcW w:w="1069" w:type="dxa"/>
            <w:tcBorders>
              <w:bottom w:val="dotted" w:sz="4" w:space="0" w:color="auto"/>
            </w:tcBorders>
            <w:tcMar>
              <w:top w:w="85" w:type="dxa"/>
              <w:bottom w:w="85" w:type="dxa"/>
            </w:tcMar>
          </w:tcPr>
          <w:p w14:paraId="7BEDCD50" w14:textId="35F3E526" w:rsidR="00B5446A" w:rsidRPr="00FC6188" w:rsidRDefault="00B5446A" w:rsidP="00FB3586">
            <w:pPr>
              <w:pStyle w:val="IPA-Tabelle"/>
              <w:rPr>
                <w:color w:val="000000" w:themeColor="text1"/>
                <w:sz w:val="22"/>
                <w:szCs w:val="22"/>
              </w:rPr>
            </w:pPr>
            <w:r w:rsidRPr="00FC6188">
              <w:rPr>
                <w:color w:val="000000" w:themeColor="text1"/>
                <w:sz w:val="22"/>
                <w:szCs w:val="22"/>
              </w:rPr>
              <w:t>0.5</w:t>
            </w:r>
          </w:p>
        </w:tc>
      </w:tr>
      <w:tr w:rsidR="00740D57" w:rsidRPr="00FC6188" w14:paraId="18918D74" w14:textId="77777777" w:rsidTr="008004C3">
        <w:tc>
          <w:tcPr>
            <w:tcW w:w="4957" w:type="dxa"/>
            <w:tcBorders>
              <w:bottom w:val="dotted" w:sz="4" w:space="0" w:color="auto"/>
            </w:tcBorders>
            <w:tcMar>
              <w:top w:w="85" w:type="dxa"/>
              <w:bottom w:w="85" w:type="dxa"/>
            </w:tcMar>
          </w:tcPr>
          <w:p w14:paraId="5AAA5E5D" w14:textId="77777777" w:rsidR="00740D57" w:rsidRPr="00FC6188" w:rsidRDefault="00740D57" w:rsidP="007B1DD7">
            <w:pPr>
              <w:pStyle w:val="IPA-Tabellentitel"/>
              <w:rPr>
                <w:color w:val="000000" w:themeColor="text1"/>
                <w:sz w:val="22"/>
                <w:szCs w:val="22"/>
              </w:rPr>
            </w:pPr>
            <w:r w:rsidRPr="00FC6188">
              <w:rPr>
                <w:color w:val="000000" w:themeColor="text1"/>
                <w:sz w:val="22"/>
                <w:szCs w:val="22"/>
              </w:rPr>
              <w:t>Total:</w:t>
            </w:r>
          </w:p>
        </w:tc>
        <w:tc>
          <w:tcPr>
            <w:tcW w:w="2335" w:type="dxa"/>
            <w:tcBorders>
              <w:bottom w:val="dotted" w:sz="4" w:space="0" w:color="auto"/>
            </w:tcBorders>
            <w:tcMar>
              <w:top w:w="85" w:type="dxa"/>
              <w:bottom w:w="85" w:type="dxa"/>
            </w:tcMar>
          </w:tcPr>
          <w:p w14:paraId="54F308A6" w14:textId="77777777" w:rsidR="00740D57" w:rsidRPr="00FC6188" w:rsidRDefault="00740D57" w:rsidP="007B1DD7">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A9FB39B" w14:textId="055D69B3" w:rsidR="00740D57" w:rsidRPr="00FC6188" w:rsidRDefault="00740D57" w:rsidP="007B1DD7">
            <w:pPr>
              <w:pStyle w:val="IPA-Tabellentitel"/>
              <w:jc w:val="center"/>
              <w:rPr>
                <w:b w:val="0"/>
                <w:bCs w:val="0"/>
                <w:color w:val="000000" w:themeColor="text1"/>
                <w:sz w:val="22"/>
                <w:szCs w:val="22"/>
              </w:rPr>
            </w:pPr>
            <w:r w:rsidRPr="00FC6188">
              <w:rPr>
                <w:b w:val="0"/>
                <w:bCs w:val="0"/>
                <w:color w:val="000000" w:themeColor="text1"/>
                <w:sz w:val="22"/>
                <w:szCs w:val="22"/>
              </w:rPr>
              <w:fldChar w:fldCharType="begin"/>
            </w:r>
            <w:r w:rsidRPr="00FC6188">
              <w:rPr>
                <w:b w:val="0"/>
                <w:bCs w:val="0"/>
                <w:color w:val="000000" w:themeColor="text1"/>
                <w:sz w:val="22"/>
                <w:szCs w:val="22"/>
              </w:rPr>
              <w:instrText xml:space="preserve"> =SUM(ABOVE) \# "#’##0.00" </w:instrText>
            </w:r>
            <w:r w:rsidRPr="00FC6188">
              <w:rPr>
                <w:b w:val="0"/>
                <w:bCs w:val="0"/>
                <w:color w:val="000000" w:themeColor="text1"/>
                <w:sz w:val="22"/>
                <w:szCs w:val="22"/>
              </w:rPr>
              <w:fldChar w:fldCharType="separate"/>
            </w:r>
            <w:r w:rsidR="008004C3" w:rsidRPr="00FC6188">
              <w:rPr>
                <w:b w:val="0"/>
                <w:bCs w:val="0"/>
                <w:color w:val="000000" w:themeColor="text1"/>
                <w:sz w:val="22"/>
                <w:szCs w:val="22"/>
              </w:rPr>
              <w:t xml:space="preserve">   7.25</w:t>
            </w:r>
            <w:r w:rsidRPr="00FC6188">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2BB9F8FB" w14:textId="7EC13214" w:rsidR="00740D57" w:rsidRPr="00FC6188" w:rsidRDefault="00740D57" w:rsidP="007B1DD7">
            <w:pPr>
              <w:pStyle w:val="IPA-Tabellentitel"/>
              <w:jc w:val="center"/>
              <w:rPr>
                <w:b w:val="0"/>
                <w:bCs w:val="0"/>
                <w:color w:val="000000" w:themeColor="text1"/>
                <w:sz w:val="22"/>
                <w:szCs w:val="22"/>
              </w:rPr>
            </w:pPr>
            <w:r w:rsidRPr="00FC6188">
              <w:rPr>
                <w:b w:val="0"/>
                <w:bCs w:val="0"/>
                <w:color w:val="000000" w:themeColor="text1"/>
                <w:sz w:val="22"/>
                <w:szCs w:val="22"/>
              </w:rPr>
              <w:fldChar w:fldCharType="begin"/>
            </w:r>
            <w:r w:rsidRPr="00FC6188">
              <w:rPr>
                <w:b w:val="0"/>
                <w:bCs w:val="0"/>
                <w:color w:val="000000" w:themeColor="text1"/>
                <w:sz w:val="22"/>
                <w:szCs w:val="22"/>
              </w:rPr>
              <w:instrText xml:space="preserve"> =SUM(ABOVE) \# "#’##0.00" </w:instrText>
            </w:r>
            <w:r w:rsidRPr="00FC6188">
              <w:rPr>
                <w:b w:val="0"/>
                <w:bCs w:val="0"/>
                <w:color w:val="000000" w:themeColor="text1"/>
                <w:sz w:val="22"/>
                <w:szCs w:val="22"/>
              </w:rPr>
              <w:fldChar w:fldCharType="separate"/>
            </w:r>
            <w:r w:rsidR="00B5446A" w:rsidRPr="00FC6188">
              <w:rPr>
                <w:b w:val="0"/>
                <w:bCs w:val="0"/>
                <w:color w:val="000000" w:themeColor="text1"/>
                <w:sz w:val="22"/>
                <w:szCs w:val="22"/>
              </w:rPr>
              <w:t xml:space="preserve">   7.66</w:t>
            </w:r>
            <w:r w:rsidRPr="00FC6188">
              <w:rPr>
                <w:b w:val="0"/>
                <w:bCs w:val="0"/>
                <w:color w:val="000000" w:themeColor="text1"/>
                <w:sz w:val="22"/>
                <w:szCs w:val="22"/>
              </w:rPr>
              <w:fldChar w:fldCharType="end"/>
            </w:r>
          </w:p>
        </w:tc>
      </w:tr>
      <w:tr w:rsidR="00740D57" w:rsidRPr="00FC6188" w14:paraId="4CD648AC" w14:textId="77777777" w:rsidTr="008004C3">
        <w:tc>
          <w:tcPr>
            <w:tcW w:w="4957" w:type="dxa"/>
            <w:tcBorders>
              <w:bottom w:val="dotted" w:sz="4" w:space="0" w:color="auto"/>
              <w:right w:val="nil"/>
            </w:tcBorders>
            <w:shd w:val="clear" w:color="auto" w:fill="92CDDC" w:themeFill="accent5" w:themeFillTint="99"/>
          </w:tcPr>
          <w:p w14:paraId="22EC4D92" w14:textId="77777777" w:rsidR="00740D57" w:rsidRPr="00FC6188" w:rsidRDefault="00740D57" w:rsidP="007B1DD7">
            <w:pPr>
              <w:pStyle w:val="IPA-Tabellentitel"/>
              <w:rPr>
                <w:color w:val="000000" w:themeColor="text1"/>
                <w:sz w:val="22"/>
                <w:szCs w:val="22"/>
              </w:rPr>
            </w:pPr>
            <w:r w:rsidRPr="00FC6188">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5E6896E1" w14:textId="77777777" w:rsidR="00740D57" w:rsidRPr="00FC6188"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6D712275" w14:textId="77777777" w:rsidR="00740D57" w:rsidRPr="00FC6188"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843D1D9" w14:textId="77777777" w:rsidR="00740D57" w:rsidRPr="00FC6188" w:rsidRDefault="00740D57" w:rsidP="007B1DD7">
            <w:pPr>
              <w:pStyle w:val="IPA-Tabellentitel"/>
              <w:jc w:val="center"/>
              <w:rPr>
                <w:color w:val="000000" w:themeColor="text1"/>
                <w:sz w:val="22"/>
                <w:szCs w:val="22"/>
              </w:rPr>
            </w:pPr>
          </w:p>
        </w:tc>
      </w:tr>
      <w:tr w:rsidR="00740D57" w:rsidRPr="00FC6188" w14:paraId="7618A35B" w14:textId="77777777" w:rsidTr="007B1DD7">
        <w:tc>
          <w:tcPr>
            <w:tcW w:w="9430" w:type="dxa"/>
            <w:gridSpan w:val="4"/>
            <w:tcBorders>
              <w:bottom w:val="dotted" w:sz="4" w:space="0" w:color="auto"/>
            </w:tcBorders>
            <w:tcMar>
              <w:top w:w="85" w:type="dxa"/>
              <w:bottom w:w="85" w:type="dxa"/>
            </w:tcMar>
          </w:tcPr>
          <w:p w14:paraId="53AEDC54" w14:textId="543156B0" w:rsidR="00740D57" w:rsidRPr="00FC6188" w:rsidRDefault="00740D57" w:rsidP="007B1DD7">
            <w:r w:rsidRPr="00FC6188">
              <w:t xml:space="preserve">Im Kickoff haben wir den Ablauf dieser nächsten 5 Tage besprochen, wir haben die </w:t>
            </w:r>
            <w:r w:rsidR="005F079F" w:rsidRPr="00FC6188">
              <w:t>IPA-Kriterien</w:t>
            </w:r>
            <w:r w:rsidRPr="00FC6188">
              <w:t xml:space="preserve"> noch überflogen, Projektmanagement Methoden besprochen.</w:t>
            </w:r>
          </w:p>
          <w:p w14:paraId="7647674B" w14:textId="133683EF" w:rsidR="00740D57" w:rsidRPr="00FC6188" w:rsidRDefault="00740D57" w:rsidP="007B1DD7">
            <w:r w:rsidRPr="00FC6188">
              <w:t xml:space="preserve">Bei der Vorbereitung von Dokument und Repository habe ich mir auf meinem Private </w:t>
            </w:r>
            <w:r w:rsidR="005F079F" w:rsidRPr="00FC6188">
              <w:t>GitHub</w:t>
            </w:r>
            <w:r w:rsidRPr="00FC6188">
              <w:t xml:space="preserve"> </w:t>
            </w:r>
            <w:r w:rsidR="005F079F" w:rsidRPr="00FC6188">
              <w:t>Account</w:t>
            </w:r>
            <w:r w:rsidRPr="00FC6188">
              <w:t xml:space="preserve"> ein Repository </w:t>
            </w:r>
            <w:r w:rsidR="005F079F" w:rsidRPr="00FC6188">
              <w:t>erstellt,</w:t>
            </w:r>
            <w:r w:rsidRPr="00FC6188">
              <w:t xml:space="preserve"> um die Dokumentation da </w:t>
            </w:r>
            <w:r w:rsidR="005F079F" w:rsidRPr="00FC6188">
              <w:t>hochzuladen</w:t>
            </w:r>
            <w:r w:rsidRPr="00FC6188">
              <w:t>. Auch fing ich and die Dokumentation auszufüllen mit Informationen, welche ich bereits habe.</w:t>
            </w:r>
          </w:p>
          <w:p w14:paraId="2C528DDA" w14:textId="4D8AA62F" w:rsidR="00740D57" w:rsidRPr="00FC6188" w:rsidRDefault="005F079F" w:rsidP="007B1DD7">
            <w:pPr>
              <w:pStyle w:val="IPA-HinweistexteTextkanngelschtwerden"/>
            </w:pPr>
            <w:r w:rsidRPr="00FC6188">
              <w:t>Beschreibung was</w:t>
            </w:r>
            <w:r w:rsidR="00740D57" w:rsidRPr="00FC6188">
              <w:t xml:space="preserve"> gemacht wurde, Erfolgen und Misserfolgen (Problemen) was ist alles passiert, wie war das Vorankommen?</w:t>
            </w:r>
          </w:p>
        </w:tc>
      </w:tr>
      <w:tr w:rsidR="00740D57" w:rsidRPr="00FC6188" w14:paraId="2959D4DE" w14:textId="77777777" w:rsidTr="008004C3">
        <w:tc>
          <w:tcPr>
            <w:tcW w:w="4957" w:type="dxa"/>
            <w:tcBorders>
              <w:bottom w:val="dotted" w:sz="4" w:space="0" w:color="auto"/>
              <w:right w:val="nil"/>
            </w:tcBorders>
            <w:shd w:val="clear" w:color="auto" w:fill="92CDDC" w:themeFill="accent5" w:themeFillTint="99"/>
          </w:tcPr>
          <w:p w14:paraId="2A3FDEFC" w14:textId="77777777" w:rsidR="00740D57" w:rsidRPr="00FC6188" w:rsidRDefault="00740D57" w:rsidP="007B1DD7">
            <w:pPr>
              <w:pStyle w:val="IPA-Tabellentitel"/>
              <w:rPr>
                <w:color w:val="000000" w:themeColor="text1"/>
                <w:sz w:val="22"/>
                <w:szCs w:val="22"/>
              </w:rPr>
            </w:pPr>
            <w:r w:rsidRPr="00FC6188">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6F5A2603" w14:textId="77777777" w:rsidR="00740D57" w:rsidRPr="00FC6188"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70713154" w14:textId="77777777" w:rsidR="00740D57" w:rsidRPr="00FC6188"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417E679D" w14:textId="77777777" w:rsidR="00740D57" w:rsidRPr="00FC6188" w:rsidRDefault="00740D57" w:rsidP="007B1DD7">
            <w:pPr>
              <w:pStyle w:val="IPA-Tabellentitel"/>
              <w:jc w:val="center"/>
              <w:rPr>
                <w:color w:val="000000" w:themeColor="text1"/>
                <w:sz w:val="22"/>
                <w:szCs w:val="22"/>
              </w:rPr>
            </w:pPr>
          </w:p>
        </w:tc>
      </w:tr>
      <w:tr w:rsidR="00740D57" w:rsidRPr="00FC6188" w14:paraId="619ACF61" w14:textId="77777777" w:rsidTr="007B1DD7">
        <w:trPr>
          <w:hidden/>
        </w:trPr>
        <w:tc>
          <w:tcPr>
            <w:tcW w:w="9430" w:type="dxa"/>
            <w:gridSpan w:val="4"/>
            <w:tcBorders>
              <w:bottom w:val="dotted" w:sz="4" w:space="0" w:color="auto"/>
            </w:tcBorders>
            <w:tcMar>
              <w:top w:w="85" w:type="dxa"/>
              <w:bottom w:w="85" w:type="dxa"/>
            </w:tcMar>
          </w:tcPr>
          <w:p w14:paraId="76481286" w14:textId="77777777" w:rsidR="00740D57" w:rsidRPr="00FC6188" w:rsidRDefault="00740D57" w:rsidP="007B1DD7">
            <w:pPr>
              <w:pStyle w:val="IPA-HinweistexteTextkanngelschtwerden"/>
            </w:pPr>
            <w:r w:rsidRPr="00FC6188">
              <w:t>Wer hat in welcher Form Hilfestellung erbracht (auch Internet gehört dazu.</w:t>
            </w:r>
          </w:p>
          <w:p w14:paraId="45FBA2A1" w14:textId="77777777" w:rsidR="00740D57" w:rsidRPr="00FC6188" w:rsidRDefault="00740D57" w:rsidP="007B1DD7">
            <w:pPr>
              <w:pStyle w:val="IPA-HinweistexteTextkanngelschtwerden"/>
            </w:pPr>
            <w:r w:rsidRPr="00FC6188">
              <w:t xml:space="preserve">Z.B </w:t>
            </w:r>
            <w:proofErr w:type="spellStart"/>
            <w:r w:rsidRPr="00FC6188">
              <w:t>Msdn</w:t>
            </w:r>
            <w:proofErr w:type="spellEnd"/>
            <w:r w:rsidRPr="00FC6188">
              <w:t xml:space="preserve"> für Hilfestellung zu </w:t>
            </w:r>
            <w:proofErr w:type="spellStart"/>
            <w:r w:rsidRPr="00FC6188">
              <w:t>c#</w:t>
            </w:r>
            <w:proofErr w:type="spellEnd"/>
            <w:r w:rsidRPr="00FC6188">
              <w:t>)?</w:t>
            </w:r>
          </w:p>
        </w:tc>
      </w:tr>
      <w:tr w:rsidR="00740D57" w:rsidRPr="00FC6188" w14:paraId="4BA453DC" w14:textId="77777777" w:rsidTr="007B1DD7">
        <w:tc>
          <w:tcPr>
            <w:tcW w:w="9430" w:type="dxa"/>
            <w:gridSpan w:val="4"/>
            <w:tcBorders>
              <w:bottom w:val="dotted" w:sz="4" w:space="0" w:color="auto"/>
            </w:tcBorders>
            <w:tcMar>
              <w:top w:w="85" w:type="dxa"/>
              <w:bottom w:w="85" w:type="dxa"/>
            </w:tcMar>
          </w:tcPr>
          <w:p w14:paraId="0B12B4BA" w14:textId="77777777" w:rsidR="00740D57" w:rsidRPr="00FC6188" w:rsidRDefault="00000000" w:rsidP="007B1DD7">
            <w:pPr>
              <w:pStyle w:val="IPA-Tabelle"/>
              <w:rPr>
                <w:color w:val="000000" w:themeColor="text1"/>
                <w:sz w:val="22"/>
                <w:szCs w:val="22"/>
              </w:rPr>
            </w:pPr>
            <w:hyperlink r:id="rId26" w:history="1">
              <w:r w:rsidR="00740D57" w:rsidRPr="00FC6188">
                <w:rPr>
                  <w:rStyle w:val="Hyperlink"/>
                  <w:sz w:val="22"/>
                  <w:szCs w:val="22"/>
                </w:rPr>
                <w:t>https://github.com/NKFahrni/WGC-Probe-IPA-Dok</w:t>
              </w:r>
            </w:hyperlink>
            <w:r w:rsidR="00740D57" w:rsidRPr="00FC6188">
              <w:rPr>
                <w:color w:val="000000" w:themeColor="text1"/>
                <w:sz w:val="22"/>
                <w:szCs w:val="22"/>
              </w:rPr>
              <w:t xml:space="preserve"> Dokumentation Repository</w:t>
            </w:r>
          </w:p>
          <w:p w14:paraId="67ABFA0B" w14:textId="428916FD" w:rsidR="00740D57" w:rsidRPr="00FC6188" w:rsidRDefault="00000000" w:rsidP="007B1DD7">
            <w:pPr>
              <w:pStyle w:val="IPA-Tabelle"/>
              <w:rPr>
                <w:color w:val="000000" w:themeColor="text1"/>
                <w:sz w:val="22"/>
                <w:szCs w:val="22"/>
              </w:rPr>
            </w:pPr>
            <w:hyperlink r:id="rId27" w:history="1">
              <w:r w:rsidR="00740D57" w:rsidRPr="00FC6188">
                <w:rPr>
                  <w:rStyle w:val="Hyperlink"/>
                  <w:sz w:val="22"/>
                  <w:szCs w:val="22"/>
                </w:rPr>
                <w:t>https://webgate.atlassian.net/wiki/spaces/WGCLER/pages/1189937153/IPA+DDU+2021</w:t>
              </w:r>
            </w:hyperlink>
            <w:r w:rsidR="00740D57" w:rsidRPr="00FC6188">
              <w:rPr>
                <w:color w:val="000000" w:themeColor="text1"/>
                <w:sz w:val="22"/>
                <w:szCs w:val="22"/>
              </w:rPr>
              <w:t xml:space="preserve"> IPA </w:t>
            </w:r>
            <w:r w:rsidR="005F079F" w:rsidRPr="00FC6188">
              <w:rPr>
                <w:color w:val="000000" w:themeColor="text1"/>
                <w:sz w:val="22"/>
                <w:szCs w:val="22"/>
              </w:rPr>
              <w:t>Vorlage</w:t>
            </w:r>
            <w:r w:rsidR="00740D57" w:rsidRPr="00FC6188">
              <w:rPr>
                <w:color w:val="000000" w:themeColor="text1"/>
                <w:sz w:val="22"/>
                <w:szCs w:val="22"/>
              </w:rPr>
              <w:t xml:space="preserve"> von Dominik Dudczak</w:t>
            </w:r>
          </w:p>
        </w:tc>
      </w:tr>
      <w:tr w:rsidR="00740D57" w:rsidRPr="00FC6188" w14:paraId="28D1EE99" w14:textId="77777777" w:rsidTr="008004C3">
        <w:tc>
          <w:tcPr>
            <w:tcW w:w="4957" w:type="dxa"/>
            <w:tcBorders>
              <w:bottom w:val="dotted" w:sz="4" w:space="0" w:color="auto"/>
              <w:right w:val="nil"/>
            </w:tcBorders>
            <w:shd w:val="clear" w:color="auto" w:fill="92CDDC" w:themeFill="accent5" w:themeFillTint="99"/>
          </w:tcPr>
          <w:p w14:paraId="7A31ECEB" w14:textId="77777777" w:rsidR="00740D57" w:rsidRPr="00FC6188" w:rsidRDefault="00740D57" w:rsidP="007B1DD7">
            <w:pPr>
              <w:pStyle w:val="IPA-Tabellentitel"/>
              <w:rPr>
                <w:color w:val="000000" w:themeColor="text1"/>
                <w:sz w:val="22"/>
                <w:szCs w:val="22"/>
              </w:rPr>
            </w:pPr>
            <w:r w:rsidRPr="00FC6188">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685AF6F1" w14:textId="77777777" w:rsidR="00740D57" w:rsidRPr="00FC6188"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04C07A42" w14:textId="77777777" w:rsidR="00740D57" w:rsidRPr="00FC6188"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671EEF5F" w14:textId="77777777" w:rsidR="00740D57" w:rsidRPr="00FC6188" w:rsidRDefault="00740D57" w:rsidP="007B1DD7">
            <w:pPr>
              <w:pStyle w:val="IPA-Tabellentitel"/>
              <w:jc w:val="center"/>
              <w:rPr>
                <w:color w:val="000000" w:themeColor="text1"/>
                <w:sz w:val="22"/>
                <w:szCs w:val="22"/>
              </w:rPr>
            </w:pPr>
          </w:p>
        </w:tc>
      </w:tr>
      <w:tr w:rsidR="00740D57" w:rsidRPr="00FC6188" w14:paraId="1482529C" w14:textId="77777777" w:rsidTr="007B1DD7">
        <w:trPr>
          <w:hidden/>
        </w:trPr>
        <w:tc>
          <w:tcPr>
            <w:tcW w:w="9430" w:type="dxa"/>
            <w:gridSpan w:val="4"/>
            <w:tcBorders>
              <w:bottom w:val="dotted" w:sz="4" w:space="0" w:color="auto"/>
            </w:tcBorders>
            <w:tcMar>
              <w:top w:w="85" w:type="dxa"/>
              <w:bottom w:w="85" w:type="dxa"/>
            </w:tcMar>
          </w:tcPr>
          <w:p w14:paraId="18BB2A51" w14:textId="77777777" w:rsidR="00740D57" w:rsidRPr="00FC6188" w:rsidRDefault="00740D57" w:rsidP="007B1DD7">
            <w:pPr>
              <w:pStyle w:val="IPA-HinweistexteTextkanngelschtwerden"/>
            </w:pPr>
            <w:r w:rsidRPr="00FC6188">
              <w:t>Gedanken über das Vorgehen</w:t>
            </w:r>
          </w:p>
          <w:p w14:paraId="5F532AE2" w14:textId="77777777" w:rsidR="00740D57" w:rsidRPr="00FC6188" w:rsidRDefault="00740D57" w:rsidP="007B1DD7">
            <w:pPr>
              <w:pStyle w:val="IPA-HinweistexteTextkanngelschtwerden"/>
            </w:pPr>
            <w:r w:rsidRPr="00FC6188">
              <w:t>Was ist gut was würde ich besser machen</w:t>
            </w:r>
          </w:p>
          <w:p w14:paraId="14A1088E" w14:textId="77777777" w:rsidR="00740D57" w:rsidRPr="00FC6188" w:rsidRDefault="00740D57" w:rsidP="007B1DD7">
            <w:pPr>
              <w:pStyle w:val="IPA-Tabelle"/>
              <w:rPr>
                <w:color w:val="000000" w:themeColor="text1"/>
                <w:sz w:val="22"/>
                <w:szCs w:val="22"/>
              </w:rPr>
            </w:pPr>
          </w:p>
          <w:p w14:paraId="00D1EB02" w14:textId="2043B4B7" w:rsidR="00740D57" w:rsidRPr="00FC6188" w:rsidRDefault="00740D57" w:rsidP="007B1DD7">
            <w:pPr>
              <w:pStyle w:val="IPA-Tabelle"/>
              <w:rPr>
                <w:color w:val="000000" w:themeColor="text1"/>
                <w:sz w:val="22"/>
                <w:szCs w:val="22"/>
                <w:u w:val="single"/>
              </w:rPr>
            </w:pPr>
            <w:r w:rsidRPr="00FC6188">
              <w:rPr>
                <w:color w:val="000000" w:themeColor="text1"/>
                <w:sz w:val="22"/>
                <w:szCs w:val="22"/>
                <w:u w:val="single"/>
              </w:rPr>
              <w:t>Was lief gut</w:t>
            </w:r>
          </w:p>
          <w:p w14:paraId="60788AEC" w14:textId="6855DA20" w:rsidR="005F079F" w:rsidRPr="00FC6188" w:rsidRDefault="005F079F" w:rsidP="007B1DD7">
            <w:pPr>
              <w:pStyle w:val="IPA-Tabelle"/>
              <w:rPr>
                <w:color w:val="000000" w:themeColor="text1"/>
                <w:sz w:val="22"/>
                <w:szCs w:val="22"/>
              </w:rPr>
            </w:pPr>
            <w:r w:rsidRPr="00FC6188">
              <w:rPr>
                <w:color w:val="000000" w:themeColor="text1"/>
                <w:sz w:val="22"/>
                <w:szCs w:val="22"/>
              </w:rPr>
              <w:t xml:space="preserve">Ich konnte den Zeit plan beenden. Auch konnte ich alles </w:t>
            </w:r>
            <w:r w:rsidR="008004C3" w:rsidRPr="00FC6188">
              <w:rPr>
                <w:color w:val="000000" w:themeColor="text1"/>
                <w:sz w:val="22"/>
                <w:szCs w:val="22"/>
              </w:rPr>
              <w:t>erledigen,</w:t>
            </w:r>
            <w:r w:rsidRPr="00FC6188">
              <w:rPr>
                <w:color w:val="000000" w:themeColor="text1"/>
                <w:sz w:val="22"/>
                <w:szCs w:val="22"/>
              </w:rPr>
              <w:t xml:space="preserve"> was ich geplant hatte.</w:t>
            </w:r>
          </w:p>
          <w:p w14:paraId="515A7CD9" w14:textId="34741DC3" w:rsidR="00740D57" w:rsidRPr="00FC6188" w:rsidRDefault="00740D57" w:rsidP="007B1DD7">
            <w:pPr>
              <w:pStyle w:val="IPA-Tabelle"/>
              <w:rPr>
                <w:color w:val="000000" w:themeColor="text1"/>
                <w:sz w:val="22"/>
                <w:szCs w:val="22"/>
                <w:u w:val="single"/>
              </w:rPr>
            </w:pPr>
            <w:r w:rsidRPr="00FC6188">
              <w:rPr>
                <w:color w:val="000000" w:themeColor="text1"/>
                <w:sz w:val="22"/>
                <w:szCs w:val="22"/>
                <w:u w:val="single"/>
              </w:rPr>
              <w:t>Was lief weniger gut</w:t>
            </w:r>
          </w:p>
          <w:p w14:paraId="65A69888" w14:textId="50A6FD64" w:rsidR="005F079F" w:rsidRPr="00FC6188" w:rsidRDefault="005F079F" w:rsidP="007B1DD7">
            <w:pPr>
              <w:pStyle w:val="IPA-Tabelle"/>
              <w:rPr>
                <w:color w:val="000000" w:themeColor="text1"/>
                <w:sz w:val="22"/>
                <w:szCs w:val="22"/>
              </w:rPr>
            </w:pPr>
            <w:r w:rsidRPr="00FC6188">
              <w:rPr>
                <w:color w:val="000000" w:themeColor="text1"/>
                <w:sz w:val="22"/>
                <w:szCs w:val="22"/>
              </w:rPr>
              <w:t xml:space="preserve">Ich konnte bei Word kein Blocksatz machen, weil es dann den Text </w:t>
            </w:r>
            <w:r w:rsidR="008004C3" w:rsidRPr="00FC6188">
              <w:rPr>
                <w:color w:val="000000" w:themeColor="text1"/>
                <w:sz w:val="22"/>
                <w:szCs w:val="22"/>
              </w:rPr>
              <w:t>auseinandergerissen</w:t>
            </w:r>
            <w:r w:rsidRPr="00FC6188">
              <w:rPr>
                <w:color w:val="000000" w:themeColor="text1"/>
                <w:sz w:val="22"/>
                <w:szCs w:val="22"/>
              </w:rPr>
              <w:t xml:space="preserve"> wird.</w:t>
            </w:r>
          </w:p>
          <w:p w14:paraId="029AAB1B" w14:textId="3E477BE8" w:rsidR="005F079F" w:rsidRPr="00FC6188" w:rsidRDefault="00740D57" w:rsidP="005F079F">
            <w:pPr>
              <w:pStyle w:val="IPA-Tabelle"/>
              <w:rPr>
                <w:color w:val="000000" w:themeColor="text1"/>
                <w:sz w:val="22"/>
                <w:szCs w:val="22"/>
                <w:u w:val="single"/>
              </w:rPr>
            </w:pPr>
            <w:r w:rsidRPr="00FC6188">
              <w:rPr>
                <w:color w:val="000000" w:themeColor="text1"/>
                <w:sz w:val="22"/>
                <w:szCs w:val="22"/>
                <w:u w:val="single"/>
              </w:rPr>
              <w:t>Deine Erkenntnisse von heute</w:t>
            </w:r>
          </w:p>
          <w:p w14:paraId="57695BCD" w14:textId="5A7E628F" w:rsidR="005F079F" w:rsidRPr="00FC6188" w:rsidRDefault="005F079F" w:rsidP="005F079F">
            <w:pPr>
              <w:pStyle w:val="IPA-Tabelle"/>
              <w:rPr>
                <w:color w:val="000000" w:themeColor="text1"/>
                <w:sz w:val="22"/>
                <w:szCs w:val="22"/>
              </w:rPr>
            </w:pPr>
            <w:r w:rsidRPr="00FC6188">
              <w:rPr>
                <w:color w:val="000000" w:themeColor="text1"/>
                <w:sz w:val="22"/>
                <w:szCs w:val="22"/>
              </w:rPr>
              <w:t xml:space="preserve">Es ist viel mehr </w:t>
            </w:r>
            <w:r w:rsidR="008004C3" w:rsidRPr="00FC6188">
              <w:rPr>
                <w:color w:val="000000" w:themeColor="text1"/>
                <w:sz w:val="22"/>
                <w:szCs w:val="22"/>
              </w:rPr>
              <w:t>Aufwand</w:t>
            </w:r>
            <w:r w:rsidRPr="00FC6188">
              <w:rPr>
                <w:color w:val="000000" w:themeColor="text1"/>
                <w:sz w:val="22"/>
                <w:szCs w:val="22"/>
              </w:rPr>
              <w:t xml:space="preserve"> als erwartet eine Dokumentation vorzubereiten.</w:t>
            </w:r>
          </w:p>
          <w:p w14:paraId="79D5A75B" w14:textId="32AF1A8F" w:rsidR="00740D57" w:rsidRPr="00FC6188" w:rsidRDefault="00740D57" w:rsidP="007B1DD7">
            <w:pPr>
              <w:pStyle w:val="IPA-HinweistexteTextkanngelschtwerden"/>
            </w:pPr>
            <w:r w:rsidRPr="00FC6188">
              <w:t>Was nehme ich mit bzw. was würde ich nächstem Mal besser machen.</w:t>
            </w:r>
          </w:p>
        </w:tc>
      </w:tr>
      <w:tr w:rsidR="00740D57" w:rsidRPr="00FC6188" w14:paraId="2DCD9CFA" w14:textId="77777777" w:rsidTr="008004C3">
        <w:tc>
          <w:tcPr>
            <w:tcW w:w="4957" w:type="dxa"/>
            <w:tcBorders>
              <w:bottom w:val="dotted" w:sz="4" w:space="0" w:color="auto"/>
              <w:right w:val="nil"/>
            </w:tcBorders>
            <w:shd w:val="clear" w:color="auto" w:fill="92CDDC" w:themeFill="accent5" w:themeFillTint="99"/>
          </w:tcPr>
          <w:p w14:paraId="66A7EA95" w14:textId="77777777" w:rsidR="00740D57" w:rsidRPr="00FC6188" w:rsidRDefault="00740D57" w:rsidP="007B1DD7">
            <w:r w:rsidRPr="00FC6188">
              <w:t>Nächste Schritte</w:t>
            </w:r>
          </w:p>
        </w:tc>
        <w:tc>
          <w:tcPr>
            <w:tcW w:w="2335" w:type="dxa"/>
            <w:tcBorders>
              <w:left w:val="nil"/>
              <w:bottom w:val="dotted" w:sz="4" w:space="0" w:color="auto"/>
              <w:right w:val="nil"/>
            </w:tcBorders>
            <w:shd w:val="clear" w:color="auto" w:fill="92CDDC" w:themeFill="accent5" w:themeFillTint="99"/>
          </w:tcPr>
          <w:p w14:paraId="52DF5402" w14:textId="77777777" w:rsidR="00740D57" w:rsidRPr="00FC6188" w:rsidRDefault="00740D57" w:rsidP="007B1DD7">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CA6B08F" w14:textId="77777777" w:rsidR="00740D57" w:rsidRPr="00FC6188" w:rsidRDefault="00740D57" w:rsidP="007B1DD7">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1D04401" w14:textId="77777777" w:rsidR="00740D57" w:rsidRPr="00FC6188" w:rsidRDefault="00740D57" w:rsidP="007B1DD7">
            <w:pPr>
              <w:pStyle w:val="IPA-Tabellentitel"/>
              <w:jc w:val="center"/>
              <w:rPr>
                <w:color w:val="000000" w:themeColor="text1"/>
                <w:sz w:val="22"/>
                <w:szCs w:val="22"/>
              </w:rPr>
            </w:pPr>
          </w:p>
        </w:tc>
      </w:tr>
      <w:tr w:rsidR="00740D57" w:rsidRPr="00FC6188" w14:paraId="17E94A9A" w14:textId="77777777" w:rsidTr="007B1DD7">
        <w:tc>
          <w:tcPr>
            <w:tcW w:w="9430" w:type="dxa"/>
            <w:gridSpan w:val="4"/>
            <w:tcBorders>
              <w:bottom w:val="dotted" w:sz="4" w:space="0" w:color="auto"/>
            </w:tcBorders>
            <w:tcMar>
              <w:top w:w="85" w:type="dxa"/>
              <w:bottom w:w="85" w:type="dxa"/>
            </w:tcMar>
          </w:tcPr>
          <w:p w14:paraId="440BE8A8" w14:textId="30301B31" w:rsidR="00740D57" w:rsidRPr="00FC6188" w:rsidRDefault="00115452" w:rsidP="007B1DD7">
            <w:r w:rsidRPr="00FC6188">
              <w:t xml:space="preserve">Projektmethode auswählen, herausfinden was der beteiligte </w:t>
            </w:r>
            <w:r w:rsidR="000B2093" w:rsidRPr="00FC6188">
              <w:t>Person Kreis</w:t>
            </w:r>
            <w:r w:rsidRPr="00FC6188">
              <w:t xml:space="preserve"> ist und was mit Ausgabe Datum gemeint ist.</w:t>
            </w:r>
            <w:r w:rsidR="008004C3" w:rsidRPr="00FC6188">
              <w:t xml:space="preserve"> Testkonzepte erstellen.</w:t>
            </w:r>
          </w:p>
        </w:tc>
      </w:tr>
    </w:tbl>
    <w:p w14:paraId="6BDFBA0E" w14:textId="3E05E069" w:rsidR="008004C3" w:rsidRPr="00FC6188" w:rsidRDefault="008004C3" w:rsidP="00740D57">
      <w:pPr>
        <w:spacing w:after="200"/>
      </w:pPr>
    </w:p>
    <w:p w14:paraId="027EE97A" w14:textId="77777777" w:rsidR="008004C3" w:rsidRPr="00FC6188" w:rsidRDefault="008004C3">
      <w:pPr>
        <w:spacing w:after="200"/>
      </w:pPr>
      <w:r w:rsidRPr="00FC6188">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4957"/>
        <w:gridCol w:w="2335"/>
        <w:gridCol w:w="1069"/>
        <w:gridCol w:w="1069"/>
      </w:tblGrid>
      <w:tr w:rsidR="008004C3" w:rsidRPr="00FC6188" w14:paraId="1960BC27" w14:textId="77777777" w:rsidTr="006B3741">
        <w:tc>
          <w:tcPr>
            <w:tcW w:w="4957" w:type="dxa"/>
            <w:tcBorders>
              <w:bottom w:val="dotted" w:sz="4" w:space="0" w:color="auto"/>
            </w:tcBorders>
            <w:shd w:val="clear" w:color="auto" w:fill="92CDDC" w:themeFill="accent5" w:themeFillTint="99"/>
            <w:tcMar>
              <w:top w:w="85" w:type="dxa"/>
              <w:bottom w:w="85" w:type="dxa"/>
            </w:tcMar>
          </w:tcPr>
          <w:p w14:paraId="59CF8BD1" w14:textId="172C7B54" w:rsidR="008004C3" w:rsidRPr="00FC6188" w:rsidRDefault="008004C3" w:rsidP="006B3741">
            <w:pPr>
              <w:pStyle w:val="IPA-Tabellentitel"/>
              <w:rPr>
                <w:color w:val="000000" w:themeColor="text1"/>
                <w:sz w:val="22"/>
                <w:szCs w:val="22"/>
              </w:rPr>
            </w:pPr>
            <w:r w:rsidRPr="00FC6188">
              <w:rPr>
                <w:color w:val="000000" w:themeColor="text1"/>
                <w:sz w:val="22"/>
                <w:szCs w:val="22"/>
              </w:rPr>
              <w:lastRenderedPageBreak/>
              <w:t>Tätigkeiten</w:t>
            </w:r>
            <w:r w:rsidR="00BB70A0" w:rsidRPr="00FC6188">
              <w:rPr>
                <w:color w:val="000000" w:themeColor="text1"/>
                <w:sz w:val="22"/>
                <w:szCs w:val="22"/>
              </w:rPr>
              <w:t xml:space="preserve"> 06.12.2022</w:t>
            </w:r>
          </w:p>
        </w:tc>
        <w:tc>
          <w:tcPr>
            <w:tcW w:w="2335" w:type="dxa"/>
            <w:tcBorders>
              <w:bottom w:val="dotted" w:sz="4" w:space="0" w:color="auto"/>
            </w:tcBorders>
            <w:shd w:val="clear" w:color="auto" w:fill="92CDDC" w:themeFill="accent5" w:themeFillTint="99"/>
            <w:tcMar>
              <w:top w:w="85" w:type="dxa"/>
              <w:bottom w:w="85" w:type="dxa"/>
            </w:tcMar>
          </w:tcPr>
          <w:p w14:paraId="0A33A800" w14:textId="77777777" w:rsidR="008004C3" w:rsidRPr="00FC6188" w:rsidRDefault="008004C3" w:rsidP="006B3741">
            <w:pPr>
              <w:pStyle w:val="IPA-Tabellentitel"/>
              <w:jc w:val="center"/>
              <w:rPr>
                <w:color w:val="000000" w:themeColor="text1"/>
                <w:sz w:val="22"/>
                <w:szCs w:val="22"/>
              </w:rPr>
            </w:pPr>
            <w:r w:rsidRPr="00FC6188">
              <w:rPr>
                <w:color w:val="000000" w:themeColor="text1"/>
                <w:sz w:val="22"/>
                <w:szCs w:val="22"/>
              </w:rPr>
              <w:t>Beteiligte</w:t>
            </w:r>
          </w:p>
          <w:p w14:paraId="7AC0AEA9" w14:textId="77777777" w:rsidR="008004C3" w:rsidRPr="00FC6188" w:rsidRDefault="008004C3" w:rsidP="006B3741">
            <w:pPr>
              <w:pStyle w:val="IPA-Tabellentitel"/>
              <w:jc w:val="center"/>
              <w:rPr>
                <w:color w:val="000000" w:themeColor="text1"/>
                <w:sz w:val="22"/>
                <w:szCs w:val="22"/>
              </w:rPr>
            </w:pPr>
            <w:r w:rsidRPr="00FC6188">
              <w:rPr>
                <w:color w:val="000000" w:themeColor="text1"/>
                <w:sz w:val="22"/>
                <w:szCs w:val="22"/>
              </w:rPr>
              <w:t>Personen</w:t>
            </w:r>
          </w:p>
        </w:tc>
        <w:tc>
          <w:tcPr>
            <w:tcW w:w="1069" w:type="dxa"/>
            <w:tcBorders>
              <w:bottom w:val="dotted" w:sz="4" w:space="0" w:color="auto"/>
            </w:tcBorders>
            <w:shd w:val="clear" w:color="auto" w:fill="92CDDC" w:themeFill="accent5" w:themeFillTint="99"/>
            <w:tcMar>
              <w:top w:w="85" w:type="dxa"/>
              <w:bottom w:w="85" w:type="dxa"/>
            </w:tcMar>
          </w:tcPr>
          <w:p w14:paraId="4CF97F1B" w14:textId="77777777" w:rsidR="008004C3" w:rsidRPr="00FC6188" w:rsidRDefault="008004C3" w:rsidP="006B3741">
            <w:pPr>
              <w:pStyle w:val="IPA-Tabellentitel"/>
              <w:jc w:val="center"/>
              <w:rPr>
                <w:color w:val="000000" w:themeColor="text1"/>
                <w:sz w:val="22"/>
                <w:szCs w:val="22"/>
              </w:rPr>
            </w:pPr>
            <w:r w:rsidRPr="00FC6188">
              <w:rPr>
                <w:color w:val="000000" w:themeColor="text1"/>
                <w:sz w:val="22"/>
                <w:szCs w:val="22"/>
              </w:rPr>
              <w:t>Aufwand</w:t>
            </w:r>
          </w:p>
          <w:p w14:paraId="1A8E1670" w14:textId="77777777" w:rsidR="008004C3" w:rsidRPr="00FC6188" w:rsidRDefault="008004C3" w:rsidP="006B3741">
            <w:pPr>
              <w:pStyle w:val="IPA-Tabellentitel"/>
              <w:jc w:val="center"/>
              <w:rPr>
                <w:color w:val="000000" w:themeColor="text1"/>
                <w:sz w:val="22"/>
                <w:szCs w:val="22"/>
              </w:rPr>
            </w:pPr>
            <w:r w:rsidRPr="00FC6188">
              <w:rPr>
                <w:color w:val="000000" w:themeColor="text1"/>
                <w:sz w:val="22"/>
                <w:szCs w:val="22"/>
              </w:rPr>
              <w:t>geplant (Std)</w:t>
            </w:r>
          </w:p>
        </w:tc>
        <w:tc>
          <w:tcPr>
            <w:tcW w:w="1069" w:type="dxa"/>
            <w:tcBorders>
              <w:bottom w:val="dotted" w:sz="4" w:space="0" w:color="auto"/>
            </w:tcBorders>
            <w:shd w:val="clear" w:color="auto" w:fill="92CDDC" w:themeFill="accent5" w:themeFillTint="99"/>
            <w:tcMar>
              <w:top w:w="85" w:type="dxa"/>
              <w:bottom w:w="85" w:type="dxa"/>
            </w:tcMar>
          </w:tcPr>
          <w:p w14:paraId="57FF822E" w14:textId="77777777" w:rsidR="008004C3" w:rsidRPr="00FC6188" w:rsidRDefault="008004C3" w:rsidP="006B3741">
            <w:pPr>
              <w:pStyle w:val="IPA-Tabellentitel"/>
              <w:jc w:val="center"/>
              <w:rPr>
                <w:color w:val="000000" w:themeColor="text1"/>
                <w:sz w:val="22"/>
                <w:szCs w:val="22"/>
              </w:rPr>
            </w:pPr>
            <w:r w:rsidRPr="00FC6188">
              <w:rPr>
                <w:color w:val="000000" w:themeColor="text1"/>
                <w:sz w:val="22"/>
                <w:szCs w:val="22"/>
              </w:rPr>
              <w:t>Aufwand</w:t>
            </w:r>
          </w:p>
          <w:p w14:paraId="00320119" w14:textId="77777777" w:rsidR="008004C3" w:rsidRPr="00FC6188" w:rsidRDefault="008004C3" w:rsidP="006B3741">
            <w:pPr>
              <w:pStyle w:val="IPA-Tabellentitel"/>
              <w:jc w:val="center"/>
              <w:rPr>
                <w:color w:val="000000" w:themeColor="text1"/>
                <w:sz w:val="22"/>
                <w:szCs w:val="22"/>
              </w:rPr>
            </w:pPr>
            <w:r w:rsidRPr="00FC6188">
              <w:rPr>
                <w:color w:val="000000" w:themeColor="text1"/>
                <w:sz w:val="22"/>
                <w:szCs w:val="22"/>
              </w:rPr>
              <w:t>effektiv (Std)</w:t>
            </w:r>
          </w:p>
        </w:tc>
      </w:tr>
      <w:tr w:rsidR="008004C3" w:rsidRPr="00FC6188" w14:paraId="0B201CFB" w14:textId="77777777" w:rsidTr="006B3741">
        <w:tc>
          <w:tcPr>
            <w:tcW w:w="4957" w:type="dxa"/>
            <w:tcBorders>
              <w:bottom w:val="dotted" w:sz="4" w:space="0" w:color="auto"/>
            </w:tcBorders>
            <w:tcMar>
              <w:top w:w="85" w:type="dxa"/>
              <w:bottom w:w="85" w:type="dxa"/>
            </w:tcMar>
          </w:tcPr>
          <w:p w14:paraId="2F1EF41F" w14:textId="63F04E15" w:rsidR="008004C3" w:rsidRPr="00FC6188" w:rsidRDefault="000250E5" w:rsidP="006B3741">
            <w:pPr>
              <w:pStyle w:val="IPA-Tabelle"/>
              <w:rPr>
                <w:color w:val="000000" w:themeColor="text1"/>
                <w:sz w:val="22"/>
                <w:szCs w:val="22"/>
              </w:rPr>
            </w:pPr>
            <w:r w:rsidRPr="00FC6188">
              <w:rPr>
                <w:color w:val="000000" w:themeColor="text1"/>
                <w:sz w:val="22"/>
                <w:szCs w:val="22"/>
              </w:rPr>
              <w:t>Dokumentation</w:t>
            </w:r>
          </w:p>
        </w:tc>
        <w:tc>
          <w:tcPr>
            <w:tcW w:w="2335" w:type="dxa"/>
            <w:tcBorders>
              <w:bottom w:val="dotted" w:sz="4" w:space="0" w:color="auto"/>
            </w:tcBorders>
            <w:tcMar>
              <w:top w:w="85" w:type="dxa"/>
              <w:bottom w:w="85" w:type="dxa"/>
            </w:tcMar>
          </w:tcPr>
          <w:p w14:paraId="518803D6" w14:textId="67918138" w:rsidR="008004C3" w:rsidRPr="00FC6188" w:rsidRDefault="000250E5" w:rsidP="006B3741">
            <w:pPr>
              <w:pStyle w:val="IPA-Tabelle"/>
              <w:jc w:val="center"/>
              <w:rPr>
                <w:color w:val="000000" w:themeColor="text1"/>
                <w:sz w:val="22"/>
                <w:szCs w:val="22"/>
              </w:rPr>
            </w:pPr>
            <w:r w:rsidRPr="00FC6188">
              <w:rPr>
                <w:color w:val="000000" w:themeColor="text1"/>
                <w:sz w:val="22"/>
                <w:szCs w:val="22"/>
              </w:rPr>
              <w:t>NFA</w:t>
            </w:r>
          </w:p>
        </w:tc>
        <w:tc>
          <w:tcPr>
            <w:tcW w:w="1069" w:type="dxa"/>
            <w:tcBorders>
              <w:bottom w:val="dotted" w:sz="4" w:space="0" w:color="auto"/>
            </w:tcBorders>
            <w:tcMar>
              <w:top w:w="85" w:type="dxa"/>
              <w:bottom w:w="85" w:type="dxa"/>
            </w:tcMar>
          </w:tcPr>
          <w:p w14:paraId="6A080C18" w14:textId="12BED674" w:rsidR="008004C3" w:rsidRPr="00FC6188" w:rsidRDefault="00105F9B" w:rsidP="006B3741">
            <w:pPr>
              <w:pStyle w:val="IPA-Tabelle"/>
              <w:jc w:val="center"/>
              <w:rPr>
                <w:color w:val="000000" w:themeColor="text1"/>
                <w:sz w:val="22"/>
                <w:szCs w:val="22"/>
              </w:rPr>
            </w:pPr>
            <w:r w:rsidRPr="00FC6188">
              <w:rPr>
                <w:color w:val="000000" w:themeColor="text1"/>
                <w:sz w:val="22"/>
                <w:szCs w:val="22"/>
              </w:rPr>
              <w:t>0</w:t>
            </w:r>
          </w:p>
        </w:tc>
        <w:tc>
          <w:tcPr>
            <w:tcW w:w="1069" w:type="dxa"/>
            <w:tcBorders>
              <w:bottom w:val="dotted" w:sz="4" w:space="0" w:color="auto"/>
            </w:tcBorders>
            <w:tcMar>
              <w:top w:w="85" w:type="dxa"/>
              <w:bottom w:w="85" w:type="dxa"/>
            </w:tcMar>
          </w:tcPr>
          <w:p w14:paraId="51C4EF60" w14:textId="63D0B95B" w:rsidR="008004C3" w:rsidRPr="00FC6188" w:rsidRDefault="00105F9B" w:rsidP="006B3741">
            <w:pPr>
              <w:pStyle w:val="IPA-Tabelle"/>
              <w:jc w:val="center"/>
              <w:rPr>
                <w:color w:val="000000" w:themeColor="text1"/>
                <w:sz w:val="22"/>
                <w:szCs w:val="22"/>
              </w:rPr>
            </w:pPr>
            <w:r w:rsidRPr="00FC6188">
              <w:rPr>
                <w:color w:val="000000" w:themeColor="text1"/>
                <w:sz w:val="22"/>
                <w:szCs w:val="22"/>
              </w:rPr>
              <w:t>2</w:t>
            </w:r>
            <w:r w:rsidR="00CB43EE" w:rsidRPr="00FC6188">
              <w:rPr>
                <w:color w:val="000000" w:themeColor="text1"/>
                <w:sz w:val="22"/>
                <w:szCs w:val="22"/>
              </w:rPr>
              <w:t>.5</w:t>
            </w:r>
          </w:p>
        </w:tc>
      </w:tr>
      <w:tr w:rsidR="008004C3" w:rsidRPr="00FC6188" w14:paraId="69AB27DC" w14:textId="77777777" w:rsidTr="006B3741">
        <w:tc>
          <w:tcPr>
            <w:tcW w:w="4957" w:type="dxa"/>
            <w:tcBorders>
              <w:bottom w:val="dotted" w:sz="4" w:space="0" w:color="auto"/>
            </w:tcBorders>
            <w:tcMar>
              <w:top w:w="85" w:type="dxa"/>
              <w:bottom w:w="85" w:type="dxa"/>
            </w:tcMar>
          </w:tcPr>
          <w:p w14:paraId="6A047A42" w14:textId="672D6BA8" w:rsidR="008004C3" w:rsidRPr="00FC6188" w:rsidRDefault="00105F9B" w:rsidP="006B3741">
            <w:pPr>
              <w:pStyle w:val="IPA-Tabelle"/>
              <w:rPr>
                <w:color w:val="000000" w:themeColor="text1"/>
                <w:sz w:val="22"/>
                <w:szCs w:val="22"/>
              </w:rPr>
            </w:pPr>
            <w:proofErr w:type="spellStart"/>
            <w:r w:rsidRPr="00FC6188">
              <w:rPr>
                <w:color w:val="000000" w:themeColor="text1"/>
                <w:sz w:val="22"/>
                <w:szCs w:val="22"/>
              </w:rPr>
              <w:t>Präsentations</w:t>
            </w:r>
            <w:proofErr w:type="spellEnd"/>
            <w:r w:rsidRPr="00FC6188">
              <w:rPr>
                <w:color w:val="000000" w:themeColor="text1"/>
                <w:sz w:val="22"/>
                <w:szCs w:val="22"/>
              </w:rPr>
              <w:t xml:space="preserve"> Tipps</w:t>
            </w:r>
            <w:r w:rsidR="003C4198" w:rsidRPr="00FC6188">
              <w:rPr>
                <w:color w:val="000000" w:themeColor="text1"/>
                <w:sz w:val="22"/>
                <w:szCs w:val="22"/>
              </w:rPr>
              <w:t xml:space="preserve"> &amp; Tricks</w:t>
            </w:r>
          </w:p>
        </w:tc>
        <w:tc>
          <w:tcPr>
            <w:tcW w:w="2335" w:type="dxa"/>
            <w:tcBorders>
              <w:bottom w:val="dotted" w:sz="4" w:space="0" w:color="auto"/>
            </w:tcBorders>
            <w:tcMar>
              <w:top w:w="85" w:type="dxa"/>
              <w:bottom w:w="85" w:type="dxa"/>
            </w:tcMar>
          </w:tcPr>
          <w:p w14:paraId="48D33534" w14:textId="5B76EB71" w:rsidR="008004C3" w:rsidRPr="00FC6188" w:rsidRDefault="000250E5" w:rsidP="006B3741">
            <w:pPr>
              <w:pStyle w:val="IPA-Tabelle"/>
              <w:jc w:val="center"/>
              <w:rPr>
                <w:color w:val="000000" w:themeColor="text1"/>
                <w:sz w:val="22"/>
                <w:szCs w:val="22"/>
              </w:rPr>
            </w:pPr>
            <w:r w:rsidRPr="00FC6188">
              <w:rPr>
                <w:color w:val="000000" w:themeColor="text1"/>
                <w:sz w:val="22"/>
                <w:szCs w:val="22"/>
              </w:rPr>
              <w:t>NFA, CSC; MSC, MEB, BHE</w:t>
            </w:r>
          </w:p>
        </w:tc>
        <w:tc>
          <w:tcPr>
            <w:tcW w:w="1069" w:type="dxa"/>
            <w:tcBorders>
              <w:bottom w:val="dotted" w:sz="4" w:space="0" w:color="auto"/>
            </w:tcBorders>
            <w:tcMar>
              <w:top w:w="85" w:type="dxa"/>
              <w:bottom w:w="85" w:type="dxa"/>
            </w:tcMar>
          </w:tcPr>
          <w:p w14:paraId="69ACF610" w14:textId="21DDA711" w:rsidR="008004C3" w:rsidRPr="00FC6188" w:rsidRDefault="00105F9B" w:rsidP="006B3741">
            <w:pPr>
              <w:pStyle w:val="IPA-Tabelle"/>
              <w:jc w:val="center"/>
              <w:rPr>
                <w:color w:val="000000" w:themeColor="text1"/>
                <w:sz w:val="22"/>
                <w:szCs w:val="22"/>
              </w:rPr>
            </w:pPr>
            <w:r w:rsidRPr="00FC6188">
              <w:rPr>
                <w:color w:val="000000" w:themeColor="text1"/>
                <w:sz w:val="22"/>
                <w:szCs w:val="22"/>
              </w:rPr>
              <w:t>0.5</w:t>
            </w:r>
          </w:p>
        </w:tc>
        <w:tc>
          <w:tcPr>
            <w:tcW w:w="1069" w:type="dxa"/>
            <w:tcBorders>
              <w:bottom w:val="dotted" w:sz="4" w:space="0" w:color="auto"/>
            </w:tcBorders>
            <w:tcMar>
              <w:top w:w="85" w:type="dxa"/>
              <w:bottom w:w="85" w:type="dxa"/>
            </w:tcMar>
          </w:tcPr>
          <w:p w14:paraId="2B68AC6A" w14:textId="4C9C1042" w:rsidR="008004C3" w:rsidRPr="00FC6188" w:rsidRDefault="00105F9B" w:rsidP="006B3741">
            <w:pPr>
              <w:pStyle w:val="IPA-Tabelle"/>
              <w:rPr>
                <w:color w:val="000000" w:themeColor="text1"/>
                <w:sz w:val="22"/>
                <w:szCs w:val="22"/>
              </w:rPr>
            </w:pPr>
            <w:r w:rsidRPr="00FC6188">
              <w:rPr>
                <w:color w:val="000000" w:themeColor="text1"/>
                <w:sz w:val="22"/>
                <w:szCs w:val="22"/>
              </w:rPr>
              <w:t>0.5</w:t>
            </w:r>
          </w:p>
        </w:tc>
      </w:tr>
      <w:tr w:rsidR="008004C3" w:rsidRPr="00FC6188" w14:paraId="1BDCFC0F" w14:textId="77777777" w:rsidTr="006B3741">
        <w:tc>
          <w:tcPr>
            <w:tcW w:w="4957" w:type="dxa"/>
            <w:tcBorders>
              <w:bottom w:val="dotted" w:sz="4" w:space="0" w:color="auto"/>
            </w:tcBorders>
            <w:tcMar>
              <w:top w:w="85" w:type="dxa"/>
              <w:bottom w:w="85" w:type="dxa"/>
            </w:tcMar>
          </w:tcPr>
          <w:p w14:paraId="66251C74" w14:textId="7D49BF35" w:rsidR="008004C3" w:rsidRPr="00FC6188" w:rsidRDefault="00CB43EE" w:rsidP="006B3741">
            <w:pPr>
              <w:pStyle w:val="IPA-Tabelle"/>
              <w:rPr>
                <w:i/>
                <w:iCs/>
                <w:color w:val="000000" w:themeColor="text1"/>
                <w:sz w:val="22"/>
                <w:szCs w:val="22"/>
              </w:rPr>
            </w:pPr>
            <w:proofErr w:type="spellStart"/>
            <w:r w:rsidRPr="00FC6188">
              <w:rPr>
                <w:i/>
                <w:iCs/>
                <w:color w:val="000000" w:themeColor="text1"/>
                <w:sz w:val="22"/>
                <w:szCs w:val="22"/>
              </w:rPr>
              <w:t>T</w:t>
            </w:r>
            <w:r w:rsidRPr="00FC6188">
              <w:rPr>
                <w:i/>
                <w:iCs/>
                <w:color w:val="000000" w:themeColor="text1"/>
              </w:rPr>
              <w:t>estKonzept</w:t>
            </w:r>
            <w:proofErr w:type="spellEnd"/>
            <w:r w:rsidRPr="00FC6188">
              <w:rPr>
                <w:i/>
                <w:iCs/>
                <w:color w:val="000000" w:themeColor="text1"/>
              </w:rPr>
              <w:t xml:space="preserve"> entwerfen</w:t>
            </w:r>
          </w:p>
        </w:tc>
        <w:tc>
          <w:tcPr>
            <w:tcW w:w="2335" w:type="dxa"/>
            <w:tcBorders>
              <w:bottom w:val="dotted" w:sz="4" w:space="0" w:color="auto"/>
            </w:tcBorders>
            <w:tcMar>
              <w:top w:w="85" w:type="dxa"/>
              <w:bottom w:w="85" w:type="dxa"/>
            </w:tcMar>
          </w:tcPr>
          <w:p w14:paraId="38C17FCF" w14:textId="2B394DD5" w:rsidR="008004C3" w:rsidRPr="00FC6188" w:rsidRDefault="00CB43EE" w:rsidP="006B3741">
            <w:pPr>
              <w:pStyle w:val="IPA-Tabelle"/>
              <w:jc w:val="center"/>
              <w:rPr>
                <w:color w:val="000000" w:themeColor="text1"/>
                <w:sz w:val="22"/>
                <w:szCs w:val="22"/>
              </w:rPr>
            </w:pPr>
            <w:r w:rsidRPr="00FC6188">
              <w:rPr>
                <w:color w:val="000000" w:themeColor="text1"/>
                <w:sz w:val="22"/>
                <w:szCs w:val="22"/>
              </w:rPr>
              <w:t>NFA</w:t>
            </w:r>
          </w:p>
        </w:tc>
        <w:tc>
          <w:tcPr>
            <w:tcW w:w="1069" w:type="dxa"/>
            <w:tcBorders>
              <w:bottom w:val="dotted" w:sz="4" w:space="0" w:color="auto"/>
            </w:tcBorders>
            <w:tcMar>
              <w:top w:w="85" w:type="dxa"/>
              <w:bottom w:w="85" w:type="dxa"/>
            </w:tcMar>
          </w:tcPr>
          <w:p w14:paraId="7250F0BA" w14:textId="506B9CCD" w:rsidR="008004C3" w:rsidRPr="00FC6188" w:rsidRDefault="00CB43EE" w:rsidP="006B3741">
            <w:pPr>
              <w:pStyle w:val="IPA-Tabelle"/>
              <w:jc w:val="center"/>
              <w:rPr>
                <w:color w:val="000000" w:themeColor="text1"/>
                <w:sz w:val="22"/>
                <w:szCs w:val="22"/>
              </w:rPr>
            </w:pPr>
            <w:r w:rsidRPr="00FC6188">
              <w:rPr>
                <w:color w:val="000000" w:themeColor="text1"/>
                <w:sz w:val="22"/>
                <w:szCs w:val="22"/>
              </w:rPr>
              <w:t>2</w:t>
            </w:r>
          </w:p>
        </w:tc>
        <w:tc>
          <w:tcPr>
            <w:tcW w:w="1069" w:type="dxa"/>
            <w:tcBorders>
              <w:bottom w:val="dotted" w:sz="4" w:space="0" w:color="auto"/>
            </w:tcBorders>
            <w:tcMar>
              <w:top w:w="85" w:type="dxa"/>
              <w:bottom w:w="85" w:type="dxa"/>
            </w:tcMar>
          </w:tcPr>
          <w:p w14:paraId="2630092E" w14:textId="4B6B35B2" w:rsidR="008004C3" w:rsidRPr="00FC6188" w:rsidRDefault="00CB43EE" w:rsidP="006B3741">
            <w:pPr>
              <w:pStyle w:val="IPA-Tabelle"/>
              <w:rPr>
                <w:color w:val="000000" w:themeColor="text1"/>
                <w:sz w:val="22"/>
                <w:szCs w:val="22"/>
              </w:rPr>
            </w:pPr>
            <w:r w:rsidRPr="00FC6188">
              <w:rPr>
                <w:color w:val="000000" w:themeColor="text1"/>
                <w:sz w:val="22"/>
                <w:szCs w:val="22"/>
              </w:rPr>
              <w:t>1</w:t>
            </w:r>
          </w:p>
        </w:tc>
      </w:tr>
      <w:tr w:rsidR="008004C3" w:rsidRPr="00FC6188" w14:paraId="6677A7E5" w14:textId="77777777" w:rsidTr="006B3741">
        <w:tc>
          <w:tcPr>
            <w:tcW w:w="4957" w:type="dxa"/>
            <w:tcBorders>
              <w:bottom w:val="dotted" w:sz="4" w:space="0" w:color="auto"/>
            </w:tcBorders>
            <w:tcMar>
              <w:top w:w="85" w:type="dxa"/>
              <w:bottom w:w="85" w:type="dxa"/>
            </w:tcMar>
          </w:tcPr>
          <w:p w14:paraId="07BE96D5" w14:textId="3E671F81" w:rsidR="008004C3" w:rsidRPr="00FC6188" w:rsidRDefault="00D72C77" w:rsidP="006B3741">
            <w:pPr>
              <w:pStyle w:val="IPA-Tabelle"/>
              <w:rPr>
                <w:i/>
                <w:iCs/>
                <w:color w:val="000000" w:themeColor="text1"/>
                <w:sz w:val="22"/>
                <w:szCs w:val="22"/>
              </w:rPr>
            </w:pPr>
            <w:r w:rsidRPr="00FC6188">
              <w:rPr>
                <w:i/>
                <w:iCs/>
                <w:color w:val="000000" w:themeColor="text1"/>
                <w:sz w:val="22"/>
                <w:szCs w:val="22"/>
              </w:rPr>
              <w:t>Allgemeines Layout Mein Dashboard</w:t>
            </w:r>
          </w:p>
        </w:tc>
        <w:tc>
          <w:tcPr>
            <w:tcW w:w="2335" w:type="dxa"/>
            <w:tcBorders>
              <w:bottom w:val="dotted" w:sz="4" w:space="0" w:color="auto"/>
            </w:tcBorders>
            <w:tcMar>
              <w:top w:w="85" w:type="dxa"/>
              <w:bottom w:w="85" w:type="dxa"/>
            </w:tcMar>
          </w:tcPr>
          <w:p w14:paraId="35AD1284" w14:textId="1A8510DE" w:rsidR="008004C3" w:rsidRPr="00FC6188" w:rsidRDefault="00D72C77" w:rsidP="006B3741">
            <w:pPr>
              <w:pStyle w:val="IPA-Tabelle"/>
              <w:jc w:val="center"/>
              <w:rPr>
                <w:color w:val="000000" w:themeColor="text1"/>
                <w:sz w:val="22"/>
                <w:szCs w:val="22"/>
              </w:rPr>
            </w:pPr>
            <w:r w:rsidRPr="00FC6188">
              <w:rPr>
                <w:color w:val="000000" w:themeColor="text1"/>
                <w:sz w:val="22"/>
                <w:szCs w:val="22"/>
              </w:rPr>
              <w:t>NFA</w:t>
            </w:r>
          </w:p>
        </w:tc>
        <w:tc>
          <w:tcPr>
            <w:tcW w:w="1069" w:type="dxa"/>
            <w:tcBorders>
              <w:bottom w:val="dotted" w:sz="4" w:space="0" w:color="auto"/>
            </w:tcBorders>
            <w:tcMar>
              <w:top w:w="85" w:type="dxa"/>
              <w:bottom w:w="85" w:type="dxa"/>
            </w:tcMar>
          </w:tcPr>
          <w:p w14:paraId="4BAC2114" w14:textId="7DE4D0D0" w:rsidR="008004C3" w:rsidRPr="00FC6188" w:rsidRDefault="00D72C77" w:rsidP="006B3741">
            <w:pPr>
              <w:pStyle w:val="IPA-Tabelle"/>
              <w:jc w:val="center"/>
              <w:rPr>
                <w:color w:val="000000" w:themeColor="text1"/>
                <w:sz w:val="22"/>
                <w:szCs w:val="22"/>
              </w:rPr>
            </w:pPr>
            <w:r w:rsidRPr="00FC6188">
              <w:rPr>
                <w:color w:val="000000" w:themeColor="text1"/>
                <w:sz w:val="22"/>
                <w:szCs w:val="22"/>
              </w:rPr>
              <w:t>2</w:t>
            </w:r>
          </w:p>
        </w:tc>
        <w:tc>
          <w:tcPr>
            <w:tcW w:w="1069" w:type="dxa"/>
            <w:tcBorders>
              <w:bottom w:val="dotted" w:sz="4" w:space="0" w:color="auto"/>
            </w:tcBorders>
            <w:tcMar>
              <w:top w:w="85" w:type="dxa"/>
              <w:bottom w:w="85" w:type="dxa"/>
            </w:tcMar>
          </w:tcPr>
          <w:p w14:paraId="257DCEEA" w14:textId="4E2BB64B" w:rsidR="008004C3" w:rsidRPr="00FC6188" w:rsidRDefault="00D72C77" w:rsidP="006B3741">
            <w:pPr>
              <w:pStyle w:val="IPA-Tabelle"/>
              <w:rPr>
                <w:color w:val="000000" w:themeColor="text1"/>
                <w:sz w:val="22"/>
                <w:szCs w:val="22"/>
              </w:rPr>
            </w:pPr>
            <w:r w:rsidRPr="00FC6188">
              <w:rPr>
                <w:color w:val="000000" w:themeColor="text1"/>
                <w:sz w:val="22"/>
                <w:szCs w:val="22"/>
              </w:rPr>
              <w:t>2</w:t>
            </w:r>
          </w:p>
        </w:tc>
      </w:tr>
      <w:tr w:rsidR="008004C3" w:rsidRPr="00FC6188" w14:paraId="2B51D20E" w14:textId="77777777" w:rsidTr="006B3741">
        <w:tc>
          <w:tcPr>
            <w:tcW w:w="4957" w:type="dxa"/>
            <w:tcBorders>
              <w:bottom w:val="dotted" w:sz="4" w:space="0" w:color="auto"/>
            </w:tcBorders>
            <w:tcMar>
              <w:top w:w="85" w:type="dxa"/>
              <w:bottom w:w="85" w:type="dxa"/>
            </w:tcMar>
          </w:tcPr>
          <w:p w14:paraId="1770E192" w14:textId="513D135C" w:rsidR="008004C3" w:rsidRPr="00FC6188" w:rsidRDefault="00DD2F0C" w:rsidP="006B3741">
            <w:pPr>
              <w:pStyle w:val="IPA-Tabelle"/>
              <w:rPr>
                <w:i/>
                <w:iCs/>
                <w:color w:val="000000" w:themeColor="text1"/>
                <w:sz w:val="22"/>
                <w:szCs w:val="22"/>
              </w:rPr>
            </w:pPr>
            <w:r w:rsidRPr="00FC6188">
              <w:rPr>
                <w:i/>
                <w:iCs/>
                <w:color w:val="000000" w:themeColor="text1"/>
                <w:sz w:val="22"/>
                <w:szCs w:val="22"/>
              </w:rPr>
              <w:t>Dokumentation</w:t>
            </w:r>
          </w:p>
        </w:tc>
        <w:tc>
          <w:tcPr>
            <w:tcW w:w="2335" w:type="dxa"/>
            <w:tcBorders>
              <w:bottom w:val="dotted" w:sz="4" w:space="0" w:color="auto"/>
            </w:tcBorders>
            <w:tcMar>
              <w:top w:w="85" w:type="dxa"/>
              <w:bottom w:w="85" w:type="dxa"/>
            </w:tcMar>
          </w:tcPr>
          <w:p w14:paraId="608A6EA9" w14:textId="5C2E755F" w:rsidR="008004C3" w:rsidRPr="00FC6188" w:rsidRDefault="00DD2F0C" w:rsidP="006B3741">
            <w:pPr>
              <w:pStyle w:val="IPA-Tabelle"/>
              <w:jc w:val="center"/>
              <w:rPr>
                <w:color w:val="000000" w:themeColor="text1"/>
                <w:sz w:val="22"/>
                <w:szCs w:val="22"/>
              </w:rPr>
            </w:pPr>
            <w:r w:rsidRPr="00FC6188">
              <w:rPr>
                <w:color w:val="000000" w:themeColor="text1"/>
                <w:sz w:val="22"/>
                <w:szCs w:val="22"/>
              </w:rPr>
              <w:t>NFA</w:t>
            </w:r>
          </w:p>
        </w:tc>
        <w:tc>
          <w:tcPr>
            <w:tcW w:w="1069" w:type="dxa"/>
            <w:tcBorders>
              <w:bottom w:val="dotted" w:sz="4" w:space="0" w:color="auto"/>
            </w:tcBorders>
            <w:tcMar>
              <w:top w:w="85" w:type="dxa"/>
              <w:bottom w:w="85" w:type="dxa"/>
            </w:tcMar>
          </w:tcPr>
          <w:p w14:paraId="39C43451" w14:textId="7D59A43C" w:rsidR="008004C3" w:rsidRPr="00FC6188" w:rsidRDefault="00DD2F0C" w:rsidP="006B3741">
            <w:pPr>
              <w:pStyle w:val="IPA-Tabelle"/>
              <w:jc w:val="center"/>
              <w:rPr>
                <w:color w:val="000000" w:themeColor="text1"/>
                <w:sz w:val="22"/>
                <w:szCs w:val="22"/>
              </w:rPr>
            </w:pPr>
            <w:r w:rsidRPr="00FC6188">
              <w:rPr>
                <w:color w:val="000000" w:themeColor="text1"/>
                <w:sz w:val="22"/>
                <w:szCs w:val="22"/>
              </w:rPr>
              <w:t>0</w:t>
            </w:r>
          </w:p>
        </w:tc>
        <w:tc>
          <w:tcPr>
            <w:tcW w:w="1069" w:type="dxa"/>
            <w:tcBorders>
              <w:bottom w:val="dotted" w:sz="4" w:space="0" w:color="auto"/>
            </w:tcBorders>
            <w:tcMar>
              <w:top w:w="85" w:type="dxa"/>
              <w:bottom w:w="85" w:type="dxa"/>
            </w:tcMar>
          </w:tcPr>
          <w:p w14:paraId="3717E8FC" w14:textId="72FE931F" w:rsidR="008004C3" w:rsidRPr="00FC6188" w:rsidRDefault="00DD2F0C" w:rsidP="006B3741">
            <w:pPr>
              <w:pStyle w:val="IPA-Tabelle"/>
              <w:rPr>
                <w:color w:val="000000" w:themeColor="text1"/>
                <w:sz w:val="22"/>
                <w:szCs w:val="22"/>
              </w:rPr>
            </w:pPr>
            <w:r w:rsidRPr="00FC6188">
              <w:rPr>
                <w:color w:val="000000" w:themeColor="text1"/>
                <w:sz w:val="22"/>
                <w:szCs w:val="22"/>
              </w:rPr>
              <w:t>2</w:t>
            </w:r>
          </w:p>
        </w:tc>
      </w:tr>
      <w:tr w:rsidR="008004C3" w:rsidRPr="00FC6188" w14:paraId="202301B0" w14:textId="77777777" w:rsidTr="006B3741">
        <w:tc>
          <w:tcPr>
            <w:tcW w:w="4957" w:type="dxa"/>
            <w:tcBorders>
              <w:bottom w:val="dotted" w:sz="4" w:space="0" w:color="auto"/>
            </w:tcBorders>
            <w:tcMar>
              <w:top w:w="85" w:type="dxa"/>
              <w:bottom w:w="85" w:type="dxa"/>
            </w:tcMar>
          </w:tcPr>
          <w:p w14:paraId="7CF43A00" w14:textId="77777777" w:rsidR="008004C3" w:rsidRPr="00FC6188" w:rsidRDefault="008004C3" w:rsidP="006B3741">
            <w:pPr>
              <w:pStyle w:val="IPA-Tabellentitel"/>
              <w:rPr>
                <w:color w:val="000000" w:themeColor="text1"/>
                <w:sz w:val="22"/>
                <w:szCs w:val="22"/>
              </w:rPr>
            </w:pPr>
            <w:r w:rsidRPr="00FC6188">
              <w:rPr>
                <w:color w:val="000000" w:themeColor="text1"/>
                <w:sz w:val="22"/>
                <w:szCs w:val="22"/>
              </w:rPr>
              <w:t>Total:</w:t>
            </w:r>
          </w:p>
        </w:tc>
        <w:tc>
          <w:tcPr>
            <w:tcW w:w="2335" w:type="dxa"/>
            <w:tcBorders>
              <w:bottom w:val="dotted" w:sz="4" w:space="0" w:color="auto"/>
            </w:tcBorders>
            <w:tcMar>
              <w:top w:w="85" w:type="dxa"/>
              <w:bottom w:w="85" w:type="dxa"/>
            </w:tcMar>
          </w:tcPr>
          <w:p w14:paraId="406206D0" w14:textId="77777777" w:rsidR="008004C3" w:rsidRPr="00FC6188" w:rsidRDefault="008004C3" w:rsidP="006B374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0BAC3A4C" w14:textId="647F86B6" w:rsidR="008004C3" w:rsidRPr="00FC6188" w:rsidRDefault="008004C3" w:rsidP="006B3741">
            <w:pPr>
              <w:pStyle w:val="IPA-Tabellentitel"/>
              <w:jc w:val="center"/>
              <w:rPr>
                <w:b w:val="0"/>
                <w:bCs w:val="0"/>
                <w:color w:val="000000" w:themeColor="text1"/>
                <w:sz w:val="22"/>
                <w:szCs w:val="22"/>
              </w:rPr>
            </w:pPr>
            <w:r w:rsidRPr="00FC6188">
              <w:rPr>
                <w:b w:val="0"/>
                <w:bCs w:val="0"/>
                <w:color w:val="000000" w:themeColor="text1"/>
                <w:sz w:val="22"/>
                <w:szCs w:val="22"/>
              </w:rPr>
              <w:fldChar w:fldCharType="begin"/>
            </w:r>
            <w:r w:rsidRPr="00FC6188">
              <w:rPr>
                <w:b w:val="0"/>
                <w:bCs w:val="0"/>
                <w:color w:val="000000" w:themeColor="text1"/>
                <w:sz w:val="22"/>
                <w:szCs w:val="22"/>
              </w:rPr>
              <w:instrText xml:space="preserve"> =SUM(ABOVE) \# "#’##0.00" </w:instrText>
            </w:r>
            <w:r w:rsidRPr="00FC6188">
              <w:rPr>
                <w:b w:val="0"/>
                <w:bCs w:val="0"/>
                <w:color w:val="000000" w:themeColor="text1"/>
                <w:sz w:val="22"/>
                <w:szCs w:val="22"/>
              </w:rPr>
              <w:fldChar w:fldCharType="separate"/>
            </w:r>
            <w:r w:rsidR="000D4BDE" w:rsidRPr="00FC6188">
              <w:rPr>
                <w:b w:val="0"/>
                <w:bCs w:val="0"/>
                <w:noProof/>
                <w:color w:val="000000" w:themeColor="text1"/>
                <w:sz w:val="22"/>
                <w:szCs w:val="22"/>
              </w:rPr>
              <w:t xml:space="preserve">   4.50</w:t>
            </w:r>
            <w:r w:rsidRPr="00FC6188">
              <w:rPr>
                <w:b w:val="0"/>
                <w:bCs w:val="0"/>
                <w:color w:val="000000" w:themeColor="text1"/>
                <w:sz w:val="22"/>
                <w:szCs w:val="22"/>
              </w:rPr>
              <w:fldChar w:fldCharType="end"/>
            </w:r>
          </w:p>
        </w:tc>
        <w:tc>
          <w:tcPr>
            <w:tcW w:w="1069" w:type="dxa"/>
            <w:tcBorders>
              <w:bottom w:val="dotted" w:sz="4" w:space="0" w:color="auto"/>
            </w:tcBorders>
            <w:tcMar>
              <w:top w:w="85" w:type="dxa"/>
              <w:bottom w:w="85" w:type="dxa"/>
            </w:tcMar>
          </w:tcPr>
          <w:p w14:paraId="69453C31" w14:textId="4180BD87" w:rsidR="008004C3" w:rsidRPr="00FC6188" w:rsidRDefault="008004C3" w:rsidP="006B3741">
            <w:pPr>
              <w:pStyle w:val="IPA-Tabellentitel"/>
              <w:jc w:val="center"/>
              <w:rPr>
                <w:b w:val="0"/>
                <w:bCs w:val="0"/>
                <w:color w:val="000000" w:themeColor="text1"/>
                <w:sz w:val="22"/>
                <w:szCs w:val="22"/>
              </w:rPr>
            </w:pPr>
            <w:r w:rsidRPr="00FC6188">
              <w:rPr>
                <w:b w:val="0"/>
                <w:bCs w:val="0"/>
                <w:color w:val="000000" w:themeColor="text1"/>
                <w:sz w:val="22"/>
                <w:szCs w:val="22"/>
              </w:rPr>
              <w:fldChar w:fldCharType="begin"/>
            </w:r>
            <w:r w:rsidRPr="00FC6188">
              <w:rPr>
                <w:b w:val="0"/>
                <w:bCs w:val="0"/>
                <w:color w:val="000000" w:themeColor="text1"/>
                <w:sz w:val="22"/>
                <w:szCs w:val="22"/>
              </w:rPr>
              <w:instrText xml:space="preserve"> =SUM(ABOVE) \# "#’##0.00" </w:instrText>
            </w:r>
            <w:r w:rsidRPr="00FC6188">
              <w:rPr>
                <w:b w:val="0"/>
                <w:bCs w:val="0"/>
                <w:color w:val="000000" w:themeColor="text1"/>
                <w:sz w:val="22"/>
                <w:szCs w:val="22"/>
              </w:rPr>
              <w:fldChar w:fldCharType="separate"/>
            </w:r>
            <w:r w:rsidR="00DD2F0C" w:rsidRPr="00FC6188">
              <w:rPr>
                <w:b w:val="0"/>
                <w:bCs w:val="0"/>
                <w:noProof/>
                <w:color w:val="000000" w:themeColor="text1"/>
                <w:sz w:val="22"/>
                <w:szCs w:val="22"/>
              </w:rPr>
              <w:t xml:space="preserve">   8.00</w:t>
            </w:r>
            <w:r w:rsidRPr="00FC6188">
              <w:rPr>
                <w:b w:val="0"/>
                <w:bCs w:val="0"/>
                <w:color w:val="000000" w:themeColor="text1"/>
                <w:sz w:val="22"/>
                <w:szCs w:val="22"/>
              </w:rPr>
              <w:fldChar w:fldCharType="end"/>
            </w:r>
          </w:p>
        </w:tc>
      </w:tr>
      <w:tr w:rsidR="008004C3" w:rsidRPr="00FC6188" w14:paraId="0D55BCAD" w14:textId="77777777" w:rsidTr="006B3741">
        <w:tc>
          <w:tcPr>
            <w:tcW w:w="4957" w:type="dxa"/>
            <w:tcBorders>
              <w:bottom w:val="dotted" w:sz="4" w:space="0" w:color="auto"/>
              <w:right w:val="nil"/>
            </w:tcBorders>
            <w:shd w:val="clear" w:color="auto" w:fill="92CDDC" w:themeFill="accent5" w:themeFillTint="99"/>
          </w:tcPr>
          <w:p w14:paraId="7A048743" w14:textId="77777777" w:rsidR="008004C3" w:rsidRPr="00FC6188" w:rsidRDefault="008004C3" w:rsidP="006B3741">
            <w:pPr>
              <w:pStyle w:val="IPA-Tabellentitel"/>
              <w:rPr>
                <w:color w:val="000000" w:themeColor="text1"/>
                <w:sz w:val="22"/>
                <w:szCs w:val="22"/>
              </w:rPr>
            </w:pPr>
            <w:r w:rsidRPr="00FC6188">
              <w:rPr>
                <w:color w:val="000000" w:themeColor="text1"/>
                <w:sz w:val="22"/>
                <w:szCs w:val="22"/>
              </w:rPr>
              <w:t>Tages Ablauf</w:t>
            </w:r>
          </w:p>
        </w:tc>
        <w:tc>
          <w:tcPr>
            <w:tcW w:w="2335" w:type="dxa"/>
            <w:tcBorders>
              <w:left w:val="nil"/>
              <w:bottom w:val="dotted" w:sz="4" w:space="0" w:color="auto"/>
              <w:right w:val="nil"/>
            </w:tcBorders>
            <w:shd w:val="clear" w:color="auto" w:fill="92CDDC" w:themeFill="accent5" w:themeFillTint="99"/>
          </w:tcPr>
          <w:p w14:paraId="1AC61CBD" w14:textId="77777777" w:rsidR="008004C3" w:rsidRPr="00FC6188"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3D493AD4" w14:textId="77777777" w:rsidR="008004C3" w:rsidRPr="00FC6188"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3D62AB63" w14:textId="77777777" w:rsidR="008004C3" w:rsidRPr="00FC6188" w:rsidRDefault="008004C3" w:rsidP="006B3741">
            <w:pPr>
              <w:pStyle w:val="IPA-Tabellentitel"/>
              <w:jc w:val="center"/>
              <w:rPr>
                <w:color w:val="000000" w:themeColor="text1"/>
                <w:sz w:val="22"/>
                <w:szCs w:val="22"/>
              </w:rPr>
            </w:pPr>
          </w:p>
        </w:tc>
      </w:tr>
      <w:tr w:rsidR="008004C3" w:rsidRPr="00FC6188" w14:paraId="564B6F94" w14:textId="77777777" w:rsidTr="006B3741">
        <w:tc>
          <w:tcPr>
            <w:tcW w:w="9430" w:type="dxa"/>
            <w:gridSpan w:val="4"/>
            <w:tcBorders>
              <w:bottom w:val="dotted" w:sz="4" w:space="0" w:color="auto"/>
            </w:tcBorders>
            <w:tcMar>
              <w:top w:w="85" w:type="dxa"/>
              <w:bottom w:w="85" w:type="dxa"/>
            </w:tcMar>
          </w:tcPr>
          <w:p w14:paraId="01BAC61F" w14:textId="52612579" w:rsidR="00287FEE" w:rsidRPr="00FC6188" w:rsidRDefault="00287FEE" w:rsidP="00287FEE">
            <w:r w:rsidRPr="00FC6188">
              <w:t>Mir ist aufgefallen, dass ich noch sehr viel zu dokumentieren habe. Und ich noch nicht so weit bin wie erwartet.</w:t>
            </w:r>
            <w:r w:rsidR="00D72C77" w:rsidRPr="00FC6188">
              <w:t xml:space="preserve"> Ich kam sehr gut mit dem Basic Layout voran. Zeitplan anpassen, der Varianten entschied musste ich noch verschieben auf heute Nachmittag.</w:t>
            </w:r>
          </w:p>
          <w:p w14:paraId="2011648E" w14:textId="1BB82045" w:rsidR="008004C3" w:rsidRPr="00FC6188" w:rsidRDefault="008004C3" w:rsidP="006B3741">
            <w:pPr>
              <w:pStyle w:val="IPA-HinweistexteTextkanngelschtwerden"/>
            </w:pPr>
            <w:r w:rsidRPr="00FC6188">
              <w:t>Beschreibung was gemacht wurde, Erfolgen und Misserfolgen (Problemen) was ist alles passiert, wie war das Vorankommen?</w:t>
            </w:r>
          </w:p>
        </w:tc>
      </w:tr>
      <w:tr w:rsidR="008004C3" w:rsidRPr="00FC6188" w14:paraId="196713F5" w14:textId="77777777" w:rsidTr="006B3741">
        <w:tc>
          <w:tcPr>
            <w:tcW w:w="4957" w:type="dxa"/>
            <w:tcBorders>
              <w:bottom w:val="dotted" w:sz="4" w:space="0" w:color="auto"/>
              <w:right w:val="nil"/>
            </w:tcBorders>
            <w:shd w:val="clear" w:color="auto" w:fill="92CDDC" w:themeFill="accent5" w:themeFillTint="99"/>
          </w:tcPr>
          <w:p w14:paraId="2704725C" w14:textId="77777777" w:rsidR="008004C3" w:rsidRPr="00FC6188" w:rsidRDefault="008004C3" w:rsidP="006B3741">
            <w:pPr>
              <w:pStyle w:val="IPA-Tabellentitel"/>
              <w:rPr>
                <w:color w:val="000000" w:themeColor="text1"/>
                <w:sz w:val="22"/>
                <w:szCs w:val="22"/>
              </w:rPr>
            </w:pPr>
            <w:r w:rsidRPr="00FC6188">
              <w:rPr>
                <w:color w:val="000000" w:themeColor="text1"/>
                <w:sz w:val="22"/>
                <w:szCs w:val="22"/>
              </w:rPr>
              <w:t>Hilfestellungen</w:t>
            </w:r>
          </w:p>
        </w:tc>
        <w:tc>
          <w:tcPr>
            <w:tcW w:w="2335" w:type="dxa"/>
            <w:tcBorders>
              <w:left w:val="nil"/>
              <w:bottom w:val="dotted" w:sz="4" w:space="0" w:color="auto"/>
              <w:right w:val="nil"/>
            </w:tcBorders>
            <w:shd w:val="clear" w:color="auto" w:fill="92CDDC" w:themeFill="accent5" w:themeFillTint="99"/>
          </w:tcPr>
          <w:p w14:paraId="70A3F4FB" w14:textId="77777777" w:rsidR="008004C3" w:rsidRPr="00FC6188"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5CFA3EE9" w14:textId="77777777" w:rsidR="008004C3" w:rsidRPr="00FC6188"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74C690F" w14:textId="77777777" w:rsidR="008004C3" w:rsidRPr="00FC6188" w:rsidRDefault="008004C3" w:rsidP="006B3741">
            <w:pPr>
              <w:pStyle w:val="IPA-Tabellentitel"/>
              <w:jc w:val="center"/>
              <w:rPr>
                <w:color w:val="000000" w:themeColor="text1"/>
                <w:sz w:val="22"/>
                <w:szCs w:val="22"/>
              </w:rPr>
            </w:pPr>
          </w:p>
        </w:tc>
      </w:tr>
      <w:tr w:rsidR="008004C3" w:rsidRPr="00FC6188" w14:paraId="056C407C" w14:textId="77777777" w:rsidTr="006B3741">
        <w:trPr>
          <w:hidden/>
        </w:trPr>
        <w:tc>
          <w:tcPr>
            <w:tcW w:w="9430" w:type="dxa"/>
            <w:gridSpan w:val="4"/>
            <w:tcBorders>
              <w:bottom w:val="dotted" w:sz="4" w:space="0" w:color="auto"/>
            </w:tcBorders>
            <w:tcMar>
              <w:top w:w="85" w:type="dxa"/>
              <w:bottom w:w="85" w:type="dxa"/>
            </w:tcMar>
          </w:tcPr>
          <w:p w14:paraId="227557A0" w14:textId="77777777" w:rsidR="008004C3" w:rsidRPr="00FC6188" w:rsidRDefault="008004C3" w:rsidP="006B3741">
            <w:pPr>
              <w:pStyle w:val="IPA-HinweistexteTextkanngelschtwerden"/>
            </w:pPr>
            <w:r w:rsidRPr="00FC6188">
              <w:t>Wer hat in welcher Form Hilfestellung erbracht (auch Internet gehört dazu.</w:t>
            </w:r>
          </w:p>
          <w:p w14:paraId="0AAF62C1" w14:textId="77777777" w:rsidR="008004C3" w:rsidRPr="00FC6188" w:rsidRDefault="008004C3" w:rsidP="006B3741">
            <w:pPr>
              <w:pStyle w:val="IPA-HinweistexteTextkanngelschtwerden"/>
            </w:pPr>
            <w:r w:rsidRPr="00FC6188">
              <w:t xml:space="preserve">Z.B </w:t>
            </w:r>
            <w:proofErr w:type="spellStart"/>
            <w:r w:rsidRPr="00FC6188">
              <w:t>Msdn</w:t>
            </w:r>
            <w:proofErr w:type="spellEnd"/>
            <w:r w:rsidRPr="00FC6188">
              <w:t xml:space="preserve"> für Hilfestellung zu </w:t>
            </w:r>
            <w:proofErr w:type="spellStart"/>
            <w:r w:rsidRPr="00FC6188">
              <w:t>c#</w:t>
            </w:r>
            <w:proofErr w:type="spellEnd"/>
            <w:r w:rsidRPr="00FC6188">
              <w:t>)?</w:t>
            </w:r>
          </w:p>
        </w:tc>
      </w:tr>
      <w:tr w:rsidR="008004C3" w:rsidRPr="00FC6188" w14:paraId="392A2634" w14:textId="77777777" w:rsidTr="006B3741">
        <w:tc>
          <w:tcPr>
            <w:tcW w:w="9430" w:type="dxa"/>
            <w:gridSpan w:val="4"/>
            <w:tcBorders>
              <w:bottom w:val="dotted" w:sz="4" w:space="0" w:color="auto"/>
            </w:tcBorders>
            <w:tcMar>
              <w:top w:w="85" w:type="dxa"/>
              <w:bottom w:w="85" w:type="dxa"/>
            </w:tcMar>
          </w:tcPr>
          <w:p w14:paraId="58662EE1" w14:textId="7730A8DF" w:rsidR="008004C3" w:rsidRPr="00FC6188" w:rsidRDefault="00000000" w:rsidP="006B3741">
            <w:pPr>
              <w:pStyle w:val="IPA-Tabelle"/>
              <w:rPr>
                <w:color w:val="000000" w:themeColor="text1"/>
                <w:sz w:val="22"/>
                <w:szCs w:val="22"/>
              </w:rPr>
            </w:pPr>
            <w:hyperlink r:id="rId28" w:history="1">
              <w:r w:rsidR="007F5B9B" w:rsidRPr="00FC6188">
                <w:rPr>
                  <w:rStyle w:val="Hyperlink"/>
                  <w:sz w:val="22"/>
                  <w:szCs w:val="22"/>
                </w:rPr>
                <w:t>https://www.appvizer.de/magazin/organisation-planung/projektmanagement/wasserfall-modell</w:t>
              </w:r>
            </w:hyperlink>
          </w:p>
          <w:p w14:paraId="0A494D61" w14:textId="3A6CDFD9" w:rsidR="007F5B9B" w:rsidRPr="00FC6188" w:rsidRDefault="007F5B9B" w:rsidP="006B3741">
            <w:pPr>
              <w:pStyle w:val="IPA-Tabelle"/>
              <w:rPr>
                <w:color w:val="000000" w:themeColor="text1"/>
                <w:sz w:val="22"/>
                <w:szCs w:val="22"/>
              </w:rPr>
            </w:pPr>
            <w:r w:rsidRPr="00FC6188">
              <w:rPr>
                <w:color w:val="000000" w:themeColor="text1"/>
                <w:sz w:val="22"/>
                <w:szCs w:val="22"/>
              </w:rPr>
              <w:t xml:space="preserve">David Bürgler =&gt; Fragen zu </w:t>
            </w:r>
            <w:r w:rsidR="004256FE" w:rsidRPr="00FC6188">
              <w:rPr>
                <w:color w:val="000000" w:themeColor="text1"/>
                <w:sz w:val="22"/>
                <w:szCs w:val="22"/>
              </w:rPr>
              <w:t>backend</w:t>
            </w:r>
            <w:r w:rsidRPr="00FC6188">
              <w:rPr>
                <w:color w:val="000000" w:themeColor="text1"/>
                <w:sz w:val="22"/>
                <w:szCs w:val="22"/>
              </w:rPr>
              <w:t xml:space="preserve"> Calls</w:t>
            </w:r>
          </w:p>
        </w:tc>
      </w:tr>
      <w:tr w:rsidR="008004C3" w:rsidRPr="00FC6188" w14:paraId="3793F9CA" w14:textId="77777777" w:rsidTr="006B3741">
        <w:tc>
          <w:tcPr>
            <w:tcW w:w="4957" w:type="dxa"/>
            <w:tcBorders>
              <w:bottom w:val="dotted" w:sz="4" w:space="0" w:color="auto"/>
              <w:right w:val="nil"/>
            </w:tcBorders>
            <w:shd w:val="clear" w:color="auto" w:fill="92CDDC" w:themeFill="accent5" w:themeFillTint="99"/>
          </w:tcPr>
          <w:p w14:paraId="210879ED" w14:textId="77777777" w:rsidR="008004C3" w:rsidRPr="00FC6188" w:rsidRDefault="008004C3" w:rsidP="006B3741">
            <w:pPr>
              <w:pStyle w:val="IPA-Tabellentitel"/>
              <w:rPr>
                <w:color w:val="000000" w:themeColor="text1"/>
                <w:sz w:val="22"/>
                <w:szCs w:val="22"/>
              </w:rPr>
            </w:pPr>
            <w:r w:rsidRPr="00FC6188">
              <w:rPr>
                <w:color w:val="000000" w:themeColor="text1"/>
                <w:sz w:val="22"/>
                <w:szCs w:val="22"/>
              </w:rPr>
              <w:t>Reflexion</w:t>
            </w:r>
          </w:p>
        </w:tc>
        <w:tc>
          <w:tcPr>
            <w:tcW w:w="2335" w:type="dxa"/>
            <w:tcBorders>
              <w:left w:val="nil"/>
              <w:bottom w:val="dotted" w:sz="4" w:space="0" w:color="auto"/>
              <w:right w:val="nil"/>
            </w:tcBorders>
            <w:shd w:val="clear" w:color="auto" w:fill="92CDDC" w:themeFill="accent5" w:themeFillTint="99"/>
          </w:tcPr>
          <w:p w14:paraId="5D3A3530" w14:textId="77777777" w:rsidR="008004C3" w:rsidRPr="00FC6188"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1D176634" w14:textId="77777777" w:rsidR="008004C3" w:rsidRPr="00FC6188"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25B8A4B8" w14:textId="77777777" w:rsidR="008004C3" w:rsidRPr="00FC6188" w:rsidRDefault="008004C3" w:rsidP="006B3741">
            <w:pPr>
              <w:pStyle w:val="IPA-Tabellentitel"/>
              <w:jc w:val="center"/>
              <w:rPr>
                <w:color w:val="000000" w:themeColor="text1"/>
                <w:sz w:val="22"/>
                <w:szCs w:val="22"/>
              </w:rPr>
            </w:pPr>
          </w:p>
        </w:tc>
      </w:tr>
      <w:tr w:rsidR="008004C3" w:rsidRPr="00FC6188" w14:paraId="53BFFDAF" w14:textId="77777777" w:rsidTr="006B3741">
        <w:trPr>
          <w:hidden/>
        </w:trPr>
        <w:tc>
          <w:tcPr>
            <w:tcW w:w="9430" w:type="dxa"/>
            <w:gridSpan w:val="4"/>
            <w:tcBorders>
              <w:bottom w:val="dotted" w:sz="4" w:space="0" w:color="auto"/>
            </w:tcBorders>
            <w:tcMar>
              <w:top w:w="85" w:type="dxa"/>
              <w:bottom w:w="85" w:type="dxa"/>
            </w:tcMar>
          </w:tcPr>
          <w:p w14:paraId="42E29725" w14:textId="77777777" w:rsidR="008004C3" w:rsidRPr="00FC6188" w:rsidRDefault="008004C3" w:rsidP="006B3741">
            <w:pPr>
              <w:pStyle w:val="IPA-HinweistexteTextkanngelschtwerden"/>
            </w:pPr>
            <w:r w:rsidRPr="00FC6188">
              <w:t>Gedanken über das Vorgehen</w:t>
            </w:r>
          </w:p>
          <w:p w14:paraId="09CD3B57" w14:textId="77777777" w:rsidR="008004C3" w:rsidRPr="00FC6188" w:rsidRDefault="008004C3" w:rsidP="006B3741">
            <w:pPr>
              <w:pStyle w:val="IPA-HinweistexteTextkanngelschtwerden"/>
            </w:pPr>
            <w:r w:rsidRPr="00FC6188">
              <w:t>Was ist gut was würde ich besser machen</w:t>
            </w:r>
          </w:p>
          <w:p w14:paraId="216A245E" w14:textId="77777777" w:rsidR="008004C3" w:rsidRPr="00FC6188" w:rsidRDefault="008004C3" w:rsidP="006B3741">
            <w:pPr>
              <w:pStyle w:val="IPA-Tabelle"/>
              <w:rPr>
                <w:color w:val="000000" w:themeColor="text1"/>
                <w:sz w:val="22"/>
                <w:szCs w:val="22"/>
              </w:rPr>
            </w:pPr>
          </w:p>
          <w:p w14:paraId="0001E0A0" w14:textId="52FE29EE" w:rsidR="008004C3" w:rsidRPr="00FC6188" w:rsidRDefault="008004C3" w:rsidP="006B3741">
            <w:pPr>
              <w:pStyle w:val="IPA-Tabelle"/>
              <w:rPr>
                <w:color w:val="000000" w:themeColor="text1"/>
                <w:sz w:val="22"/>
                <w:szCs w:val="22"/>
                <w:u w:val="single"/>
              </w:rPr>
            </w:pPr>
            <w:r w:rsidRPr="00FC6188">
              <w:rPr>
                <w:color w:val="000000" w:themeColor="text1"/>
                <w:sz w:val="22"/>
                <w:szCs w:val="22"/>
                <w:u w:val="single"/>
              </w:rPr>
              <w:t>Was lief gut</w:t>
            </w:r>
          </w:p>
          <w:p w14:paraId="7B9B78F5" w14:textId="06AB50B7" w:rsidR="008004C3" w:rsidRPr="00FC6188" w:rsidRDefault="00D72C77" w:rsidP="006B3741">
            <w:pPr>
              <w:pStyle w:val="IPA-Tabelle"/>
              <w:rPr>
                <w:color w:val="000000" w:themeColor="text1"/>
                <w:sz w:val="22"/>
                <w:szCs w:val="22"/>
              </w:rPr>
            </w:pPr>
            <w:r w:rsidRPr="00FC6188">
              <w:rPr>
                <w:color w:val="000000" w:themeColor="text1"/>
                <w:sz w:val="22"/>
                <w:szCs w:val="22"/>
              </w:rPr>
              <w:t xml:space="preserve">Umsetzen des Mockups im code </w:t>
            </w:r>
            <w:proofErr w:type="spellStart"/>
            <w:r w:rsidRPr="00FC6188">
              <w:rPr>
                <w:color w:val="000000" w:themeColor="text1"/>
                <w:sz w:val="22"/>
                <w:szCs w:val="22"/>
              </w:rPr>
              <w:t>life</w:t>
            </w:r>
            <w:proofErr w:type="spellEnd"/>
            <w:r w:rsidRPr="00FC6188">
              <w:rPr>
                <w:color w:val="000000" w:themeColor="text1"/>
                <w:sz w:val="22"/>
                <w:szCs w:val="22"/>
              </w:rPr>
              <w:t xml:space="preserve"> super.</w:t>
            </w:r>
          </w:p>
          <w:p w14:paraId="6D4B3B20" w14:textId="086D47BD" w:rsidR="008004C3" w:rsidRPr="00FC6188" w:rsidRDefault="008004C3" w:rsidP="006B3741">
            <w:pPr>
              <w:pStyle w:val="IPA-Tabelle"/>
              <w:rPr>
                <w:color w:val="000000" w:themeColor="text1"/>
                <w:sz w:val="22"/>
                <w:szCs w:val="22"/>
                <w:u w:val="single"/>
              </w:rPr>
            </w:pPr>
            <w:r w:rsidRPr="00FC6188">
              <w:rPr>
                <w:color w:val="000000" w:themeColor="text1"/>
                <w:sz w:val="22"/>
                <w:szCs w:val="22"/>
                <w:u w:val="single"/>
              </w:rPr>
              <w:t>Was lief weniger gut</w:t>
            </w:r>
          </w:p>
          <w:p w14:paraId="6365C9DE" w14:textId="2444B588" w:rsidR="008004C3" w:rsidRPr="00FC6188" w:rsidRDefault="00D72C77" w:rsidP="006B3741">
            <w:pPr>
              <w:pStyle w:val="IPA-Tabelle"/>
              <w:rPr>
                <w:color w:val="000000" w:themeColor="text1"/>
                <w:sz w:val="22"/>
                <w:szCs w:val="22"/>
              </w:rPr>
            </w:pPr>
            <w:r w:rsidRPr="00FC6188">
              <w:rPr>
                <w:color w:val="000000" w:themeColor="text1"/>
                <w:sz w:val="22"/>
                <w:szCs w:val="22"/>
              </w:rPr>
              <w:t>Dokumentieren war sehr anstrengend und langsam</w:t>
            </w:r>
          </w:p>
          <w:p w14:paraId="6764285C" w14:textId="77777777" w:rsidR="008004C3" w:rsidRPr="00FC6188" w:rsidRDefault="008004C3" w:rsidP="008004C3">
            <w:pPr>
              <w:pStyle w:val="IPA-Tabelle"/>
            </w:pPr>
            <w:r w:rsidRPr="00FC6188">
              <w:rPr>
                <w:color w:val="000000" w:themeColor="text1"/>
                <w:sz w:val="22"/>
                <w:szCs w:val="22"/>
                <w:u w:val="single"/>
              </w:rPr>
              <w:t>Deine Erkenntnisse von heute</w:t>
            </w:r>
          </w:p>
          <w:p w14:paraId="5FE0F265" w14:textId="65052EDF" w:rsidR="008004C3" w:rsidRPr="00FC6188" w:rsidRDefault="00287FEE" w:rsidP="008004C3">
            <w:pPr>
              <w:pStyle w:val="IPA-Tabelle"/>
            </w:pPr>
            <w:r w:rsidRPr="00FC6188">
              <w:t>Ich muss noch vieles Dokumentieren.</w:t>
            </w:r>
          </w:p>
        </w:tc>
      </w:tr>
      <w:tr w:rsidR="008004C3" w:rsidRPr="00FC6188" w14:paraId="654FBA75" w14:textId="77777777" w:rsidTr="006B3741">
        <w:tc>
          <w:tcPr>
            <w:tcW w:w="4957" w:type="dxa"/>
            <w:tcBorders>
              <w:bottom w:val="dotted" w:sz="4" w:space="0" w:color="auto"/>
              <w:right w:val="nil"/>
            </w:tcBorders>
            <w:shd w:val="clear" w:color="auto" w:fill="92CDDC" w:themeFill="accent5" w:themeFillTint="99"/>
          </w:tcPr>
          <w:p w14:paraId="07740496" w14:textId="77777777" w:rsidR="008004C3" w:rsidRPr="00FC6188" w:rsidRDefault="008004C3" w:rsidP="006B3741">
            <w:r w:rsidRPr="00FC6188">
              <w:t>Nächste Schritte</w:t>
            </w:r>
          </w:p>
        </w:tc>
        <w:tc>
          <w:tcPr>
            <w:tcW w:w="2335" w:type="dxa"/>
            <w:tcBorders>
              <w:left w:val="nil"/>
              <w:bottom w:val="dotted" w:sz="4" w:space="0" w:color="auto"/>
              <w:right w:val="nil"/>
            </w:tcBorders>
            <w:shd w:val="clear" w:color="auto" w:fill="92CDDC" w:themeFill="accent5" w:themeFillTint="99"/>
          </w:tcPr>
          <w:p w14:paraId="08E09216" w14:textId="77777777" w:rsidR="008004C3" w:rsidRPr="00FC6188" w:rsidRDefault="008004C3" w:rsidP="006B374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2CDDC" w:themeFill="accent5" w:themeFillTint="99"/>
          </w:tcPr>
          <w:p w14:paraId="2A51142F" w14:textId="77777777" w:rsidR="008004C3" w:rsidRPr="00FC6188" w:rsidRDefault="008004C3" w:rsidP="006B3741">
            <w:pPr>
              <w:pStyle w:val="IPA-Tabellentitel"/>
              <w:jc w:val="center"/>
              <w:rPr>
                <w:color w:val="000000" w:themeColor="text1"/>
                <w:sz w:val="22"/>
                <w:szCs w:val="22"/>
              </w:rPr>
            </w:pPr>
          </w:p>
        </w:tc>
        <w:tc>
          <w:tcPr>
            <w:tcW w:w="1069" w:type="dxa"/>
            <w:tcBorders>
              <w:left w:val="nil"/>
              <w:bottom w:val="dotted" w:sz="4" w:space="0" w:color="auto"/>
            </w:tcBorders>
            <w:shd w:val="clear" w:color="auto" w:fill="92CDDC" w:themeFill="accent5" w:themeFillTint="99"/>
          </w:tcPr>
          <w:p w14:paraId="03801FC7" w14:textId="77777777" w:rsidR="008004C3" w:rsidRPr="00FC6188" w:rsidRDefault="008004C3" w:rsidP="006B3741">
            <w:pPr>
              <w:pStyle w:val="IPA-Tabellentitel"/>
              <w:jc w:val="center"/>
              <w:rPr>
                <w:color w:val="000000" w:themeColor="text1"/>
                <w:sz w:val="22"/>
                <w:szCs w:val="22"/>
              </w:rPr>
            </w:pPr>
          </w:p>
        </w:tc>
      </w:tr>
      <w:tr w:rsidR="008004C3" w:rsidRPr="00FC6188" w14:paraId="26249F6F" w14:textId="77777777" w:rsidTr="006B3741">
        <w:tc>
          <w:tcPr>
            <w:tcW w:w="9430" w:type="dxa"/>
            <w:gridSpan w:val="4"/>
            <w:tcBorders>
              <w:bottom w:val="dotted" w:sz="4" w:space="0" w:color="auto"/>
            </w:tcBorders>
            <w:tcMar>
              <w:top w:w="85" w:type="dxa"/>
              <w:bottom w:w="85" w:type="dxa"/>
            </w:tcMar>
          </w:tcPr>
          <w:p w14:paraId="3EB0F7F1" w14:textId="27E63B4A" w:rsidR="008004C3" w:rsidRPr="00FC6188" w:rsidRDefault="004256FE" w:rsidP="006B3741">
            <w:r w:rsidRPr="00FC6188">
              <w:t xml:space="preserve">Weiter machen mit der </w:t>
            </w:r>
            <w:proofErr w:type="spellStart"/>
            <w:r w:rsidRPr="00FC6188">
              <w:t>Realisierungs</w:t>
            </w:r>
            <w:proofErr w:type="spellEnd"/>
            <w:r w:rsidRPr="00FC6188">
              <w:t xml:space="preserve"> Phase und die </w:t>
            </w:r>
            <w:proofErr w:type="spellStart"/>
            <w:r w:rsidRPr="00FC6188">
              <w:t>Chartfactories</w:t>
            </w:r>
            <w:proofErr w:type="spellEnd"/>
            <w:r w:rsidRPr="00FC6188">
              <w:t xml:space="preserve"> schreiben. Dokumentation weiterführen, und die Testkonzepte verfeinern und die Test </w:t>
            </w:r>
            <w:proofErr w:type="spellStart"/>
            <w:r w:rsidRPr="00FC6188">
              <w:t>cases</w:t>
            </w:r>
            <w:proofErr w:type="spellEnd"/>
            <w:r w:rsidRPr="00FC6188">
              <w:t xml:space="preserve"> schreiben in code und Doku.</w:t>
            </w:r>
            <w:r w:rsidR="000D4BDE" w:rsidRPr="00FC6188">
              <w:t xml:space="preserve"> Die Projektmethode fertig beschreiben.</w:t>
            </w:r>
          </w:p>
        </w:tc>
      </w:tr>
    </w:tbl>
    <w:p w14:paraId="17D0BD96" w14:textId="77777777" w:rsidR="00740D57" w:rsidRPr="00FC6188" w:rsidRDefault="00740D57" w:rsidP="00740D57">
      <w:pPr>
        <w:spacing w:after="200"/>
      </w:pPr>
    </w:p>
    <w:p w14:paraId="00F18933" w14:textId="77777777" w:rsidR="00740D57" w:rsidRPr="00FC6188" w:rsidRDefault="00740D57" w:rsidP="00740D57">
      <w:pPr>
        <w:pStyle w:val="IPA-HinweistexteTextkanngelschtwerden"/>
      </w:pPr>
      <w:r w:rsidRPr="00FC6188">
        <w:t>Diese Tabelle für jeden (halb-)Tag benutzen. (Tabelle Arbeitsjournal muss nicht in Tabellenverzeichnis, da dies bereits im IVZ gelistet ist)</w:t>
      </w:r>
    </w:p>
    <w:p w14:paraId="4D292266" w14:textId="77777777" w:rsidR="00740D57" w:rsidRPr="00FC6188" w:rsidRDefault="00740D57" w:rsidP="00740D57">
      <w:pPr>
        <w:pStyle w:val="IPA-HinweistexteTextkanngelschtwerden"/>
      </w:pPr>
      <w:r w:rsidRPr="00FC6188">
        <w:t>Inhalt muss dem Tabelleninhalt entsprechen, designe darf frei gewählt werden.</w:t>
      </w:r>
    </w:p>
    <w:p w14:paraId="3E1977BA" w14:textId="77777777" w:rsidR="00740D57" w:rsidRPr="00FC6188" w:rsidRDefault="00740D57" w:rsidP="00740D57">
      <w:pPr>
        <w:pStyle w:val="IPA-HinweistexteTextkanngelschtwerden"/>
      </w:pPr>
      <w:r w:rsidRPr="00FC6188">
        <w:lastRenderedPageBreak/>
        <w:t>Achtung auch Firmenstandart beachten!</w:t>
      </w:r>
    </w:p>
    <w:p w14:paraId="7212E33F" w14:textId="77777777" w:rsidR="00740D57" w:rsidRPr="00FC6188" w:rsidRDefault="00740D57" w:rsidP="00740D57">
      <w:pPr>
        <w:pStyle w:val="IPA-HinweistexteTextkanngelschtwerden"/>
      </w:pPr>
      <w:r w:rsidRPr="00FC6188">
        <w:t>Weitere Arbeitstage wie Wochenendarbeit hier auch vermerken.</w:t>
      </w:r>
    </w:p>
    <w:p w14:paraId="59A4EF6E" w14:textId="77777777" w:rsidR="00740D57" w:rsidRPr="00FC6188" w:rsidRDefault="00740D57" w:rsidP="00740D57">
      <w:r w:rsidRPr="00FC6188">
        <w:br w:type="page"/>
      </w:r>
      <w:bookmarkStart w:id="43" w:name="_Toc85623859"/>
    </w:p>
    <w:p w14:paraId="27823F6E" w14:textId="77777777" w:rsidR="00740D57" w:rsidRPr="00FC6188" w:rsidRDefault="00740D57" w:rsidP="00740D57">
      <w:pPr>
        <w:pStyle w:val="Heading1"/>
        <w:rPr>
          <w:lang w:val="de-CH"/>
        </w:rPr>
      </w:pPr>
      <w:bookmarkStart w:id="44" w:name="_Toc121210922"/>
      <w:r w:rsidRPr="00FC6188">
        <w:rPr>
          <w:lang w:val="de-CH"/>
        </w:rPr>
        <w:lastRenderedPageBreak/>
        <w:t>Abschlussbericht</w:t>
      </w:r>
      <w:bookmarkEnd w:id="43"/>
      <w:bookmarkEnd w:id="44"/>
    </w:p>
    <w:p w14:paraId="4AC82B16" w14:textId="77777777" w:rsidR="00740D57" w:rsidRPr="00FC6188" w:rsidRDefault="00740D57" w:rsidP="00740D57">
      <w:pPr>
        <w:pStyle w:val="IPA-HinweistexteTextkanngelschtwerden"/>
      </w:pPr>
      <w:r w:rsidRPr="00FC6188">
        <w:t>Wurden die geforderten Ziele erreicht?</w:t>
      </w:r>
    </w:p>
    <w:p w14:paraId="7C29D9CF" w14:textId="77777777" w:rsidR="00740D57" w:rsidRPr="00FC6188" w:rsidRDefault="00740D57" w:rsidP="00740D57">
      <w:pPr>
        <w:pStyle w:val="Heading2"/>
        <w:rPr>
          <w:color w:val="000000" w:themeColor="text1"/>
        </w:rPr>
      </w:pPr>
      <w:bookmarkStart w:id="45" w:name="_Toc114965609"/>
      <w:bookmarkStart w:id="46" w:name="_Toc121210923"/>
      <w:r w:rsidRPr="00FC6188">
        <w:rPr>
          <w:color w:val="000000" w:themeColor="text1"/>
        </w:rPr>
        <w:t>Vergleich Ist/Soll</w:t>
      </w:r>
      <w:bookmarkEnd w:id="45"/>
      <w:bookmarkEnd w:id="46"/>
    </w:p>
    <w:p w14:paraId="6C95CCD6" w14:textId="77777777" w:rsidR="00740D57" w:rsidRPr="00FC6188" w:rsidRDefault="00740D57" w:rsidP="00740D57">
      <w:pPr>
        <w:pStyle w:val="IPA-HinweistexteTextkanngelschtwerden"/>
      </w:pPr>
      <w:r w:rsidRPr="00FC6188">
        <w:t>Ist die Umsetzung wie geplant oder gab es Differenzen?</w:t>
      </w:r>
    </w:p>
    <w:p w14:paraId="49E02AA6" w14:textId="77777777" w:rsidR="00740D57" w:rsidRPr="00FC6188" w:rsidRDefault="00740D57" w:rsidP="00740D57">
      <w:pPr>
        <w:pStyle w:val="IPA-HinweistexteTextkanngelschtwerden"/>
      </w:pPr>
    </w:p>
    <w:p w14:paraId="37D0F45A" w14:textId="77777777" w:rsidR="00740D57" w:rsidRPr="00FC6188" w:rsidRDefault="00740D57" w:rsidP="00740D57">
      <w:pPr>
        <w:pStyle w:val="Heading2"/>
        <w:spacing w:before="0"/>
        <w:rPr>
          <w:color w:val="000000" w:themeColor="text1"/>
        </w:rPr>
      </w:pPr>
      <w:bookmarkStart w:id="47" w:name="_Toc121210924"/>
      <w:r w:rsidRPr="00FC6188">
        <w:rPr>
          <w:color w:val="000000" w:themeColor="text1"/>
        </w:rPr>
        <w:t>Mittelbedarf</w:t>
      </w:r>
      <w:bookmarkEnd w:id="47"/>
    </w:p>
    <w:p w14:paraId="663AF690" w14:textId="77777777" w:rsidR="00740D57" w:rsidRPr="00FC6188" w:rsidRDefault="00740D57" w:rsidP="00740D57">
      <w:pPr>
        <w:pStyle w:val="IPA-HinweistexteTextkanngelschtwerden"/>
      </w:pPr>
      <w:r w:rsidRPr="00FC6188">
        <w:t>Welche Mittel wurden gebraucht oder mussten noch beschafft werden?</w:t>
      </w:r>
    </w:p>
    <w:p w14:paraId="7F11D24B" w14:textId="77777777" w:rsidR="00740D57" w:rsidRPr="00FC6188" w:rsidRDefault="00740D57" w:rsidP="00740D57">
      <w:pPr>
        <w:pStyle w:val="Heading2"/>
        <w:rPr>
          <w:color w:val="000000" w:themeColor="text1"/>
        </w:rPr>
      </w:pPr>
      <w:bookmarkStart w:id="48" w:name="_Toc121210925"/>
      <w:r w:rsidRPr="00FC6188">
        <w:rPr>
          <w:color w:val="000000" w:themeColor="text1"/>
        </w:rPr>
        <w:t>Realisierungsbericht</w:t>
      </w:r>
      <w:bookmarkEnd w:id="48"/>
    </w:p>
    <w:p w14:paraId="69BD7B3C" w14:textId="77777777" w:rsidR="00740D57" w:rsidRPr="00FC6188" w:rsidRDefault="00740D57" w:rsidP="00740D57">
      <w:pPr>
        <w:pStyle w:val="IPA-HinweistexteTextkanngelschtwerden"/>
      </w:pPr>
      <w:r w:rsidRPr="00FC6188">
        <w:t>Gab es Probleme während der Realisation? Ungeplante Sachen zum Vorschein oder Ergänzungen?</w:t>
      </w:r>
    </w:p>
    <w:p w14:paraId="252D8D88" w14:textId="77777777" w:rsidR="00740D57" w:rsidRPr="00FC6188" w:rsidRDefault="00740D57" w:rsidP="00740D57">
      <w:pPr>
        <w:pStyle w:val="IPA-HinweistexteTextkanngelschtwerden"/>
        <w:rPr>
          <w:i w:val="0"/>
          <w:vanish w:val="0"/>
        </w:rPr>
      </w:pPr>
    </w:p>
    <w:p w14:paraId="5F9B60FD" w14:textId="77777777" w:rsidR="00740D57" w:rsidRPr="00FC6188" w:rsidRDefault="00740D57" w:rsidP="00740D57">
      <w:pPr>
        <w:pStyle w:val="Heading2"/>
        <w:spacing w:before="0"/>
        <w:rPr>
          <w:color w:val="000000" w:themeColor="text1"/>
        </w:rPr>
      </w:pPr>
      <w:bookmarkStart w:id="49" w:name="_Toc121210926"/>
      <w:r w:rsidRPr="00FC6188">
        <w:rPr>
          <w:color w:val="000000" w:themeColor="text1"/>
        </w:rPr>
        <w:t>Testbericht</w:t>
      </w:r>
      <w:bookmarkEnd w:id="49"/>
    </w:p>
    <w:p w14:paraId="66E4A7CB" w14:textId="77777777" w:rsidR="00740D57" w:rsidRPr="00FC6188" w:rsidRDefault="00740D57" w:rsidP="00740D57">
      <w:pPr>
        <w:pStyle w:val="IPA-HinweistexteTextkanngelschtwerden"/>
      </w:pPr>
      <w:r w:rsidRPr="00FC6188">
        <w:t>Wie verliefen die Tests (Erfolgreich / weniger Erfolgreich)? Gibt es Fehler, die schwerwiegend sind oder solche die später korrigiert werden können/müssen?</w:t>
      </w:r>
    </w:p>
    <w:p w14:paraId="6D060770" w14:textId="77777777" w:rsidR="00740D57" w:rsidRPr="00FC6188" w:rsidRDefault="00740D57" w:rsidP="00740D57">
      <w:pPr>
        <w:pStyle w:val="Heading2"/>
        <w:rPr>
          <w:color w:val="000000" w:themeColor="text1"/>
        </w:rPr>
      </w:pPr>
      <w:bookmarkStart w:id="50" w:name="_Toc121210927"/>
      <w:r w:rsidRPr="00FC6188">
        <w:rPr>
          <w:color w:val="000000" w:themeColor="text1"/>
        </w:rPr>
        <w:t>Fazit zum IPA (Projekt)</w:t>
      </w:r>
      <w:bookmarkEnd w:id="50"/>
    </w:p>
    <w:p w14:paraId="1B5834B9" w14:textId="77777777" w:rsidR="00740D57" w:rsidRPr="00FC6188" w:rsidRDefault="00740D57" w:rsidP="00740D57">
      <w:pPr>
        <w:pStyle w:val="IPA-HinweistexteTextkanngelschtwerden"/>
      </w:pPr>
      <w:r w:rsidRPr="00FC6188">
        <w:t>Wie ist das Projekt verlaufen (Objektive) Meinung</w:t>
      </w:r>
    </w:p>
    <w:p w14:paraId="21EB5960" w14:textId="77777777" w:rsidR="00740D57" w:rsidRPr="00FC6188" w:rsidRDefault="00740D57" w:rsidP="00740D57">
      <w:pPr>
        <w:pStyle w:val="IPA-HinweistexteTextkanngelschtwerden"/>
      </w:pPr>
      <w:r w:rsidRPr="00FC6188">
        <w:t>Hatte das Projekt Stolpersteine, welche etc…</w:t>
      </w:r>
    </w:p>
    <w:p w14:paraId="5CD08C3E" w14:textId="77777777" w:rsidR="00740D57" w:rsidRPr="00FC6188" w:rsidRDefault="00740D57" w:rsidP="00740D57">
      <w:pPr>
        <w:pStyle w:val="Heading2"/>
      </w:pPr>
      <w:bookmarkStart w:id="51" w:name="_Toc114965610"/>
      <w:bookmarkStart w:id="52" w:name="_Toc121210928"/>
      <w:r w:rsidRPr="00FC6188">
        <w:t>Persönliches Fazit</w:t>
      </w:r>
      <w:bookmarkEnd w:id="51"/>
      <w:bookmarkEnd w:id="52"/>
    </w:p>
    <w:p w14:paraId="47A11498" w14:textId="77777777" w:rsidR="00740D57" w:rsidRPr="00FC6188" w:rsidRDefault="00740D57" w:rsidP="00740D57">
      <w:pPr>
        <w:pStyle w:val="IPA-HinweistexteTextkanngelschtwerden"/>
      </w:pPr>
      <w:r w:rsidRPr="00FC6188">
        <w:t>Feedback und Reflexion des Lernenden rund um die IPA.</w:t>
      </w:r>
    </w:p>
    <w:p w14:paraId="099FDE8B" w14:textId="77777777" w:rsidR="00740D57" w:rsidRPr="00FC6188" w:rsidRDefault="00740D57" w:rsidP="00740D57">
      <w:pPr>
        <w:pStyle w:val="IPA-HinweistexteTextkanngelschtwerden"/>
      </w:pPr>
      <w:r w:rsidRPr="00FC6188">
        <w:t>Was war gut, was weniger? Was habe ich gelernt und was würde ich ev. das nächste Mal anders machen? Ausführlich formulieren.</w:t>
      </w:r>
    </w:p>
    <w:p w14:paraId="55292D5F" w14:textId="77777777" w:rsidR="00740D57" w:rsidRPr="00FC6188" w:rsidRDefault="00740D57" w:rsidP="00740D57">
      <w:pPr>
        <w:pStyle w:val="IPA-HinweistexteTextkanngelschtwerden"/>
      </w:pPr>
    </w:p>
    <w:p w14:paraId="27BE7C2A" w14:textId="77777777" w:rsidR="00740D57" w:rsidRPr="00FC6188" w:rsidRDefault="00740D57" w:rsidP="00740D57">
      <w:pPr>
        <w:pStyle w:val="Heading2"/>
      </w:pPr>
      <w:bookmarkStart w:id="53" w:name="_Toc121210929"/>
      <w:r w:rsidRPr="00FC6188">
        <w:t>Schlussreflexion</w:t>
      </w:r>
      <w:bookmarkEnd w:id="53"/>
    </w:p>
    <w:p w14:paraId="51AE2B40" w14:textId="77777777" w:rsidR="00740D57" w:rsidRPr="00FC6188" w:rsidRDefault="00740D57" w:rsidP="00740D57">
      <w:pPr>
        <w:pStyle w:val="IPA-HinweistexteTextkanngelschtwerden"/>
      </w:pPr>
      <w:r w:rsidRPr="00FC6188">
        <w:t>Wie empfandest du die Arbeit, welche Erkenntnisse würdest du bei der nächsten Arbeit einfliessen lassen etc. (kritische Würdigung der Arbeit)</w:t>
      </w:r>
    </w:p>
    <w:p w14:paraId="21BE27D8" w14:textId="77777777" w:rsidR="00740D57" w:rsidRPr="00FC6188" w:rsidRDefault="00740D57" w:rsidP="00740D57"/>
    <w:p w14:paraId="170B4B09" w14:textId="77777777" w:rsidR="00740D57" w:rsidRPr="00FC6188" w:rsidRDefault="00740D57" w:rsidP="00740D57">
      <w:pPr>
        <w:spacing w:after="200"/>
      </w:pPr>
      <w:r w:rsidRPr="00FC6188">
        <w:br w:type="page"/>
      </w:r>
    </w:p>
    <w:p w14:paraId="274A4946" w14:textId="77777777" w:rsidR="00740D57" w:rsidRPr="00FC6188" w:rsidRDefault="00740D57" w:rsidP="00740D57">
      <w:pPr>
        <w:pStyle w:val="Heading1"/>
        <w:rPr>
          <w:color w:val="000000" w:themeColor="text1"/>
          <w:lang w:val="de-CH"/>
        </w:rPr>
      </w:pPr>
      <w:bookmarkStart w:id="54" w:name="_Toc59932917"/>
      <w:bookmarkStart w:id="55" w:name="_Toc59938033"/>
      <w:bookmarkStart w:id="56" w:name="_Toc85623860"/>
      <w:bookmarkStart w:id="57" w:name="_Toc121210930"/>
      <w:r w:rsidRPr="00FC6188">
        <w:rPr>
          <w:color w:val="000000" w:themeColor="text1"/>
          <w:lang w:val="de-CH"/>
        </w:rPr>
        <w:lastRenderedPageBreak/>
        <w:t>Unterschriften</w:t>
      </w:r>
      <w:bookmarkEnd w:id="54"/>
      <w:bookmarkEnd w:id="55"/>
      <w:bookmarkEnd w:id="56"/>
      <w:r w:rsidRPr="00FC6188">
        <w:rPr>
          <w:color w:val="000000" w:themeColor="text1"/>
          <w:lang w:val="de-CH"/>
        </w:rPr>
        <w:t xml:space="preserve"> und Abnahmeprotokoll</w:t>
      </w:r>
      <w:bookmarkEnd w:id="57"/>
      <w:r w:rsidRPr="00FC6188">
        <w:rPr>
          <w:color w:val="000000" w:themeColor="text1"/>
          <w:lang w:val="de-CH"/>
        </w:rPr>
        <w:t xml:space="preserve"> </w:t>
      </w:r>
    </w:p>
    <w:p w14:paraId="67E9D453" w14:textId="77777777" w:rsidR="00740D57" w:rsidRPr="00FC6188" w:rsidRDefault="00740D57" w:rsidP="00740D57">
      <w:pPr>
        <w:pStyle w:val="IPA-TextkrperStandart"/>
        <w:jc w:val="both"/>
        <w:rPr>
          <w:color w:val="000000" w:themeColor="text1"/>
          <w:szCs w:val="22"/>
        </w:rPr>
      </w:pPr>
      <w:r w:rsidRPr="00FC6188">
        <w:rPr>
          <w:color w:val="000000" w:themeColor="text1"/>
          <w:szCs w:val="22"/>
        </w:rPr>
        <w:t>Die lernende Person bestätigt mit ihrer Unterschrift diese IPA aus Eigenleistung erbracht und nach den Vorgaben der Prüfungskommission Informatik Kanton Bern erstellt zu haben. Die Angaben im Arbeitsjournal entsprechen dem geleisteten Arbeitsaufwand.</w:t>
      </w:r>
    </w:p>
    <w:p w14:paraId="10836273" w14:textId="77777777" w:rsidR="00740D57" w:rsidRPr="00FC6188" w:rsidRDefault="00740D57" w:rsidP="00740D57">
      <w:pPr>
        <w:pStyle w:val="IPA-HinweistexteTextkanngelschtwerden"/>
      </w:pPr>
      <w:r w:rsidRPr="00FC6188">
        <w:t xml:space="preserve">Lernende und Fachvorgesetzte haben das Abnahmeprotokoll </w:t>
      </w:r>
      <w:r w:rsidRPr="00FC6188">
        <w:rPr>
          <w:b/>
          <w:i w:val="0"/>
          <w:u w:val="single"/>
        </w:rPr>
        <w:t>vor der Abgabe zu unterzeichnen!!</w:t>
      </w:r>
      <w:r w:rsidRPr="00FC6188">
        <w:t xml:space="preserve"> und somit dessen Authentizität zu bezeugen. Diese Tabelle kann erweitert werden oder angepasst werden, es gilt nach jedem „Durchlauf/Phase“ muss eine Unterschrift gegeben werden. De</w:t>
      </w:r>
      <w:r w:rsidRPr="00FC6188">
        <w:rPr>
          <w:b/>
        </w:rPr>
        <w:t>r Teil 1 ist zwingend und darf nicht gelöscht oder geändert werden!</w:t>
      </w:r>
    </w:p>
    <w:p w14:paraId="1B6497A4" w14:textId="77777777" w:rsidR="00740D57" w:rsidRPr="00FC6188" w:rsidRDefault="00740D57" w:rsidP="00740D57">
      <w:pPr>
        <w:pStyle w:val="IPA-HinweistexteTextkanngelschtwerden"/>
        <w:rPr>
          <w:i w:val="0"/>
          <w:vanish w:val="0"/>
        </w:rPr>
      </w:pPr>
    </w:p>
    <w:p w14:paraId="7D1A3B73" w14:textId="77777777" w:rsidR="00740D57" w:rsidRPr="00FC6188" w:rsidRDefault="00740D57" w:rsidP="00740D57">
      <w:pPr>
        <w:pStyle w:val="Caption"/>
        <w:rPr>
          <w:i/>
          <w:vanish/>
        </w:rPr>
      </w:pPr>
      <w:bookmarkStart w:id="58" w:name="_Toc499228398"/>
      <w:r w:rsidRPr="00FC6188">
        <w:t xml:space="preserve">Tabelle </w:t>
      </w:r>
      <w:fldSimple w:instr=" SEQ Tabelle \* ARABIC ">
        <w:r w:rsidRPr="00FC6188">
          <w:t>2</w:t>
        </w:r>
      </w:fldSimple>
      <w:r w:rsidRPr="00FC6188">
        <w:t>, Unterschriften</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2199"/>
        <w:gridCol w:w="3606"/>
      </w:tblGrid>
      <w:tr w:rsidR="00740D57" w:rsidRPr="00FC6188" w14:paraId="64111757" w14:textId="77777777" w:rsidTr="007B1DD7">
        <w:tc>
          <w:tcPr>
            <w:tcW w:w="1696" w:type="dxa"/>
            <w:shd w:val="clear" w:color="auto" w:fill="92CDDC" w:themeFill="accent5" w:themeFillTint="99"/>
          </w:tcPr>
          <w:p w14:paraId="7267B8EA" w14:textId="77777777" w:rsidR="00740D57" w:rsidRPr="00FC6188" w:rsidRDefault="00740D57" w:rsidP="007B1DD7">
            <w:pPr>
              <w:pStyle w:val="IPA-Tabellentitel"/>
              <w:rPr>
                <w:sz w:val="22"/>
                <w:szCs w:val="22"/>
              </w:rPr>
            </w:pPr>
            <w:r w:rsidRPr="00FC6188">
              <w:rPr>
                <w:sz w:val="22"/>
                <w:szCs w:val="22"/>
              </w:rPr>
              <w:t>Phase</w:t>
            </w:r>
          </w:p>
        </w:tc>
        <w:tc>
          <w:tcPr>
            <w:tcW w:w="1560" w:type="dxa"/>
            <w:shd w:val="clear" w:color="auto" w:fill="92CDDC" w:themeFill="accent5" w:themeFillTint="99"/>
          </w:tcPr>
          <w:p w14:paraId="102DD8E1" w14:textId="77777777" w:rsidR="00740D57" w:rsidRPr="00FC6188" w:rsidRDefault="00740D57" w:rsidP="007B1DD7">
            <w:pPr>
              <w:pStyle w:val="IPA-Tabellentitel"/>
              <w:rPr>
                <w:sz w:val="22"/>
                <w:szCs w:val="22"/>
              </w:rPr>
            </w:pPr>
            <w:r w:rsidRPr="00FC6188">
              <w:rPr>
                <w:sz w:val="22"/>
                <w:szCs w:val="22"/>
              </w:rPr>
              <w:t>Datum</w:t>
            </w:r>
          </w:p>
        </w:tc>
        <w:tc>
          <w:tcPr>
            <w:tcW w:w="2199" w:type="dxa"/>
            <w:shd w:val="clear" w:color="auto" w:fill="92CDDC" w:themeFill="accent5" w:themeFillTint="99"/>
          </w:tcPr>
          <w:p w14:paraId="49E5EA8F" w14:textId="77777777" w:rsidR="00740D57" w:rsidRPr="00FC6188" w:rsidRDefault="00740D57" w:rsidP="007B1DD7">
            <w:pPr>
              <w:pStyle w:val="IPA-Tabellentitel"/>
              <w:rPr>
                <w:sz w:val="22"/>
                <w:szCs w:val="22"/>
              </w:rPr>
            </w:pPr>
            <w:r w:rsidRPr="00FC6188">
              <w:rPr>
                <w:sz w:val="22"/>
                <w:szCs w:val="22"/>
              </w:rPr>
              <w:t>Name / OE</w:t>
            </w:r>
          </w:p>
        </w:tc>
        <w:tc>
          <w:tcPr>
            <w:tcW w:w="3606" w:type="dxa"/>
            <w:shd w:val="clear" w:color="auto" w:fill="92CDDC" w:themeFill="accent5" w:themeFillTint="99"/>
          </w:tcPr>
          <w:p w14:paraId="146439FB" w14:textId="77777777" w:rsidR="00740D57" w:rsidRPr="00FC6188" w:rsidRDefault="00740D57" w:rsidP="007B1DD7">
            <w:pPr>
              <w:pStyle w:val="IPA-Tabellentitel"/>
              <w:rPr>
                <w:sz w:val="22"/>
                <w:szCs w:val="22"/>
              </w:rPr>
            </w:pPr>
            <w:r w:rsidRPr="00FC6188">
              <w:rPr>
                <w:sz w:val="22"/>
                <w:szCs w:val="22"/>
              </w:rPr>
              <w:t>Unterschrift</w:t>
            </w:r>
          </w:p>
        </w:tc>
      </w:tr>
      <w:tr w:rsidR="00740D57" w:rsidRPr="00FC6188" w14:paraId="6FB06645" w14:textId="77777777" w:rsidTr="007B1DD7">
        <w:trPr>
          <w:trHeight w:val="680"/>
        </w:trPr>
        <w:tc>
          <w:tcPr>
            <w:tcW w:w="1696" w:type="dxa"/>
            <w:vAlign w:val="center"/>
          </w:tcPr>
          <w:p w14:paraId="7EB9578B" w14:textId="77777777" w:rsidR="00740D57" w:rsidRPr="00FC6188" w:rsidRDefault="00740D57" w:rsidP="007B1DD7">
            <w:pPr>
              <w:keepNext/>
            </w:pPr>
            <w:r w:rsidRPr="00FC6188">
              <w:t xml:space="preserve">Teil1 </w:t>
            </w:r>
          </w:p>
        </w:tc>
        <w:tc>
          <w:tcPr>
            <w:tcW w:w="1560" w:type="dxa"/>
            <w:vAlign w:val="center"/>
          </w:tcPr>
          <w:p w14:paraId="276061C3" w14:textId="77777777" w:rsidR="00740D57" w:rsidRPr="00FC6188" w:rsidRDefault="00740D57" w:rsidP="007B1DD7">
            <w:pPr>
              <w:keepNext/>
            </w:pPr>
          </w:p>
        </w:tc>
        <w:tc>
          <w:tcPr>
            <w:tcW w:w="2199" w:type="dxa"/>
            <w:vAlign w:val="center"/>
          </w:tcPr>
          <w:p w14:paraId="37934FD4" w14:textId="77777777" w:rsidR="00740D57" w:rsidRPr="00FC6188" w:rsidRDefault="00740D57" w:rsidP="007B1DD7">
            <w:pPr>
              <w:keepNext/>
            </w:pPr>
            <w:r w:rsidRPr="00FC6188">
              <w:t>Lernende</w:t>
            </w:r>
          </w:p>
        </w:tc>
        <w:tc>
          <w:tcPr>
            <w:tcW w:w="3606" w:type="dxa"/>
            <w:vAlign w:val="center"/>
          </w:tcPr>
          <w:p w14:paraId="296A57A0" w14:textId="77777777" w:rsidR="00740D57" w:rsidRPr="00FC6188" w:rsidRDefault="00740D57" w:rsidP="007B1DD7">
            <w:pPr>
              <w:keepNext/>
            </w:pPr>
          </w:p>
        </w:tc>
      </w:tr>
      <w:tr w:rsidR="00740D57" w:rsidRPr="00FC6188" w14:paraId="305A22AC" w14:textId="77777777" w:rsidTr="007B1DD7">
        <w:trPr>
          <w:trHeight w:val="680"/>
        </w:trPr>
        <w:tc>
          <w:tcPr>
            <w:tcW w:w="1696" w:type="dxa"/>
            <w:vAlign w:val="center"/>
          </w:tcPr>
          <w:p w14:paraId="5D505A67" w14:textId="77777777" w:rsidR="00740D57" w:rsidRPr="00FC6188" w:rsidRDefault="00740D57" w:rsidP="007B1DD7">
            <w:pPr>
              <w:keepNext/>
            </w:pPr>
            <w:r w:rsidRPr="00FC6188">
              <w:t>Teil 1</w:t>
            </w:r>
          </w:p>
        </w:tc>
        <w:tc>
          <w:tcPr>
            <w:tcW w:w="1560" w:type="dxa"/>
            <w:vAlign w:val="center"/>
          </w:tcPr>
          <w:p w14:paraId="6EA90CA3" w14:textId="77777777" w:rsidR="00740D57" w:rsidRPr="00FC6188" w:rsidRDefault="00740D57" w:rsidP="007B1DD7">
            <w:pPr>
              <w:keepNext/>
            </w:pPr>
          </w:p>
        </w:tc>
        <w:tc>
          <w:tcPr>
            <w:tcW w:w="2199" w:type="dxa"/>
            <w:vAlign w:val="center"/>
          </w:tcPr>
          <w:p w14:paraId="6656C6A5" w14:textId="77777777" w:rsidR="00740D57" w:rsidRPr="00FC6188" w:rsidRDefault="00740D57" w:rsidP="007B1DD7">
            <w:pPr>
              <w:keepNext/>
            </w:pPr>
            <w:r w:rsidRPr="00FC6188">
              <w:t>Verantwortliche Fachkraft</w:t>
            </w:r>
          </w:p>
        </w:tc>
        <w:tc>
          <w:tcPr>
            <w:tcW w:w="3606" w:type="dxa"/>
            <w:vAlign w:val="center"/>
          </w:tcPr>
          <w:p w14:paraId="2A0F847B" w14:textId="77777777" w:rsidR="00740D57" w:rsidRPr="00FC6188" w:rsidRDefault="00740D57" w:rsidP="007B1DD7">
            <w:pPr>
              <w:keepNext/>
            </w:pPr>
          </w:p>
        </w:tc>
      </w:tr>
      <w:tr w:rsidR="00740D57" w:rsidRPr="00FC6188" w14:paraId="7C9C3A7C" w14:textId="77777777" w:rsidTr="007B1DD7">
        <w:trPr>
          <w:trHeight w:val="680"/>
        </w:trPr>
        <w:tc>
          <w:tcPr>
            <w:tcW w:w="1696" w:type="dxa"/>
            <w:vAlign w:val="center"/>
          </w:tcPr>
          <w:p w14:paraId="0CF0FEF9" w14:textId="77777777" w:rsidR="00740D57" w:rsidRPr="00FC6188" w:rsidRDefault="00740D57" w:rsidP="007B1DD7">
            <w:pPr>
              <w:keepNext/>
            </w:pPr>
            <w:r w:rsidRPr="00FC6188">
              <w:t>Initialisierung</w:t>
            </w:r>
          </w:p>
        </w:tc>
        <w:tc>
          <w:tcPr>
            <w:tcW w:w="1560" w:type="dxa"/>
            <w:vAlign w:val="center"/>
          </w:tcPr>
          <w:p w14:paraId="14724BCF" w14:textId="77777777" w:rsidR="00740D57" w:rsidRPr="00FC6188" w:rsidRDefault="00740D57" w:rsidP="007B1DD7">
            <w:pPr>
              <w:keepNext/>
            </w:pPr>
          </w:p>
        </w:tc>
        <w:tc>
          <w:tcPr>
            <w:tcW w:w="2199" w:type="dxa"/>
            <w:vAlign w:val="center"/>
          </w:tcPr>
          <w:p w14:paraId="7FD30442" w14:textId="77777777" w:rsidR="00740D57" w:rsidRPr="00FC6188" w:rsidRDefault="00740D57" w:rsidP="007B1DD7">
            <w:pPr>
              <w:keepNext/>
            </w:pPr>
            <w:r w:rsidRPr="00FC6188">
              <w:t>Lernende</w:t>
            </w:r>
          </w:p>
        </w:tc>
        <w:tc>
          <w:tcPr>
            <w:tcW w:w="3606" w:type="dxa"/>
            <w:vAlign w:val="center"/>
          </w:tcPr>
          <w:p w14:paraId="5D5763CB" w14:textId="77777777" w:rsidR="00740D57" w:rsidRPr="00FC6188" w:rsidRDefault="00740D57" w:rsidP="007B1DD7">
            <w:pPr>
              <w:keepNext/>
            </w:pPr>
          </w:p>
        </w:tc>
      </w:tr>
      <w:tr w:rsidR="00740D57" w:rsidRPr="00FC6188" w14:paraId="55DB82F9" w14:textId="77777777" w:rsidTr="007B1DD7">
        <w:trPr>
          <w:trHeight w:val="680"/>
        </w:trPr>
        <w:tc>
          <w:tcPr>
            <w:tcW w:w="1696" w:type="dxa"/>
            <w:vAlign w:val="center"/>
          </w:tcPr>
          <w:p w14:paraId="107C9BCA" w14:textId="77777777" w:rsidR="00740D57" w:rsidRPr="00FC6188" w:rsidRDefault="00740D57" w:rsidP="007B1DD7">
            <w:pPr>
              <w:keepNext/>
            </w:pPr>
            <w:r w:rsidRPr="00FC6188">
              <w:t>Initialisierung</w:t>
            </w:r>
          </w:p>
        </w:tc>
        <w:tc>
          <w:tcPr>
            <w:tcW w:w="1560" w:type="dxa"/>
            <w:vAlign w:val="center"/>
          </w:tcPr>
          <w:p w14:paraId="177147DD" w14:textId="77777777" w:rsidR="00740D57" w:rsidRPr="00FC6188" w:rsidRDefault="00740D57" w:rsidP="007B1DD7">
            <w:pPr>
              <w:keepNext/>
            </w:pPr>
          </w:p>
        </w:tc>
        <w:tc>
          <w:tcPr>
            <w:tcW w:w="2199" w:type="dxa"/>
            <w:vAlign w:val="center"/>
          </w:tcPr>
          <w:p w14:paraId="6FDE9497" w14:textId="77777777" w:rsidR="00740D57" w:rsidRPr="00FC6188" w:rsidRDefault="00740D57" w:rsidP="007B1DD7">
            <w:pPr>
              <w:keepNext/>
            </w:pPr>
            <w:r w:rsidRPr="00FC6188">
              <w:t>Verantwortliche Fachkraft</w:t>
            </w:r>
          </w:p>
        </w:tc>
        <w:tc>
          <w:tcPr>
            <w:tcW w:w="3606" w:type="dxa"/>
            <w:vAlign w:val="center"/>
          </w:tcPr>
          <w:p w14:paraId="48F7649C" w14:textId="77777777" w:rsidR="00740D57" w:rsidRPr="00FC6188" w:rsidRDefault="00740D57" w:rsidP="007B1DD7">
            <w:pPr>
              <w:keepNext/>
            </w:pPr>
          </w:p>
        </w:tc>
      </w:tr>
      <w:tr w:rsidR="00740D57" w:rsidRPr="00FC6188" w14:paraId="28CCD8B1" w14:textId="77777777" w:rsidTr="007B1DD7">
        <w:trPr>
          <w:trHeight w:val="680"/>
        </w:trPr>
        <w:tc>
          <w:tcPr>
            <w:tcW w:w="1696" w:type="dxa"/>
            <w:vAlign w:val="center"/>
          </w:tcPr>
          <w:p w14:paraId="613C5D2D" w14:textId="77777777" w:rsidR="00740D57" w:rsidRPr="00FC6188" w:rsidRDefault="00740D57" w:rsidP="007B1DD7">
            <w:pPr>
              <w:keepNext/>
            </w:pPr>
            <w:r w:rsidRPr="00FC6188">
              <w:t>Konzept</w:t>
            </w:r>
          </w:p>
        </w:tc>
        <w:tc>
          <w:tcPr>
            <w:tcW w:w="1560" w:type="dxa"/>
            <w:vAlign w:val="center"/>
          </w:tcPr>
          <w:p w14:paraId="63CF7591" w14:textId="77777777" w:rsidR="00740D57" w:rsidRPr="00FC6188" w:rsidRDefault="00740D57" w:rsidP="007B1DD7">
            <w:pPr>
              <w:keepNext/>
            </w:pPr>
          </w:p>
        </w:tc>
        <w:tc>
          <w:tcPr>
            <w:tcW w:w="2199" w:type="dxa"/>
            <w:vAlign w:val="center"/>
          </w:tcPr>
          <w:p w14:paraId="28DE1CEF" w14:textId="77777777" w:rsidR="00740D57" w:rsidRPr="00FC6188" w:rsidRDefault="00740D57" w:rsidP="007B1DD7">
            <w:pPr>
              <w:keepNext/>
            </w:pPr>
            <w:r w:rsidRPr="00FC6188">
              <w:t>Lernende</w:t>
            </w:r>
          </w:p>
        </w:tc>
        <w:tc>
          <w:tcPr>
            <w:tcW w:w="3606" w:type="dxa"/>
            <w:vAlign w:val="center"/>
          </w:tcPr>
          <w:p w14:paraId="6C08CDD2" w14:textId="77777777" w:rsidR="00740D57" w:rsidRPr="00FC6188" w:rsidRDefault="00740D57" w:rsidP="007B1DD7">
            <w:pPr>
              <w:keepNext/>
            </w:pPr>
          </w:p>
        </w:tc>
      </w:tr>
      <w:tr w:rsidR="00740D57" w:rsidRPr="00FC6188" w14:paraId="29DB8C9F" w14:textId="77777777" w:rsidTr="007B1DD7">
        <w:trPr>
          <w:trHeight w:val="680"/>
        </w:trPr>
        <w:tc>
          <w:tcPr>
            <w:tcW w:w="1696" w:type="dxa"/>
            <w:vAlign w:val="center"/>
          </w:tcPr>
          <w:p w14:paraId="55A1CB40" w14:textId="77777777" w:rsidR="00740D57" w:rsidRPr="00FC6188" w:rsidRDefault="00740D57" w:rsidP="007B1DD7">
            <w:pPr>
              <w:keepNext/>
            </w:pPr>
            <w:r w:rsidRPr="00FC6188">
              <w:t>Konzept</w:t>
            </w:r>
          </w:p>
        </w:tc>
        <w:tc>
          <w:tcPr>
            <w:tcW w:w="1560" w:type="dxa"/>
            <w:vAlign w:val="center"/>
          </w:tcPr>
          <w:p w14:paraId="3AFF44FF" w14:textId="77777777" w:rsidR="00740D57" w:rsidRPr="00FC6188" w:rsidRDefault="00740D57" w:rsidP="007B1DD7">
            <w:pPr>
              <w:keepNext/>
            </w:pPr>
          </w:p>
        </w:tc>
        <w:tc>
          <w:tcPr>
            <w:tcW w:w="2199" w:type="dxa"/>
            <w:vAlign w:val="center"/>
          </w:tcPr>
          <w:p w14:paraId="6E06AFF1" w14:textId="77777777" w:rsidR="00740D57" w:rsidRPr="00FC6188" w:rsidRDefault="00740D57" w:rsidP="007B1DD7">
            <w:pPr>
              <w:keepNext/>
            </w:pPr>
            <w:r w:rsidRPr="00FC6188">
              <w:t>Verantwortliche Fachkraft</w:t>
            </w:r>
          </w:p>
        </w:tc>
        <w:tc>
          <w:tcPr>
            <w:tcW w:w="3606" w:type="dxa"/>
            <w:vAlign w:val="center"/>
          </w:tcPr>
          <w:p w14:paraId="1198B16E" w14:textId="77777777" w:rsidR="00740D57" w:rsidRPr="00FC6188" w:rsidRDefault="00740D57" w:rsidP="007B1DD7">
            <w:pPr>
              <w:keepNext/>
            </w:pPr>
          </w:p>
        </w:tc>
      </w:tr>
      <w:tr w:rsidR="00740D57" w:rsidRPr="00FC6188" w14:paraId="6758DC7B" w14:textId="77777777" w:rsidTr="007B1DD7">
        <w:trPr>
          <w:trHeight w:val="680"/>
        </w:trPr>
        <w:tc>
          <w:tcPr>
            <w:tcW w:w="1696" w:type="dxa"/>
            <w:vAlign w:val="center"/>
          </w:tcPr>
          <w:p w14:paraId="66AE8A6C" w14:textId="77777777" w:rsidR="00740D57" w:rsidRPr="00FC6188" w:rsidRDefault="00740D57" w:rsidP="007B1DD7">
            <w:pPr>
              <w:keepNext/>
            </w:pPr>
            <w:r w:rsidRPr="00FC6188">
              <w:t>Realisation</w:t>
            </w:r>
          </w:p>
        </w:tc>
        <w:tc>
          <w:tcPr>
            <w:tcW w:w="1560" w:type="dxa"/>
            <w:vAlign w:val="center"/>
          </w:tcPr>
          <w:p w14:paraId="51014932" w14:textId="77777777" w:rsidR="00740D57" w:rsidRPr="00FC6188" w:rsidRDefault="00740D57" w:rsidP="007B1DD7">
            <w:pPr>
              <w:keepNext/>
            </w:pPr>
          </w:p>
        </w:tc>
        <w:tc>
          <w:tcPr>
            <w:tcW w:w="2199" w:type="dxa"/>
            <w:vAlign w:val="center"/>
          </w:tcPr>
          <w:p w14:paraId="3961D596" w14:textId="77777777" w:rsidR="00740D57" w:rsidRPr="00FC6188" w:rsidRDefault="00740D57" w:rsidP="007B1DD7">
            <w:pPr>
              <w:keepNext/>
            </w:pPr>
            <w:r w:rsidRPr="00FC6188">
              <w:t>Lernende</w:t>
            </w:r>
          </w:p>
        </w:tc>
        <w:tc>
          <w:tcPr>
            <w:tcW w:w="3606" w:type="dxa"/>
            <w:vAlign w:val="center"/>
          </w:tcPr>
          <w:p w14:paraId="794BADD6" w14:textId="77777777" w:rsidR="00740D57" w:rsidRPr="00FC6188" w:rsidRDefault="00740D57" w:rsidP="007B1DD7">
            <w:pPr>
              <w:keepNext/>
            </w:pPr>
          </w:p>
        </w:tc>
      </w:tr>
      <w:tr w:rsidR="00740D57" w:rsidRPr="00FC6188" w14:paraId="71DC7856" w14:textId="77777777" w:rsidTr="007B1DD7">
        <w:trPr>
          <w:trHeight w:val="680"/>
        </w:trPr>
        <w:tc>
          <w:tcPr>
            <w:tcW w:w="1696" w:type="dxa"/>
            <w:vAlign w:val="center"/>
          </w:tcPr>
          <w:p w14:paraId="570F50B2" w14:textId="77777777" w:rsidR="00740D57" w:rsidRPr="00FC6188" w:rsidRDefault="00740D57" w:rsidP="007B1DD7">
            <w:pPr>
              <w:keepNext/>
            </w:pPr>
            <w:r w:rsidRPr="00FC6188">
              <w:t>Realisation</w:t>
            </w:r>
          </w:p>
        </w:tc>
        <w:tc>
          <w:tcPr>
            <w:tcW w:w="1560" w:type="dxa"/>
            <w:vAlign w:val="center"/>
          </w:tcPr>
          <w:p w14:paraId="019799BB" w14:textId="77777777" w:rsidR="00740D57" w:rsidRPr="00FC6188" w:rsidRDefault="00740D57" w:rsidP="007B1DD7">
            <w:pPr>
              <w:keepNext/>
            </w:pPr>
          </w:p>
        </w:tc>
        <w:tc>
          <w:tcPr>
            <w:tcW w:w="2199" w:type="dxa"/>
            <w:vAlign w:val="center"/>
          </w:tcPr>
          <w:p w14:paraId="2FF13EFA" w14:textId="77777777" w:rsidR="00740D57" w:rsidRPr="00FC6188" w:rsidRDefault="00740D57" w:rsidP="007B1DD7">
            <w:pPr>
              <w:keepNext/>
            </w:pPr>
            <w:r w:rsidRPr="00FC6188">
              <w:t>Verantwortliche Fachkraft</w:t>
            </w:r>
          </w:p>
        </w:tc>
        <w:tc>
          <w:tcPr>
            <w:tcW w:w="3606" w:type="dxa"/>
            <w:vAlign w:val="center"/>
          </w:tcPr>
          <w:p w14:paraId="5509BE75" w14:textId="77777777" w:rsidR="00740D57" w:rsidRPr="00FC6188" w:rsidRDefault="00740D57" w:rsidP="007B1DD7">
            <w:pPr>
              <w:keepNext/>
            </w:pPr>
          </w:p>
        </w:tc>
      </w:tr>
      <w:tr w:rsidR="00740D57" w:rsidRPr="00FC6188" w14:paraId="5210C6D4" w14:textId="77777777" w:rsidTr="007B1DD7">
        <w:trPr>
          <w:trHeight w:val="680"/>
        </w:trPr>
        <w:tc>
          <w:tcPr>
            <w:tcW w:w="1696" w:type="dxa"/>
            <w:vAlign w:val="center"/>
          </w:tcPr>
          <w:p w14:paraId="32017E11" w14:textId="77777777" w:rsidR="00740D57" w:rsidRPr="00FC6188" w:rsidRDefault="00740D57" w:rsidP="007B1DD7">
            <w:pPr>
              <w:keepNext/>
            </w:pPr>
            <w:r w:rsidRPr="00FC6188">
              <w:t>Abschluss</w:t>
            </w:r>
          </w:p>
        </w:tc>
        <w:tc>
          <w:tcPr>
            <w:tcW w:w="1560" w:type="dxa"/>
            <w:vAlign w:val="center"/>
          </w:tcPr>
          <w:p w14:paraId="7E4E31B5" w14:textId="77777777" w:rsidR="00740D57" w:rsidRPr="00FC6188" w:rsidRDefault="00740D57" w:rsidP="007B1DD7">
            <w:pPr>
              <w:keepNext/>
            </w:pPr>
          </w:p>
        </w:tc>
        <w:tc>
          <w:tcPr>
            <w:tcW w:w="2199" w:type="dxa"/>
            <w:vAlign w:val="center"/>
          </w:tcPr>
          <w:p w14:paraId="18D5DD4D" w14:textId="77777777" w:rsidR="00740D57" w:rsidRPr="00FC6188" w:rsidRDefault="00740D57" w:rsidP="007B1DD7">
            <w:pPr>
              <w:keepNext/>
            </w:pPr>
            <w:r w:rsidRPr="00FC6188">
              <w:t>Lernende</w:t>
            </w:r>
          </w:p>
        </w:tc>
        <w:tc>
          <w:tcPr>
            <w:tcW w:w="3606" w:type="dxa"/>
            <w:vAlign w:val="center"/>
          </w:tcPr>
          <w:p w14:paraId="5F977FDA" w14:textId="77777777" w:rsidR="00740D57" w:rsidRPr="00FC6188" w:rsidRDefault="00740D57" w:rsidP="007B1DD7">
            <w:pPr>
              <w:keepNext/>
            </w:pPr>
          </w:p>
        </w:tc>
      </w:tr>
      <w:tr w:rsidR="00740D57" w:rsidRPr="00FC6188" w14:paraId="4D798BE2" w14:textId="77777777" w:rsidTr="007B1DD7">
        <w:trPr>
          <w:trHeight w:val="680"/>
        </w:trPr>
        <w:tc>
          <w:tcPr>
            <w:tcW w:w="1696" w:type="dxa"/>
            <w:vAlign w:val="center"/>
          </w:tcPr>
          <w:p w14:paraId="68A89DC9" w14:textId="77777777" w:rsidR="00740D57" w:rsidRPr="00FC6188" w:rsidRDefault="00740D57" w:rsidP="007B1DD7">
            <w:pPr>
              <w:keepNext/>
            </w:pPr>
            <w:r w:rsidRPr="00FC6188">
              <w:t>Abschluss</w:t>
            </w:r>
          </w:p>
        </w:tc>
        <w:tc>
          <w:tcPr>
            <w:tcW w:w="1560" w:type="dxa"/>
            <w:vAlign w:val="center"/>
          </w:tcPr>
          <w:p w14:paraId="27BA2201" w14:textId="77777777" w:rsidR="00740D57" w:rsidRPr="00FC6188" w:rsidRDefault="00740D57" w:rsidP="007B1DD7">
            <w:pPr>
              <w:keepNext/>
            </w:pPr>
          </w:p>
        </w:tc>
        <w:tc>
          <w:tcPr>
            <w:tcW w:w="2199" w:type="dxa"/>
            <w:vAlign w:val="center"/>
          </w:tcPr>
          <w:p w14:paraId="2AB74F1D" w14:textId="77777777" w:rsidR="00740D57" w:rsidRPr="00FC6188" w:rsidRDefault="00740D57" w:rsidP="007B1DD7">
            <w:pPr>
              <w:keepNext/>
            </w:pPr>
            <w:r w:rsidRPr="00FC6188">
              <w:t>Verantwortliche Fachkraft</w:t>
            </w:r>
          </w:p>
        </w:tc>
        <w:tc>
          <w:tcPr>
            <w:tcW w:w="3606" w:type="dxa"/>
            <w:vAlign w:val="center"/>
          </w:tcPr>
          <w:p w14:paraId="5562E1B4" w14:textId="77777777" w:rsidR="00740D57" w:rsidRPr="00FC6188" w:rsidRDefault="00740D57" w:rsidP="007B1DD7">
            <w:pPr>
              <w:keepNext/>
            </w:pPr>
          </w:p>
        </w:tc>
      </w:tr>
    </w:tbl>
    <w:p w14:paraId="4AF8409B" w14:textId="77777777" w:rsidR="00740D57" w:rsidRPr="00FC6188" w:rsidRDefault="00740D57" w:rsidP="00740D57"/>
    <w:p w14:paraId="30D35C8A" w14:textId="77777777" w:rsidR="00740D57" w:rsidRPr="00FC6188" w:rsidRDefault="00740D57" w:rsidP="00740D57">
      <w:pPr>
        <w:tabs>
          <w:tab w:val="left" w:pos="2085"/>
        </w:tabs>
      </w:pPr>
    </w:p>
    <w:p w14:paraId="3791F8FE" w14:textId="77777777" w:rsidR="00740D57" w:rsidRPr="00FC6188" w:rsidRDefault="00740D57" w:rsidP="00740D57">
      <w:pPr>
        <w:spacing w:after="200"/>
      </w:pPr>
      <w:r w:rsidRPr="00FC6188">
        <w:br w:type="page"/>
      </w:r>
    </w:p>
    <w:p w14:paraId="760A0076" w14:textId="77777777" w:rsidR="00740D57" w:rsidRPr="00FC6188" w:rsidRDefault="00740D57" w:rsidP="00740D57">
      <w:pPr>
        <w:pStyle w:val="Title"/>
        <w:pageBreakBefore/>
      </w:pPr>
      <w:bookmarkStart w:id="59" w:name="_Toc121210931"/>
      <w:r w:rsidRPr="00FC6188">
        <w:lastRenderedPageBreak/>
        <w:t>Teil 2: Projektdokumentation</w:t>
      </w:r>
      <w:bookmarkEnd w:id="59"/>
    </w:p>
    <w:p w14:paraId="78C0A70D" w14:textId="77777777" w:rsidR="00740D57" w:rsidRPr="00FC6188" w:rsidRDefault="00740D57" w:rsidP="00740D57">
      <w:pPr>
        <w:rPr>
          <w:lang w:eastAsia="de-DE"/>
        </w:rPr>
      </w:pPr>
    </w:p>
    <w:p w14:paraId="11D5850D" w14:textId="77777777" w:rsidR="00740D57" w:rsidRPr="00FC6188" w:rsidRDefault="00740D57" w:rsidP="00740D57">
      <w:pPr>
        <w:rPr>
          <w:lang w:eastAsia="de-DE"/>
        </w:rPr>
      </w:pPr>
      <w:r w:rsidRPr="00FC6188">
        <w:rPr>
          <w:lang w:eastAsia="de-DE"/>
        </w:rPr>
        <w:t>Achtung: Aufbau nach Hermes 5.1 IPA!</w:t>
      </w:r>
    </w:p>
    <w:p w14:paraId="475E09C8" w14:textId="77777777" w:rsidR="00740D57" w:rsidRPr="00FC6188" w:rsidRDefault="00740D57" w:rsidP="00740D57">
      <w:pPr>
        <w:rPr>
          <w:lang w:eastAsia="de-DE"/>
        </w:rPr>
      </w:pPr>
    </w:p>
    <w:p w14:paraId="7DAA111F" w14:textId="77777777" w:rsidR="00740D57" w:rsidRPr="00FC6188" w:rsidRDefault="00740D57" w:rsidP="00740D57">
      <w:pPr>
        <w:rPr>
          <w:lang w:eastAsia="de-DE"/>
        </w:rPr>
      </w:pPr>
    </w:p>
    <w:p w14:paraId="005FDFCE" w14:textId="77777777" w:rsidR="00740D57" w:rsidRPr="00FC6188" w:rsidRDefault="00740D57" w:rsidP="00740D57">
      <w:pPr>
        <w:pStyle w:val="IPA-HinweistexteTextkanngelschtwerden"/>
      </w:pPr>
      <w:r w:rsidRPr="00FC6188">
        <w:t>WICHTIG: Es muss die im „Teil I im Detailbeschrieb“ beschriebene Projektmethode angewandt werden!</w:t>
      </w:r>
    </w:p>
    <w:p w14:paraId="791999F4" w14:textId="77777777" w:rsidR="00740D57" w:rsidRPr="00FC6188" w:rsidRDefault="00740D57" w:rsidP="00740D57">
      <w:pPr>
        <w:pStyle w:val="IPA-HinweistexteTextkanngelschtwerden"/>
      </w:pPr>
    </w:p>
    <w:p w14:paraId="663427B7" w14:textId="77777777" w:rsidR="00740D57" w:rsidRPr="00FC6188" w:rsidRDefault="00740D57" w:rsidP="00740D57">
      <w:pPr>
        <w:pStyle w:val="IPA-HinweistexteTextkanngelschtwerden"/>
        <w:rPr>
          <w:b/>
        </w:rPr>
      </w:pPr>
      <w:r w:rsidRPr="00FC6188">
        <w:rPr>
          <w:b/>
        </w:rPr>
        <w:t>Es gibt im Teil 2 keine verbindlichen Vorgaben der Prüfungskommission!</w:t>
      </w:r>
    </w:p>
    <w:p w14:paraId="79E48C4A" w14:textId="77777777" w:rsidR="00740D57" w:rsidRPr="00FC6188" w:rsidRDefault="00740D57" w:rsidP="00740D57">
      <w:pPr>
        <w:pStyle w:val="IPA-HinweistexteTextkanngelschtwerden"/>
        <w:rPr>
          <w:b/>
        </w:rPr>
      </w:pPr>
      <w:r w:rsidRPr="00FC6188">
        <w:rPr>
          <w:b/>
        </w:rPr>
        <w:t>Es handelt sich um einen reinen Vorschlag, der zur Unterstützung der Durchformung der IPA helfen soll! Der Experte darf aber gerne Tipps geben. Am besten fragt man die Experten am ersten Besuchstag, ob diese ev. Wünsche haben. Das Beispiel dieser Dokumentation ist nur für Demozwecke gedacht und muss angepasst werden!!!</w:t>
      </w:r>
    </w:p>
    <w:p w14:paraId="4FE6F9E7" w14:textId="77777777" w:rsidR="00740D57" w:rsidRPr="00FC6188" w:rsidRDefault="00740D57" w:rsidP="00740D57">
      <w:pPr>
        <w:spacing w:after="200"/>
        <w:rPr>
          <w:sz w:val="20"/>
        </w:rPr>
      </w:pPr>
      <w:r w:rsidRPr="00FC6188">
        <w:rPr>
          <w:sz w:val="20"/>
        </w:rPr>
        <w:br w:type="page"/>
      </w:r>
    </w:p>
    <w:p w14:paraId="6B0DF90B" w14:textId="5476DB27" w:rsidR="00740D57" w:rsidRPr="00FC6188" w:rsidRDefault="00740D57" w:rsidP="00740D57">
      <w:pPr>
        <w:pStyle w:val="Heading1"/>
        <w:rPr>
          <w:lang w:val="de-CH"/>
        </w:rPr>
      </w:pPr>
      <w:bookmarkStart w:id="60" w:name="_Toc121210932"/>
      <w:r w:rsidRPr="00FC6188">
        <w:rPr>
          <w:lang w:val="de-CH"/>
        </w:rPr>
        <w:lastRenderedPageBreak/>
        <w:t>Initialisierung</w:t>
      </w:r>
      <w:bookmarkEnd w:id="60"/>
    </w:p>
    <w:p w14:paraId="6EC23C36" w14:textId="34ADF148" w:rsidR="00793B44" w:rsidRPr="00FC6188" w:rsidRDefault="00793B44" w:rsidP="00793B44">
      <w:pPr>
        <w:pStyle w:val="IPA-TextkrperStandart"/>
      </w:pPr>
      <w:r w:rsidRPr="00FC6188">
        <w:t>Im folgenden Teil wird der IST- und der SOLL zustand beschrieben. Es werden Verschiedene Anforderungen und Ziele beschrieben.</w:t>
      </w:r>
    </w:p>
    <w:p w14:paraId="12180AF1" w14:textId="77777777" w:rsidR="00740D57" w:rsidRPr="00FC6188" w:rsidRDefault="00740D57" w:rsidP="00740D57">
      <w:pPr>
        <w:pStyle w:val="IPA-HinweistexteTextkanngelschtwerden"/>
        <w:rPr>
          <w:rFonts w:eastAsia="Calibri"/>
        </w:rPr>
      </w:pPr>
      <w:r w:rsidRPr="00FC6188">
        <w:rPr>
          <w:rFonts w:eastAsia="Calibri"/>
        </w:rPr>
        <w:t xml:space="preserve">Ein Teil der Initialisierung wurde bereits in Teil eins gemacht. </w:t>
      </w:r>
      <w:r w:rsidRPr="00FC6188">
        <w:rPr>
          <w:rFonts w:eastAsia="Calibri"/>
        </w:rPr>
        <w:sym w:font="Wingdings" w:char="F0E0"/>
      </w:r>
      <w:r w:rsidRPr="00FC6188">
        <w:rPr>
          <w:rFonts w:eastAsia="Calibri"/>
        </w:rPr>
        <w:t xml:space="preserve"> Der Projekt oder IPA Antrag!</w:t>
      </w:r>
    </w:p>
    <w:p w14:paraId="3F68816A" w14:textId="77777777" w:rsidR="00740D57" w:rsidRPr="00FC6188" w:rsidRDefault="00740D57" w:rsidP="00740D57">
      <w:pPr>
        <w:pStyle w:val="IPA-HinweistexteTextkanngelschtwerden"/>
        <w:rPr>
          <w:rFonts w:eastAsia="Calibri"/>
        </w:rPr>
      </w:pPr>
    </w:p>
    <w:p w14:paraId="27398C63" w14:textId="77777777" w:rsidR="00740D57" w:rsidRPr="00FC6188" w:rsidRDefault="00740D57" w:rsidP="00740D57">
      <w:pPr>
        <w:pStyle w:val="IPA-HinweistexteTextkanngelschtwerden"/>
        <w:rPr>
          <w:rFonts w:eastAsia="Calibri"/>
        </w:rPr>
      </w:pPr>
      <w:r w:rsidRPr="00FC6188">
        <w:rPr>
          <w:rFonts w:eastAsia="Calibri"/>
        </w:rPr>
        <w:t>Schwerpunkt:</w:t>
      </w:r>
    </w:p>
    <w:p w14:paraId="65CB7360" w14:textId="77777777" w:rsidR="00740D57" w:rsidRPr="00FC6188" w:rsidRDefault="00740D57" w:rsidP="00740D57">
      <w:pPr>
        <w:pStyle w:val="IPA-HinweistexteTextkanngelschtwerden"/>
        <w:rPr>
          <w:rFonts w:eastAsia="Calibri"/>
        </w:rPr>
      </w:pPr>
      <w:r w:rsidRPr="00FC6188">
        <w:rPr>
          <w:rFonts w:eastAsia="Calibri"/>
        </w:rPr>
        <w:t>Die Voranalyse ist ein Klärungsprozess, der mit vertretbarem Aufwand eine Entscheidung über die grundsätzliche Art der Systemrealisierung herbeiführt.</w:t>
      </w:r>
    </w:p>
    <w:p w14:paraId="491619AB" w14:textId="77777777" w:rsidR="00740D57" w:rsidRPr="00FC6188" w:rsidRDefault="00740D57" w:rsidP="00740D57">
      <w:pPr>
        <w:pStyle w:val="IPA-HinweistexteTextkanngelschtwerden"/>
        <w:rPr>
          <w:rFonts w:eastAsia="Calibri"/>
        </w:rPr>
      </w:pPr>
    </w:p>
    <w:p w14:paraId="6FE38F42" w14:textId="77777777" w:rsidR="00740D57" w:rsidRPr="00FC6188" w:rsidRDefault="00740D57" w:rsidP="00740D57">
      <w:pPr>
        <w:pStyle w:val="IPA-HinweistexteTextkanngelschtwerden"/>
        <w:rPr>
          <w:rFonts w:eastAsia="Calibri"/>
        </w:rPr>
      </w:pPr>
      <w:r w:rsidRPr="00FC6188">
        <w:rPr>
          <w:rFonts w:eastAsia="Calibri"/>
        </w:rPr>
        <w:t xml:space="preserve">Erstellung und Beurteilung der Situationsanalyse sowie Überprüfung der Zielesetzungen, der Problemstellung und des Untersuchungsbereichs. </w:t>
      </w:r>
    </w:p>
    <w:p w14:paraId="07FBC487" w14:textId="77777777" w:rsidR="00740D57" w:rsidRPr="00FC6188" w:rsidRDefault="00740D57" w:rsidP="00740D57">
      <w:pPr>
        <w:pStyle w:val="IPA-HinweistexteTextkanngelschtwerden"/>
        <w:rPr>
          <w:rFonts w:eastAsia="Calibri"/>
        </w:rPr>
      </w:pPr>
    </w:p>
    <w:p w14:paraId="60AF11BC" w14:textId="77777777" w:rsidR="00740D57" w:rsidRPr="00FC6188" w:rsidRDefault="00740D57" w:rsidP="00740D57">
      <w:pPr>
        <w:pStyle w:val="IPA-HinweistexteTextkanngelschtwerden"/>
        <w:rPr>
          <w:rFonts w:eastAsia="Calibri"/>
        </w:rPr>
      </w:pPr>
      <w:r w:rsidRPr="00FC6188">
        <w:rPr>
          <w:rFonts w:eastAsia="Calibri"/>
        </w:rPr>
        <w:t xml:space="preserve">Erarbeitung von Lösungsvorschlägen (Varianten) und Abschätzung der Realisierbarkeit. Eine sinnvolle Risikoanalyse für das Projekt, welche Risiken eintreten können während -und nach dem Projekt </w:t>
      </w:r>
    </w:p>
    <w:p w14:paraId="374836F5" w14:textId="77777777" w:rsidR="00740D57" w:rsidRPr="00FC6188" w:rsidRDefault="00740D57" w:rsidP="00740D57"/>
    <w:p w14:paraId="687130CA" w14:textId="100E2E73" w:rsidR="00740D57" w:rsidRPr="00FC6188" w:rsidRDefault="00740D57" w:rsidP="00740D57">
      <w:pPr>
        <w:pStyle w:val="Heading2"/>
        <w:tabs>
          <w:tab w:val="clear" w:pos="851"/>
        </w:tabs>
        <w:spacing w:before="120"/>
      </w:pPr>
      <w:bookmarkStart w:id="61" w:name="_Toc114965594"/>
      <w:bookmarkStart w:id="62" w:name="_Toc121210933"/>
      <w:r w:rsidRPr="00FC6188">
        <w:t>Studie; Ist-Zustand</w:t>
      </w:r>
      <w:bookmarkEnd w:id="61"/>
      <w:bookmarkEnd w:id="62"/>
    </w:p>
    <w:p w14:paraId="0B18BCB6" w14:textId="514169CB" w:rsidR="00793B44" w:rsidRPr="00FC6188" w:rsidRDefault="00793B44" w:rsidP="00793B44">
      <w:pPr>
        <w:pStyle w:val="IPA-TextkrperStandart"/>
      </w:pPr>
      <w:r w:rsidRPr="00FC6188">
        <w:t>Aktuell gibt es keine «</w:t>
      </w:r>
      <w:proofErr w:type="spellStart"/>
      <w:r w:rsidRPr="00FC6188">
        <w:t>My</w:t>
      </w:r>
      <w:proofErr w:type="spellEnd"/>
      <w:r w:rsidRPr="00FC6188">
        <w:t xml:space="preserve"> Dashboard» Seite bei der MAX Applikation. Das heisst der Ist </w:t>
      </w:r>
      <w:proofErr w:type="spellStart"/>
      <w:r w:rsidRPr="00FC6188">
        <w:t>zustand</w:t>
      </w:r>
      <w:proofErr w:type="spellEnd"/>
      <w:r w:rsidRPr="00FC6188">
        <w:t xml:space="preserve"> ist momentan nichts.</w:t>
      </w:r>
    </w:p>
    <w:p w14:paraId="5969A2C7" w14:textId="77777777" w:rsidR="00740D57" w:rsidRPr="00FC6188" w:rsidRDefault="00740D57" w:rsidP="00740D57">
      <w:pPr>
        <w:pStyle w:val="IPA-HinweistexteTextkanngelschtwerden"/>
      </w:pPr>
      <w:r w:rsidRPr="00FC6188">
        <w:t>Wie sieht der heutige Zustand aus? Ev. den Prozess abbilden.</w:t>
      </w:r>
    </w:p>
    <w:p w14:paraId="44968DA0" w14:textId="77777777" w:rsidR="00740D57" w:rsidRPr="00FC6188" w:rsidRDefault="00740D57" w:rsidP="00740D57">
      <w:pPr>
        <w:pStyle w:val="IPA-HinweistexteTextkanngelschtwerden"/>
        <w:rPr>
          <w:i w:val="0"/>
          <w:vanish w:val="0"/>
        </w:rPr>
      </w:pPr>
    </w:p>
    <w:p w14:paraId="5EC40B17" w14:textId="55848196" w:rsidR="00740D57" w:rsidRPr="00FC6188" w:rsidRDefault="00740D57" w:rsidP="00740D57">
      <w:pPr>
        <w:pStyle w:val="Heading2"/>
        <w:spacing w:before="120"/>
        <w:rPr>
          <w:color w:val="000000" w:themeColor="text1"/>
        </w:rPr>
      </w:pPr>
      <w:bookmarkStart w:id="63" w:name="_Toc121210934"/>
      <w:r w:rsidRPr="00FC6188">
        <w:rPr>
          <w:color w:val="000000" w:themeColor="text1"/>
        </w:rPr>
        <w:t>Persönliche Vorgehensziele</w:t>
      </w:r>
      <w:bookmarkEnd w:id="63"/>
    </w:p>
    <w:p w14:paraId="576C4676" w14:textId="294EED2D" w:rsidR="00793B44" w:rsidRPr="00FC6188" w:rsidRDefault="00793B44" w:rsidP="00793B44">
      <w:pPr>
        <w:pStyle w:val="IPA-TextkrperStandart"/>
      </w:pPr>
      <w:r w:rsidRPr="00FC6188">
        <w:t xml:space="preserve">Ich möchte mehr über </w:t>
      </w:r>
      <w:proofErr w:type="spellStart"/>
      <w:r w:rsidRPr="00FC6188">
        <w:t>Apexcharts</w:t>
      </w:r>
      <w:proofErr w:type="spellEnd"/>
      <w:r w:rsidRPr="00FC6188">
        <w:t xml:space="preserve"> und wie man diese am besten </w:t>
      </w:r>
      <w:r w:rsidR="00770802" w:rsidRPr="00FC6188">
        <w:t>anwendet</w:t>
      </w:r>
      <w:r w:rsidRPr="00FC6188">
        <w:t xml:space="preserve"> lernen. Auch ist ein Ziel von mir, dass ich mich and den Zeitplan halte und diesen genau befolge. Ein weiteres ist, dass ich das Design exakt dem Mockup </w:t>
      </w:r>
      <w:r w:rsidR="00770802" w:rsidRPr="00FC6188">
        <w:t>nachbaue</w:t>
      </w:r>
      <w:r w:rsidRPr="00FC6188">
        <w:t>.</w:t>
      </w:r>
    </w:p>
    <w:p w14:paraId="21EA54A3" w14:textId="77777777" w:rsidR="00740D57" w:rsidRPr="00FC6188" w:rsidRDefault="00740D57" w:rsidP="00740D57">
      <w:pPr>
        <w:pStyle w:val="IPA-HinweistexteTextkanngelschtwerden"/>
      </w:pPr>
      <w:r w:rsidRPr="00FC6188">
        <w:t>Welches sind wichtige Bearbeitungsschritte?</w:t>
      </w:r>
    </w:p>
    <w:p w14:paraId="35BDBE8B" w14:textId="77777777" w:rsidR="00740D57" w:rsidRPr="00FC6188" w:rsidRDefault="00740D57" w:rsidP="00740D57">
      <w:pPr>
        <w:pStyle w:val="IPA-HinweistexteTextkanngelschtwerden"/>
      </w:pPr>
      <w:r w:rsidRPr="00FC6188">
        <w:t>Persönliche Ziele sind gemeint, was für Ziele du dir stellst während der Arbeit</w:t>
      </w:r>
    </w:p>
    <w:p w14:paraId="4B439F5B" w14:textId="77777777" w:rsidR="00740D57" w:rsidRPr="00FC6188" w:rsidRDefault="00740D57" w:rsidP="00740D57">
      <w:pPr>
        <w:pStyle w:val="IPA-HinweistexteTextkanngelschtwerden"/>
        <w:rPr>
          <w:i w:val="0"/>
          <w:vanish w:val="0"/>
        </w:rPr>
      </w:pPr>
    </w:p>
    <w:p w14:paraId="7C453D1F" w14:textId="77777777" w:rsidR="00740D57" w:rsidRPr="00FC6188" w:rsidRDefault="00740D57" w:rsidP="00740D57">
      <w:pPr>
        <w:pStyle w:val="IPA-HinweistexteTextkanngelschtwerden"/>
        <w:rPr>
          <w:i w:val="0"/>
          <w:vanish w:val="0"/>
        </w:rPr>
      </w:pPr>
      <w:r w:rsidRPr="00FC6188">
        <w:t xml:space="preserve">BSP: Ziel bis zum 31.5.2013 ist das Projekt abgeschlossen </w:t>
      </w:r>
      <w:r w:rsidRPr="00FC6188">
        <w:sym w:font="Wingdings" w:char="F0E0"/>
      </w:r>
      <w:r w:rsidRPr="00FC6188">
        <w:t xml:space="preserve"> Meilenstein Projektabschluss erreicht</w:t>
      </w:r>
    </w:p>
    <w:p w14:paraId="0746D104" w14:textId="77777777" w:rsidR="00740D57" w:rsidRPr="00FC6188" w:rsidRDefault="00740D57" w:rsidP="00740D57">
      <w:pPr>
        <w:pStyle w:val="IPA-HinweistexteTextkanngelschtwerden"/>
        <w:rPr>
          <w:i w:val="0"/>
          <w:vanish w:val="0"/>
        </w:rPr>
      </w:pPr>
    </w:p>
    <w:p w14:paraId="42CD3895" w14:textId="77777777" w:rsidR="00740D57" w:rsidRPr="00FC6188" w:rsidRDefault="00740D57" w:rsidP="00740D57">
      <w:pPr>
        <w:pStyle w:val="IPA-HinweistexteTextkanngelschtwerden"/>
      </w:pPr>
      <w:r w:rsidRPr="00FC6188">
        <w:t>Ziele definieren (SMART)</w:t>
      </w:r>
    </w:p>
    <w:p w14:paraId="56007376" w14:textId="77777777" w:rsidR="00740D57" w:rsidRPr="00FC6188" w:rsidRDefault="00740D57" w:rsidP="00740D57">
      <w:pPr>
        <w:pStyle w:val="IPA-HinweistexteTextkanngelschtwerden"/>
      </w:pPr>
    </w:p>
    <w:p w14:paraId="6A5A4CB5" w14:textId="77777777" w:rsidR="00740D57" w:rsidRPr="00FC6188" w:rsidRDefault="00740D57" w:rsidP="00740D57">
      <w:pPr>
        <w:pStyle w:val="IPA-HinweistexteTextkanngelschtwerden"/>
      </w:pPr>
      <w:r w:rsidRPr="00FC6188">
        <w:t>Achtung ZIELE müssen lösungsneutral sein!</w:t>
      </w:r>
    </w:p>
    <w:p w14:paraId="253DA99A" w14:textId="77777777" w:rsidR="00740D57" w:rsidRPr="00FC6188" w:rsidRDefault="00740D57" w:rsidP="00740D57">
      <w:pPr>
        <w:pStyle w:val="IPA-HinweistexteTextkanngelschtwerden"/>
      </w:pPr>
    </w:p>
    <w:p w14:paraId="49A0375C" w14:textId="53EDA559" w:rsidR="00740D57" w:rsidRPr="00FC6188" w:rsidRDefault="00740D57" w:rsidP="00740D57">
      <w:pPr>
        <w:pStyle w:val="Heading2"/>
      </w:pPr>
      <w:bookmarkStart w:id="64" w:name="_Toc121210935"/>
      <w:r w:rsidRPr="00FC6188">
        <w:t>Projektziele</w:t>
      </w:r>
      <w:bookmarkEnd w:id="64"/>
    </w:p>
    <w:p w14:paraId="4C09FE55" w14:textId="77777777" w:rsidR="000F3B7C" w:rsidRPr="00FC6188" w:rsidRDefault="002A1F45" w:rsidP="002A1F45">
      <w:pPr>
        <w:pStyle w:val="IPA-TextkrperStandart"/>
      </w:pPr>
      <w:r w:rsidRPr="00FC6188">
        <w:t>Dokumentation bis am 8.12.2022 um 23:59 abgegeben haben.</w:t>
      </w:r>
      <w:r w:rsidR="009979DF" w:rsidRPr="00FC6188">
        <w:t xml:space="preserve"> </w:t>
      </w:r>
    </w:p>
    <w:p w14:paraId="5EED248B" w14:textId="7D1C9195" w:rsidR="002A1F45" w:rsidRPr="00FC6188" w:rsidRDefault="009979DF" w:rsidP="002A1F45">
      <w:pPr>
        <w:pStyle w:val="IPA-TextkrperStandart"/>
      </w:pPr>
      <w:r w:rsidRPr="00FC6188">
        <w:t xml:space="preserve">Mit der Präsentation am 09.12.2022 um 12:00 fertig sein, </w:t>
      </w:r>
      <w:r w:rsidR="00CC29E1" w:rsidRPr="00FC6188">
        <w:t>sodass</w:t>
      </w:r>
      <w:r w:rsidRPr="00FC6188">
        <w:t xml:space="preserve"> ich noch </w:t>
      </w:r>
      <w:r w:rsidR="00772493" w:rsidRPr="00FC6188">
        <w:t>Zeit</w:t>
      </w:r>
      <w:r w:rsidRPr="00FC6188">
        <w:t xml:space="preserve"> habe diese zu verbessern falls nötig.</w:t>
      </w:r>
    </w:p>
    <w:p w14:paraId="4B419D0A" w14:textId="07138A79" w:rsidR="000F3B7C" w:rsidRPr="00FC6188" w:rsidRDefault="000F3B7C" w:rsidP="002A1F45">
      <w:pPr>
        <w:pStyle w:val="IPA-TextkrperStandart"/>
      </w:pPr>
      <w:r w:rsidRPr="00FC6188">
        <w:lastRenderedPageBreak/>
        <w:t>Am Tag 1 soll um 17:00 der Zeitplan fertig sein.</w:t>
      </w:r>
    </w:p>
    <w:p w14:paraId="5918ADDB" w14:textId="7A8D4984" w:rsidR="000F3B7C" w:rsidRPr="00FC6188" w:rsidRDefault="000F3B7C" w:rsidP="002A1F45">
      <w:pPr>
        <w:pStyle w:val="IPA-TextkrperStandart"/>
      </w:pPr>
      <w:r w:rsidRPr="00FC6188">
        <w:t>Am Tag 2 sollen um 17:00 die Testkonzepte stehen.</w:t>
      </w:r>
    </w:p>
    <w:p w14:paraId="194A42BE" w14:textId="450E1B31" w:rsidR="000F3B7C" w:rsidRPr="00FC6188" w:rsidRDefault="000F3B7C" w:rsidP="002A1F45">
      <w:pPr>
        <w:pStyle w:val="IPA-TextkrperStandart"/>
      </w:pPr>
      <w:r w:rsidRPr="00FC6188">
        <w:t>Am Tag 4 soll die Dokumentation um 23:59 abgegeben sein.</w:t>
      </w:r>
    </w:p>
    <w:p w14:paraId="4935F0AE" w14:textId="1C569409" w:rsidR="000F3B7C" w:rsidRPr="00FC6188" w:rsidRDefault="000F3B7C" w:rsidP="002A1F45">
      <w:pPr>
        <w:pStyle w:val="IPA-TextkrperStandart"/>
      </w:pPr>
      <w:r w:rsidRPr="00FC6188">
        <w:t>Am Tag 5 soll die Präsentation um 15:30 gehalten werden.</w:t>
      </w:r>
    </w:p>
    <w:p w14:paraId="2278AA07" w14:textId="77777777" w:rsidR="00740D57" w:rsidRPr="00FC6188" w:rsidRDefault="00740D57" w:rsidP="00740D57">
      <w:pPr>
        <w:pStyle w:val="IPA-HinweistexteTextkanngelschtwerden"/>
      </w:pPr>
      <w:r w:rsidRPr="00FC6188">
        <w:t xml:space="preserve">Projektziele und Anforderungen </w:t>
      </w:r>
      <w:r w:rsidRPr="00FC6188">
        <w:fldChar w:fldCharType="begin"/>
      </w:r>
      <w:r w:rsidRPr="00FC6188">
        <w:instrText>HYPERLINK</w:instrText>
      </w:r>
      <w:r w:rsidRPr="00FC6188">
        <w:fldChar w:fldCharType="separate"/>
      </w:r>
      <w:r w:rsidRPr="00FC6188">
        <w:rPr>
          <w:rStyle w:val="Hyperlink"/>
        </w:rPr>
        <w:t>(Punkt: 9.4)</w:t>
      </w:r>
      <w:r w:rsidRPr="00FC6188">
        <w:rPr>
          <w:rStyle w:val="Hyperlink"/>
        </w:rPr>
        <w:fldChar w:fldCharType="end"/>
      </w:r>
      <w:r w:rsidRPr="00FC6188">
        <w:t xml:space="preserve"> sollten bereits grob im Detailbeschrieb auf </w:t>
      </w:r>
      <w:proofErr w:type="spellStart"/>
      <w:r w:rsidRPr="00FC6188">
        <w:t>Pkorg</w:t>
      </w:r>
      <w:proofErr w:type="spellEnd"/>
      <w:r w:rsidRPr="00FC6188">
        <w:t xml:space="preserve"> (deine Aufgabenstellung) beschreiben sein. Diese sollte man überprüfen und nochmals genauer spezifizieren bzw. beschreiben, was damit erreicht werden soll.</w:t>
      </w:r>
    </w:p>
    <w:p w14:paraId="0A1F8DB6" w14:textId="77777777" w:rsidR="00740D57" w:rsidRPr="00FC6188" w:rsidRDefault="00740D57" w:rsidP="00740D57">
      <w:pPr>
        <w:pStyle w:val="IPA-HinweistexteTextkanngelschtwerden"/>
      </w:pPr>
    </w:p>
    <w:p w14:paraId="778C374F" w14:textId="77777777" w:rsidR="00740D57" w:rsidRPr="00FC6188" w:rsidRDefault="00740D57" w:rsidP="00740D57">
      <w:pPr>
        <w:pStyle w:val="IPA-HinweistexteTextkanngelschtwerden"/>
      </w:pPr>
      <w:r w:rsidRPr="00FC6188">
        <w:t>Ziele definieren (SMART)</w:t>
      </w:r>
    </w:p>
    <w:p w14:paraId="5932DABE" w14:textId="77777777" w:rsidR="00740D57" w:rsidRPr="00FC6188" w:rsidRDefault="00740D57" w:rsidP="00740D57">
      <w:pPr>
        <w:pStyle w:val="IPA-HinweistexteTextkanngelschtwerden"/>
      </w:pPr>
    </w:p>
    <w:p w14:paraId="0EFE8D68" w14:textId="77777777" w:rsidR="00740D57" w:rsidRPr="00FC6188" w:rsidRDefault="00740D57" w:rsidP="00740D57">
      <w:pPr>
        <w:pStyle w:val="IPA-HinweistexteTextkanngelschtwerden"/>
      </w:pPr>
      <w:r w:rsidRPr="00FC6188">
        <w:t>Achtung ZIELE müssen lösungsneutral sein!</w:t>
      </w:r>
    </w:p>
    <w:p w14:paraId="56839536" w14:textId="77777777" w:rsidR="00740D57" w:rsidRPr="00FC6188" w:rsidRDefault="00740D57" w:rsidP="00740D57">
      <w:pPr>
        <w:pStyle w:val="IPA-HinweistexteTextkanngelschtwerden"/>
      </w:pPr>
    </w:p>
    <w:p w14:paraId="11002EEF" w14:textId="77777777" w:rsidR="00740D57" w:rsidRPr="00FC6188" w:rsidRDefault="00740D57" w:rsidP="00740D57">
      <w:pPr>
        <w:spacing w:after="200"/>
      </w:pPr>
      <w:bookmarkStart w:id="65" w:name="_Toc114965598"/>
      <w:r w:rsidRPr="00FC6188">
        <w:br w:type="page"/>
      </w:r>
    </w:p>
    <w:p w14:paraId="4F153308" w14:textId="3F82028F" w:rsidR="00740D57" w:rsidRPr="00FC6188" w:rsidRDefault="00740D57" w:rsidP="00740D57">
      <w:pPr>
        <w:pStyle w:val="Heading2"/>
      </w:pPr>
      <w:bookmarkStart w:id="66" w:name="_Anforderungen"/>
      <w:bookmarkStart w:id="67" w:name="_Toc121210936"/>
      <w:bookmarkEnd w:id="66"/>
      <w:r w:rsidRPr="00FC6188">
        <w:lastRenderedPageBreak/>
        <w:t>Anforderungen</w:t>
      </w:r>
      <w:bookmarkEnd w:id="67"/>
    </w:p>
    <w:p w14:paraId="79A90BD3" w14:textId="0D8C53AA" w:rsidR="00C6195D" w:rsidRPr="00FC6188" w:rsidRDefault="00C6195D" w:rsidP="00C6195D">
      <w:pPr>
        <w:pStyle w:val="IPA-TextkrperStandart"/>
      </w:pPr>
      <w:r w:rsidRPr="00FC6188">
        <w:t>Die «</w:t>
      </w:r>
      <w:proofErr w:type="spellStart"/>
      <w:r w:rsidRPr="00FC6188">
        <w:t>My</w:t>
      </w:r>
      <w:proofErr w:type="spellEnd"/>
      <w:r w:rsidRPr="00FC6188">
        <w:t xml:space="preserve"> Dashboard» Seite soll dem Mockup entsprechen. </w:t>
      </w:r>
      <w:proofErr w:type="spellStart"/>
      <w:r w:rsidRPr="00FC6188">
        <w:t>My</w:t>
      </w:r>
      <w:proofErr w:type="spellEnd"/>
      <w:r w:rsidRPr="00FC6188">
        <w:t xml:space="preserve"> Index wird angezeigt, Unternehmens </w:t>
      </w:r>
      <w:proofErr w:type="spellStart"/>
      <w:r w:rsidRPr="00FC6188">
        <w:t>Durschnittsindex</w:t>
      </w:r>
      <w:proofErr w:type="spellEnd"/>
      <w:r w:rsidRPr="00FC6188">
        <w:t xml:space="preserve"> wird angezeigt, das Netzdiagramm zeigt den Mittelwert der Fremd- und Selbsteinschätzung, der Liniengraph zeigt den </w:t>
      </w:r>
      <w:r w:rsidR="000F3B7C" w:rsidRPr="00FC6188">
        <w:t>Verlauf</w:t>
      </w:r>
      <w:r w:rsidRPr="00FC6188">
        <w:t xml:space="preserve"> des Unternehmens </w:t>
      </w:r>
      <w:proofErr w:type="spellStart"/>
      <w:r w:rsidRPr="00FC6188">
        <w:t>Durschnittsindex</w:t>
      </w:r>
      <w:proofErr w:type="spellEnd"/>
      <w:r w:rsidRPr="00FC6188">
        <w:t xml:space="preserve"> in Quartalen an. Falls ich offene Assessments habe, wird dies kommuniziert/angezeigt. Davon gibt es zwei Varianten, einmal offene in denen ich evaluiert werde und einmal in denen ich jemanden anderen evaluiere.</w:t>
      </w:r>
    </w:p>
    <w:p w14:paraId="7B539A30" w14:textId="77777777" w:rsidR="00740D57" w:rsidRPr="00FC6188" w:rsidRDefault="00740D57" w:rsidP="00740D57">
      <w:pPr>
        <w:pStyle w:val="IPA-HinweistexteTextkanngelschtwerden"/>
      </w:pPr>
      <w:r w:rsidRPr="00FC6188">
        <w:t>Siehe Projektziele.</w:t>
      </w:r>
    </w:p>
    <w:p w14:paraId="514F0CF0" w14:textId="77777777" w:rsidR="00740D57" w:rsidRPr="00FC6188" w:rsidRDefault="00740D57" w:rsidP="00740D57">
      <w:pPr>
        <w:pStyle w:val="IPA-HinweistexteTextkanngelschtwerden"/>
      </w:pPr>
      <w:r w:rsidRPr="00FC6188">
        <w:t>Die Anforderungen können auch anders gelistet werden als funktional/ nicht funktional.</w:t>
      </w:r>
    </w:p>
    <w:p w14:paraId="60B0236F" w14:textId="707B7463" w:rsidR="00740D57" w:rsidRPr="00FC6188" w:rsidRDefault="00740D57" w:rsidP="00740D57">
      <w:pPr>
        <w:pStyle w:val="Heading3"/>
      </w:pPr>
      <w:bookmarkStart w:id="68" w:name="_Toc121210937"/>
      <w:r w:rsidRPr="00FC6188">
        <w:t>Funktionale Anforderungen</w:t>
      </w:r>
      <w:bookmarkEnd w:id="68"/>
    </w:p>
    <w:p w14:paraId="4B2CF047" w14:textId="1A595FC0" w:rsidR="00C6195D" w:rsidRPr="00FC6188" w:rsidRDefault="00794D5A" w:rsidP="00C6195D">
      <w:pPr>
        <w:pStyle w:val="IPA-TextkrperStandart"/>
      </w:pPr>
      <w:r w:rsidRPr="00FC6188">
        <w:t xml:space="preserve">Die beiden Indexe werden korrekt angezeigt. Der Liniengraph ist mit den </w:t>
      </w:r>
      <w:proofErr w:type="spellStart"/>
      <w:r w:rsidRPr="00FC6188">
        <w:t>Durschnittscores</w:t>
      </w:r>
      <w:proofErr w:type="spellEnd"/>
      <w:r w:rsidRPr="00FC6188">
        <w:t xml:space="preserve"> von den letzten 4 Quartalen befüllt. Das Netzdiagramm mit dem Mittelwert der Fremd- und Selbs</w:t>
      </w:r>
      <w:r w:rsidR="00CB76A8" w:rsidRPr="00FC6188">
        <w:t>t</w:t>
      </w:r>
      <w:r w:rsidRPr="00FC6188">
        <w:t xml:space="preserve">einschätzung des letzten Assessments. </w:t>
      </w:r>
      <w:r w:rsidR="00CB76A8" w:rsidRPr="00FC6188">
        <w:t>Das Anzeigen,</w:t>
      </w:r>
      <w:r w:rsidRPr="00FC6188">
        <w:t xml:space="preserve"> ob ich noch offene/auszufüllende Assessments habe wird mit drei Varianten kommen, Variante eins: Wenn kein Assessment offen ist, wird das Feld dies kommunizieren. Zweite Variante: Wenn es Assessments hat, wo ich mich selbst einschätzen muss, dann wird das Feld dies Kommunizieren und den </w:t>
      </w:r>
      <w:r w:rsidR="00CB76A8" w:rsidRPr="00FC6188">
        <w:t>Router link</w:t>
      </w:r>
      <w:r w:rsidRPr="00FC6188">
        <w:t xml:space="preserve"> auf dies Anpassen. Variante drei: Wenn es Assessments </w:t>
      </w:r>
      <w:r w:rsidR="00CB76A8" w:rsidRPr="00FC6188">
        <w:t>hat,</w:t>
      </w:r>
      <w:r w:rsidRPr="00FC6188">
        <w:t xml:space="preserve"> bei denen ich jemanden anderen einschätze, dann wird dies im Feld kommuniziert und der </w:t>
      </w:r>
      <w:r w:rsidR="00CB76A8" w:rsidRPr="00FC6188">
        <w:t>Router link</w:t>
      </w:r>
      <w:r w:rsidRPr="00FC6188">
        <w:t xml:space="preserve"> geht zur entsprechenden Seite.</w:t>
      </w:r>
    </w:p>
    <w:p w14:paraId="604C47C4" w14:textId="77777777" w:rsidR="00740D57" w:rsidRPr="00FC6188" w:rsidRDefault="00740D57" w:rsidP="00740D57">
      <w:pPr>
        <w:pStyle w:val="IPA-HinweistexteTextkanngelschtwerden"/>
      </w:pPr>
      <w:r w:rsidRPr="00FC6188">
        <w:t>Funktionale Anforderungen beschreiben gewünschte Funktionalitäten (was soll das System tun/können) eines Systems bzw. Produkts, dessen Daten oder Verhalten.</w:t>
      </w:r>
    </w:p>
    <w:p w14:paraId="696A205D" w14:textId="1D469A8D" w:rsidR="00740D57" w:rsidRPr="00FC6188" w:rsidRDefault="00740D57" w:rsidP="00740D57">
      <w:pPr>
        <w:pStyle w:val="Heading3"/>
      </w:pPr>
      <w:bookmarkStart w:id="69" w:name="_Toc121210938"/>
      <w:r w:rsidRPr="00FC6188">
        <w:t>Nicht funktionale Anforderungen</w:t>
      </w:r>
      <w:bookmarkEnd w:id="69"/>
    </w:p>
    <w:p w14:paraId="38A3D011" w14:textId="41AA9D5F" w:rsidR="00DD2F0C" w:rsidRPr="00FC6188" w:rsidRDefault="00DD2F0C" w:rsidP="00DD2F0C">
      <w:pPr>
        <w:pStyle w:val="IPA-TextkrperStandart"/>
      </w:pPr>
      <w:r w:rsidRPr="00FC6188">
        <w:t xml:space="preserve">Das Design von der Seite entspricht dem Design im Mockup. Das Design ist responsive. Die Seite hat einen </w:t>
      </w:r>
      <w:proofErr w:type="spellStart"/>
      <w:r w:rsidRPr="00FC6188">
        <w:t>Loading</w:t>
      </w:r>
      <w:proofErr w:type="spellEnd"/>
      <w:r w:rsidRPr="00FC6188">
        <w:t xml:space="preserve"> </w:t>
      </w:r>
      <w:proofErr w:type="spellStart"/>
      <w:r w:rsidRPr="00FC6188">
        <w:t>status</w:t>
      </w:r>
      <w:proofErr w:type="spellEnd"/>
      <w:r w:rsidRPr="00FC6188">
        <w:t xml:space="preserve">, mit welchem verhindert werden kann, dass man Fehler im Frontend generiert. </w:t>
      </w:r>
    </w:p>
    <w:p w14:paraId="27687AC9" w14:textId="77777777" w:rsidR="00740D57" w:rsidRPr="00FC6188" w:rsidRDefault="00740D57" w:rsidP="00740D57">
      <w:pPr>
        <w:pStyle w:val="IPA-HinweistexteTextkanngelschtwerden"/>
      </w:pPr>
      <w:r w:rsidRPr="00FC6188">
        <w:t>Nichtfunktionale Anforderungen sind Anforderungen an die "Qualität" in welcher die geforderte Funktionalität zu erbringen ist.</w:t>
      </w:r>
      <w:r w:rsidRPr="00FC6188">
        <w:br/>
      </w:r>
      <w:r w:rsidRPr="00FC6188">
        <w:br/>
        <w:t xml:space="preserve">Qualität im vorgenannten Sinn meint beispielsweise </w:t>
      </w:r>
    </w:p>
    <w:p w14:paraId="6E3B332E" w14:textId="77777777" w:rsidR="00740D57" w:rsidRPr="00FC6188" w:rsidRDefault="00740D57" w:rsidP="00740D57">
      <w:pPr>
        <w:pStyle w:val="IPA-HinweistexteTextkanngelschtwerden"/>
      </w:pPr>
      <w:r w:rsidRPr="00FC6188">
        <w:t>wie die Funktionalität ausgeführt werden soll (z.B. Reaktionszeit)</w:t>
      </w:r>
    </w:p>
    <w:p w14:paraId="70275475" w14:textId="77777777" w:rsidR="00740D57" w:rsidRPr="00FC6188" w:rsidRDefault="00740D57" w:rsidP="00740D57">
      <w:pPr>
        <w:pStyle w:val="IPA-HinweistexteTextkanngelschtwerden"/>
      </w:pPr>
      <w:r w:rsidRPr="00FC6188">
        <w:t>Bedingungen unter denen die Funktionalität ausgeführt wird (z.B. 7x24 Std.)</w:t>
      </w:r>
    </w:p>
    <w:p w14:paraId="2FE00A4F" w14:textId="77777777" w:rsidR="00740D57" w:rsidRPr="00FC6188" w:rsidRDefault="00740D57" w:rsidP="00740D57">
      <w:pPr>
        <w:pStyle w:val="IPA-HinweistexteTextkanngelschtwerden"/>
      </w:pPr>
      <w:r w:rsidRPr="00FC6188">
        <w:t>Oder einen schnell zu bedienen GUIs (z. B Software Ergonomie)</w:t>
      </w:r>
    </w:p>
    <w:p w14:paraId="5EB8E575" w14:textId="4A12970B" w:rsidR="00230C62" w:rsidRPr="00FC6188" w:rsidRDefault="00230C62" w:rsidP="00740D57">
      <w:pPr>
        <w:pStyle w:val="Heading3"/>
        <w:rPr>
          <w:rFonts w:cs="Times New Roman"/>
        </w:rPr>
      </w:pPr>
      <w:r w:rsidRPr="00FC6188">
        <w:rPr>
          <w:rFonts w:cs="Times New Roman"/>
        </w:rPr>
        <w:lastRenderedPageBreak/>
        <w:t>Variantenentscheid</w:t>
      </w:r>
    </w:p>
    <w:p w14:paraId="46396D1E" w14:textId="7D689457" w:rsidR="00230C62" w:rsidRPr="00FC6188" w:rsidRDefault="00230C62" w:rsidP="00230C62">
      <w:pPr>
        <w:pStyle w:val="IPA-TextkrperStandart"/>
      </w:pPr>
      <w:r w:rsidRPr="00FC6188">
        <w:t xml:space="preserve">Bei dieser Aufgabe wurde das Design bereits im Voraus durch den Auftraggeber, Thalia Fox, festgelegt. Da dieser Teil in einem Projekt stattfindet, muss das Design dem Entsprechen. Mit dem wurde der Variantenentscheid bereits von der Auftraggeberin übernommen und lässt kein Spielraum für eigene Varianten. </w:t>
      </w:r>
    </w:p>
    <w:p w14:paraId="40F851A4" w14:textId="2C589E2D" w:rsidR="00740D57" w:rsidRPr="00FC6188" w:rsidRDefault="00740D57" w:rsidP="00740D57">
      <w:pPr>
        <w:pStyle w:val="Heading3"/>
        <w:rPr>
          <w:rFonts w:cs="Times New Roman"/>
        </w:rPr>
      </w:pPr>
      <w:r w:rsidRPr="00FC6188">
        <w:br w:type="page"/>
      </w:r>
    </w:p>
    <w:bookmarkEnd w:id="65"/>
    <w:p w14:paraId="1160CB5C" w14:textId="77777777" w:rsidR="00740D57" w:rsidRPr="00FC6188" w:rsidRDefault="00740D57" w:rsidP="00740D57">
      <w:pPr>
        <w:tabs>
          <w:tab w:val="left" w:pos="2085"/>
        </w:tabs>
        <w:rPr>
          <w:sz w:val="20"/>
        </w:rPr>
        <w:sectPr w:rsidR="00740D57" w:rsidRPr="00FC6188" w:rsidSect="00733060">
          <w:pgSz w:w="11906" w:h="16838" w:code="9"/>
          <w:pgMar w:top="1382" w:right="1134" w:bottom="851" w:left="1701" w:header="709" w:footer="709" w:gutter="0"/>
          <w:cols w:space="708"/>
          <w:titlePg/>
          <w:docGrid w:linePitch="360"/>
        </w:sectPr>
      </w:pPr>
    </w:p>
    <w:p w14:paraId="00C73C70" w14:textId="6FB6DF87" w:rsidR="00740D57" w:rsidRPr="00FC6188" w:rsidRDefault="00740D57" w:rsidP="00740D57">
      <w:pPr>
        <w:pStyle w:val="Heading1"/>
        <w:rPr>
          <w:lang w:val="de-CH"/>
        </w:rPr>
      </w:pPr>
      <w:bookmarkStart w:id="70" w:name="_Toc121210939"/>
      <w:r w:rsidRPr="00FC6188">
        <w:rPr>
          <w:lang w:val="de-CH"/>
        </w:rPr>
        <w:lastRenderedPageBreak/>
        <w:t>Konzept</w:t>
      </w:r>
      <w:bookmarkEnd w:id="70"/>
    </w:p>
    <w:p w14:paraId="55AA3BD9" w14:textId="2833E23A" w:rsidR="00497E7A" w:rsidRPr="00FC6188" w:rsidRDefault="00497E7A" w:rsidP="00497E7A">
      <w:pPr>
        <w:pStyle w:val="IPA-TextkrperStandart"/>
      </w:pPr>
      <w:r w:rsidRPr="00FC6188">
        <w:t>Konzepte gab es hier fast keine, da ich eine Aufgabe in einer bereits bestehenden Applikation erledigte. Deswegen habe ich nur das Testkonzept machen müssen. Ich werde jedoch noch ein Screenshot vom Mockup einfügen.</w:t>
      </w:r>
    </w:p>
    <w:p w14:paraId="7666423E" w14:textId="77777777" w:rsidR="00740D57" w:rsidRPr="00FC6188" w:rsidRDefault="00740D57" w:rsidP="00740D57">
      <w:pPr>
        <w:pStyle w:val="IPA-HinweistexteTextkanngelschtwerden"/>
        <w:rPr>
          <w:rFonts w:eastAsia="Calibri"/>
        </w:rPr>
      </w:pPr>
      <w:r w:rsidRPr="00FC6188">
        <w:rPr>
          <w:rFonts w:eastAsia="Calibri"/>
        </w:rPr>
        <w:t>In der Konzepterarbeitung werden die Grundlagen für die Realisierung und Einführung eines Informatiksystems entwickelt.</w:t>
      </w:r>
    </w:p>
    <w:p w14:paraId="4C082F26" w14:textId="77777777" w:rsidR="00740D57" w:rsidRPr="00FC6188" w:rsidRDefault="00740D57" w:rsidP="00740D57">
      <w:pPr>
        <w:pStyle w:val="IPA-HinweistexteTextkanngelschtwerden"/>
        <w:rPr>
          <w:rFonts w:eastAsia="Calibri"/>
        </w:rPr>
      </w:pPr>
      <w:r w:rsidRPr="00FC6188">
        <w:rPr>
          <w:rFonts w:eastAsia="Calibri"/>
        </w:rPr>
        <w:t>Das Konzept wird mit folgenden Schritten entwickelt.</w:t>
      </w:r>
    </w:p>
    <w:p w14:paraId="71059619" w14:textId="77777777" w:rsidR="00740D57" w:rsidRPr="00FC6188" w:rsidRDefault="00740D57" w:rsidP="00740D57">
      <w:pPr>
        <w:pStyle w:val="IPA-HinweistexteTextkanngelschtwerden"/>
        <w:rPr>
          <w:rFonts w:eastAsia="Calibri"/>
        </w:rPr>
      </w:pPr>
      <w:r w:rsidRPr="00FC6188">
        <w:rPr>
          <w:rFonts w:eastAsia="Calibri"/>
        </w:rPr>
        <w:t xml:space="preserve">Es ist wichtig, die Ergebnisse so weit zu deklarieren, dass damit die Systemarchitektur bestimmt werden kann. Abgestimmt mit der schrittweisen Entwicklung des Konzepts werden die Fertigprodukte und Sachmittel evaluiert. </w:t>
      </w:r>
    </w:p>
    <w:p w14:paraId="1DE7D4EB" w14:textId="657123FA" w:rsidR="00497E7A" w:rsidRPr="00FC6188" w:rsidRDefault="00497E7A" w:rsidP="00497E7A">
      <w:pPr>
        <w:pStyle w:val="Heading2"/>
        <w:spacing w:before="120"/>
      </w:pPr>
      <w:r w:rsidRPr="00FC6188">
        <w:t>Mockup</w:t>
      </w:r>
    </w:p>
    <w:p w14:paraId="40B8817A" w14:textId="77777777" w:rsidR="00497E7A" w:rsidRPr="00FC6188" w:rsidRDefault="00497E7A" w:rsidP="00497E7A">
      <w:pPr>
        <w:pStyle w:val="IPA-TextkrperStandart"/>
        <w:keepNext/>
      </w:pPr>
      <w:r w:rsidRPr="00FC6188">
        <w:rPr>
          <w:noProof/>
        </w:rPr>
        <w:drawing>
          <wp:inline distT="0" distB="0" distL="0" distR="0" wp14:anchorId="31AC1704" wp14:editId="3DC67901">
            <wp:extent cx="5760720" cy="4182110"/>
            <wp:effectExtent l="0" t="0" r="0" b="8890"/>
            <wp:docPr id="31" name="Picture 3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diagram&#10;&#10;Description automatically generated"/>
                    <pic:cNvPicPr/>
                  </pic:nvPicPr>
                  <pic:blipFill>
                    <a:blip r:embed="rId29"/>
                    <a:stretch>
                      <a:fillRect/>
                    </a:stretch>
                  </pic:blipFill>
                  <pic:spPr>
                    <a:xfrm>
                      <a:off x="0" y="0"/>
                      <a:ext cx="5760720" cy="4182110"/>
                    </a:xfrm>
                    <a:prstGeom prst="rect">
                      <a:avLst/>
                    </a:prstGeom>
                  </pic:spPr>
                </pic:pic>
              </a:graphicData>
            </a:graphic>
          </wp:inline>
        </w:drawing>
      </w:r>
    </w:p>
    <w:p w14:paraId="407E26AE" w14:textId="2CF4C47A" w:rsidR="00497E7A" w:rsidRPr="00FC6188" w:rsidRDefault="00497E7A" w:rsidP="00497E7A">
      <w:pPr>
        <w:pStyle w:val="Caption"/>
      </w:pPr>
      <w:r w:rsidRPr="00FC6188">
        <w:t xml:space="preserve">Abbildung </w:t>
      </w:r>
      <w:fldSimple w:instr=" SEQ Abbildung \* ARABIC ">
        <w:r w:rsidR="005557AB" w:rsidRPr="00FC6188">
          <w:rPr>
            <w:noProof/>
          </w:rPr>
          <w:t>6</w:t>
        </w:r>
      </w:fldSimple>
      <w:r w:rsidRPr="00FC6188">
        <w:t>: Mockup</w:t>
      </w:r>
    </w:p>
    <w:p w14:paraId="2DCAD84D" w14:textId="59D8DC56" w:rsidR="00497E7A" w:rsidRPr="00FC6188" w:rsidRDefault="00497E7A">
      <w:pPr>
        <w:spacing w:after="200"/>
      </w:pPr>
      <w:r w:rsidRPr="00FC6188">
        <w:br w:type="page"/>
      </w:r>
    </w:p>
    <w:p w14:paraId="6F89AB54" w14:textId="77777777" w:rsidR="00497E7A" w:rsidRPr="00FC6188" w:rsidRDefault="00497E7A" w:rsidP="00497E7A"/>
    <w:p w14:paraId="341DC5E4" w14:textId="77777777" w:rsidR="00740D57" w:rsidRPr="00FC6188" w:rsidRDefault="00740D57" w:rsidP="00740D57">
      <w:pPr>
        <w:pStyle w:val="IPA-HinweistexteTextkanngelschtwerden"/>
        <w:numPr>
          <w:ilvl w:val="0"/>
          <w:numId w:val="26"/>
        </w:numPr>
        <w:rPr>
          <w:rFonts w:eastAsia="Calibri"/>
        </w:rPr>
      </w:pPr>
      <w:r w:rsidRPr="00FC6188">
        <w:rPr>
          <w:rFonts w:eastAsia="Calibri"/>
        </w:rPr>
        <w:t>Systemanforderungen</w:t>
      </w:r>
    </w:p>
    <w:p w14:paraId="753D85C8" w14:textId="77777777" w:rsidR="00740D57" w:rsidRPr="00FC6188" w:rsidRDefault="00740D57" w:rsidP="00740D57">
      <w:pPr>
        <w:pStyle w:val="IPA-HinweistexteTextkanngelschtwerden"/>
        <w:numPr>
          <w:ilvl w:val="0"/>
          <w:numId w:val="26"/>
        </w:numPr>
        <w:rPr>
          <w:rFonts w:eastAsia="Calibri"/>
        </w:rPr>
      </w:pPr>
      <w:r w:rsidRPr="00FC6188">
        <w:rPr>
          <w:rFonts w:eastAsia="Calibri"/>
        </w:rPr>
        <w:t>Systemarchitektur</w:t>
      </w:r>
    </w:p>
    <w:p w14:paraId="54422E36" w14:textId="77777777" w:rsidR="00740D57" w:rsidRPr="00FC6188" w:rsidRDefault="00740D57" w:rsidP="00740D57">
      <w:pPr>
        <w:pStyle w:val="IPA-HinweistexteTextkanngelschtwerden"/>
        <w:numPr>
          <w:ilvl w:val="0"/>
          <w:numId w:val="26"/>
        </w:numPr>
        <w:rPr>
          <w:rFonts w:eastAsia="Calibri"/>
        </w:rPr>
      </w:pPr>
      <w:r w:rsidRPr="00FC6188">
        <w:rPr>
          <w:rFonts w:eastAsia="Calibri"/>
        </w:rPr>
        <w:t>Materialbeschaffung</w:t>
      </w:r>
    </w:p>
    <w:p w14:paraId="09F39E78" w14:textId="77777777" w:rsidR="00740D57" w:rsidRPr="00FC6188" w:rsidRDefault="00740D57" w:rsidP="00740D57">
      <w:pPr>
        <w:pStyle w:val="IPA-HinweistexteTextkanngelschtwerden"/>
        <w:numPr>
          <w:ilvl w:val="0"/>
          <w:numId w:val="26"/>
        </w:numPr>
        <w:rPr>
          <w:rFonts w:eastAsia="Calibri"/>
        </w:rPr>
      </w:pPr>
      <w:r w:rsidRPr="00FC6188">
        <w:rPr>
          <w:rFonts w:eastAsia="Calibri"/>
        </w:rPr>
        <w:t>(Systemintegrationsplan)</w:t>
      </w:r>
    </w:p>
    <w:p w14:paraId="621314B1" w14:textId="77777777" w:rsidR="00740D57" w:rsidRPr="00FC6188" w:rsidRDefault="00740D57" w:rsidP="00740D57">
      <w:pPr>
        <w:pStyle w:val="IPA-HinweistexteTextkanngelschtwerden"/>
        <w:numPr>
          <w:ilvl w:val="0"/>
          <w:numId w:val="26"/>
        </w:numPr>
        <w:rPr>
          <w:rFonts w:eastAsia="Calibri"/>
        </w:rPr>
      </w:pPr>
      <w:r w:rsidRPr="00FC6188">
        <w:rPr>
          <w:rFonts w:eastAsia="Calibri"/>
        </w:rPr>
        <w:t>Einführungskonzept</w:t>
      </w:r>
    </w:p>
    <w:p w14:paraId="110DC5DC" w14:textId="77777777" w:rsidR="00740D57" w:rsidRPr="00FC6188" w:rsidRDefault="00740D57" w:rsidP="00740D57">
      <w:pPr>
        <w:pStyle w:val="IPA-HinweistexteTextkanngelschtwerden"/>
        <w:numPr>
          <w:ilvl w:val="0"/>
          <w:numId w:val="26"/>
        </w:numPr>
        <w:rPr>
          <w:rFonts w:eastAsia="Calibri"/>
        </w:rPr>
      </w:pPr>
      <w:r w:rsidRPr="00FC6188">
        <w:rPr>
          <w:rFonts w:eastAsia="Calibri"/>
        </w:rPr>
        <w:t>(Datenmigration)</w:t>
      </w:r>
    </w:p>
    <w:p w14:paraId="586C508D" w14:textId="77777777" w:rsidR="00740D57" w:rsidRPr="00FC6188" w:rsidRDefault="00740D57" w:rsidP="00740D57">
      <w:pPr>
        <w:pStyle w:val="IPA-HinweistexteTextkanngelschtwerden"/>
        <w:numPr>
          <w:ilvl w:val="0"/>
          <w:numId w:val="26"/>
        </w:numPr>
        <w:rPr>
          <w:rFonts w:eastAsia="Calibri"/>
        </w:rPr>
      </w:pPr>
      <w:r w:rsidRPr="00FC6188">
        <w:rPr>
          <w:rFonts w:eastAsia="Calibri"/>
        </w:rPr>
        <w:t>Ausbildungskonzept</w:t>
      </w:r>
    </w:p>
    <w:p w14:paraId="4E5B23F0" w14:textId="77777777" w:rsidR="00740D57" w:rsidRPr="00FC6188" w:rsidRDefault="00740D57" w:rsidP="00740D57">
      <w:pPr>
        <w:pStyle w:val="IPA-HinweistexteTextkanngelschtwerden"/>
        <w:numPr>
          <w:ilvl w:val="0"/>
          <w:numId w:val="26"/>
        </w:numPr>
        <w:rPr>
          <w:rFonts w:eastAsia="Calibri"/>
        </w:rPr>
      </w:pPr>
      <w:r w:rsidRPr="00FC6188">
        <w:rPr>
          <w:rFonts w:eastAsia="Calibri"/>
        </w:rPr>
        <w:t>(Wirtschaftlichkeit)</w:t>
      </w:r>
    </w:p>
    <w:p w14:paraId="197E8B8D" w14:textId="77777777" w:rsidR="00740D57" w:rsidRPr="00FC6188" w:rsidRDefault="00740D57" w:rsidP="00740D57">
      <w:pPr>
        <w:pStyle w:val="IPA-HinweistexteTextkanngelschtwerden"/>
        <w:numPr>
          <w:ilvl w:val="0"/>
          <w:numId w:val="26"/>
        </w:numPr>
        <w:rPr>
          <w:rFonts w:eastAsia="Calibri"/>
        </w:rPr>
      </w:pPr>
      <w:r w:rsidRPr="00FC6188">
        <w:rPr>
          <w:rFonts w:eastAsia="Calibri"/>
        </w:rPr>
        <w:t>ISDS-Konzept</w:t>
      </w:r>
    </w:p>
    <w:p w14:paraId="26BC6023" w14:textId="77777777" w:rsidR="00740D57" w:rsidRPr="00FC6188" w:rsidRDefault="00740D57" w:rsidP="00740D57">
      <w:pPr>
        <w:pStyle w:val="IPA-HinweistexteTextkanngelschtwerden"/>
        <w:numPr>
          <w:ilvl w:val="0"/>
          <w:numId w:val="26"/>
        </w:numPr>
        <w:rPr>
          <w:rFonts w:eastAsia="Calibri"/>
        </w:rPr>
      </w:pPr>
      <w:r w:rsidRPr="00FC6188">
        <w:rPr>
          <w:rFonts w:eastAsia="Calibri"/>
        </w:rPr>
        <w:t>Backup-Konzept</w:t>
      </w:r>
    </w:p>
    <w:p w14:paraId="23C0F63C" w14:textId="77777777" w:rsidR="00740D57" w:rsidRPr="00FC6188" w:rsidRDefault="00740D57" w:rsidP="00740D57">
      <w:pPr>
        <w:pStyle w:val="IPA-HinweistexteTextkanngelschtwerden"/>
        <w:numPr>
          <w:ilvl w:val="0"/>
          <w:numId w:val="26"/>
        </w:numPr>
        <w:rPr>
          <w:rFonts w:eastAsia="Calibri"/>
        </w:rPr>
      </w:pPr>
      <w:r w:rsidRPr="00FC6188">
        <w:rPr>
          <w:rFonts w:eastAsia="Calibri"/>
        </w:rPr>
        <w:t>Test-Konzept</w:t>
      </w:r>
    </w:p>
    <w:p w14:paraId="3CB31544" w14:textId="77777777" w:rsidR="00740D57" w:rsidRPr="00FC6188" w:rsidRDefault="00740D57" w:rsidP="00740D57">
      <w:pPr>
        <w:pStyle w:val="IPA-HinweistexteTextkanngelschtwerden"/>
        <w:numPr>
          <w:ilvl w:val="0"/>
          <w:numId w:val="26"/>
        </w:numPr>
        <w:rPr>
          <w:rFonts w:eastAsia="Calibri"/>
        </w:rPr>
      </w:pPr>
      <w:r w:rsidRPr="00FC6188">
        <w:rPr>
          <w:rFonts w:eastAsia="Calibri"/>
        </w:rPr>
        <w:t>Systemintegrationsplan</w:t>
      </w:r>
    </w:p>
    <w:p w14:paraId="3D43B7C2" w14:textId="77777777" w:rsidR="00740D57" w:rsidRPr="00FC6188" w:rsidRDefault="00740D57" w:rsidP="00740D57">
      <w:pPr>
        <w:pStyle w:val="IPA-HinweistexteTextkanngelschtwerden"/>
        <w:numPr>
          <w:ilvl w:val="0"/>
          <w:numId w:val="26"/>
        </w:numPr>
        <w:rPr>
          <w:rFonts w:eastAsia="Calibri"/>
        </w:rPr>
      </w:pPr>
      <w:r w:rsidRPr="00FC6188">
        <w:rPr>
          <w:rFonts w:eastAsia="Calibri"/>
        </w:rPr>
        <w:t>Migrationsdesign</w:t>
      </w:r>
    </w:p>
    <w:p w14:paraId="69ED5016" w14:textId="77777777" w:rsidR="00740D57" w:rsidRPr="00FC6188" w:rsidRDefault="00740D57" w:rsidP="00740D57">
      <w:pPr>
        <w:pStyle w:val="IPA-HinweistexteTextkanngelschtwerden"/>
        <w:numPr>
          <w:ilvl w:val="0"/>
          <w:numId w:val="26"/>
        </w:numPr>
        <w:rPr>
          <w:rFonts w:eastAsia="Calibri"/>
        </w:rPr>
      </w:pPr>
      <w:r w:rsidRPr="00FC6188">
        <w:rPr>
          <w:rFonts w:eastAsia="Calibri"/>
        </w:rPr>
        <w:t>Netzwerkpläne</w:t>
      </w:r>
    </w:p>
    <w:p w14:paraId="50264830" w14:textId="27B16741" w:rsidR="00740D57" w:rsidRPr="00FC6188" w:rsidRDefault="000B2093" w:rsidP="00740D57">
      <w:pPr>
        <w:pStyle w:val="IPA-HinweistexteTextkanngelschtwerden"/>
        <w:numPr>
          <w:ilvl w:val="0"/>
          <w:numId w:val="26"/>
        </w:numPr>
        <w:rPr>
          <w:rFonts w:eastAsia="Calibri"/>
        </w:rPr>
      </w:pPr>
      <w:r w:rsidRPr="00FC6188">
        <w:rPr>
          <w:rFonts w:eastAsia="Calibri"/>
        </w:rPr>
        <w:t>Etc...</w:t>
      </w:r>
    </w:p>
    <w:p w14:paraId="67AC3E5D" w14:textId="77777777" w:rsidR="00740D57" w:rsidRPr="00FC6188" w:rsidRDefault="00740D57" w:rsidP="00740D57">
      <w:pPr>
        <w:pStyle w:val="IPA-HinweistexteTextkanngelschtwerden"/>
      </w:pPr>
    </w:p>
    <w:p w14:paraId="55E16953" w14:textId="77777777" w:rsidR="00740D57" w:rsidRPr="00FC6188" w:rsidRDefault="00740D57" w:rsidP="00740D57">
      <w:pPr>
        <w:pStyle w:val="IPA-HinweistexteTextkanngelschtwerden"/>
      </w:pPr>
      <w:r w:rsidRPr="00FC6188">
        <w:t>Achtung nicht alle Konzepte müssen gemacht werden, dies gilt rein als Idee…</w:t>
      </w:r>
    </w:p>
    <w:p w14:paraId="43927270" w14:textId="4E58296B" w:rsidR="00740D57" w:rsidRPr="00FC6188" w:rsidRDefault="00740D57" w:rsidP="00740D57">
      <w:pPr>
        <w:pStyle w:val="IPA-HinweistexteTextkanngelschtwerden"/>
      </w:pPr>
      <w:r w:rsidRPr="00FC6188">
        <w:t xml:space="preserve">Wichtig ist: Was steht im Aufgabenbeschrieb bzw. was wird von </w:t>
      </w:r>
      <w:proofErr w:type="spellStart"/>
      <w:r w:rsidRPr="00FC6188">
        <w:t>Pkorg</w:t>
      </w:r>
      <w:proofErr w:type="spellEnd"/>
      <w:r w:rsidRPr="00FC6188">
        <w:t xml:space="preserve"> verlangt siehe Kriterienkatalog. (Achtung: </w:t>
      </w:r>
      <w:r w:rsidR="000B2093" w:rsidRPr="00FC6188">
        <w:t>Meilensteine,</w:t>
      </w:r>
      <w:r w:rsidRPr="00FC6188">
        <w:t xml:space="preserve"> die von der Projektmethode angegeben sind, müssen erreicht werden).</w:t>
      </w:r>
    </w:p>
    <w:p w14:paraId="15E83F47" w14:textId="3948162E" w:rsidR="00740D57" w:rsidRPr="00FC6188" w:rsidRDefault="00740D57" w:rsidP="00740D57">
      <w:pPr>
        <w:pStyle w:val="Heading2"/>
        <w:spacing w:before="600"/>
      </w:pPr>
      <w:bookmarkStart w:id="71" w:name="_Toc121210941"/>
      <w:bookmarkStart w:id="72" w:name="_Toc114965605"/>
      <w:r w:rsidRPr="00FC6188">
        <w:t>Testkonzept</w:t>
      </w:r>
      <w:bookmarkEnd w:id="71"/>
    </w:p>
    <w:p w14:paraId="1D87B609" w14:textId="03A478C2" w:rsidR="00497E7A" w:rsidRPr="00FC6188" w:rsidRDefault="00497E7A" w:rsidP="00497E7A">
      <w:pPr>
        <w:pStyle w:val="IPA-TextkrperStandart"/>
      </w:pPr>
      <w:r w:rsidRPr="00FC6188">
        <w:t xml:space="preserve">Hier habe ich mich für Unit </w:t>
      </w:r>
      <w:r w:rsidR="00983212" w:rsidRPr="00FC6188">
        <w:t>Tests</w:t>
      </w:r>
      <w:r w:rsidRPr="00FC6188">
        <w:t xml:space="preserve"> in Angular entschieden, da diese zur </w:t>
      </w:r>
      <w:proofErr w:type="spellStart"/>
      <w:r w:rsidRPr="00FC6188">
        <w:t>definition</w:t>
      </w:r>
      <w:proofErr w:type="spellEnd"/>
      <w:r w:rsidRPr="00FC6188">
        <w:t xml:space="preserve"> </w:t>
      </w:r>
      <w:proofErr w:type="spellStart"/>
      <w:r w:rsidRPr="00FC6188">
        <w:t>of</w:t>
      </w:r>
      <w:proofErr w:type="spellEnd"/>
      <w:r w:rsidRPr="00FC6188">
        <w:t xml:space="preserve"> </w:t>
      </w:r>
      <w:proofErr w:type="spellStart"/>
      <w:r w:rsidRPr="00FC6188">
        <w:t>done</w:t>
      </w:r>
      <w:proofErr w:type="spellEnd"/>
      <w:r w:rsidRPr="00FC6188">
        <w:t xml:space="preserve"> gehören. Die Unit </w:t>
      </w:r>
      <w:r w:rsidR="00983212" w:rsidRPr="00FC6188">
        <w:t>Tests</w:t>
      </w:r>
      <w:r w:rsidRPr="00FC6188">
        <w:t xml:space="preserve"> in Angular werden mit folgenden </w:t>
      </w:r>
      <w:r w:rsidR="00983212" w:rsidRPr="00FC6188">
        <w:t>Tools</w:t>
      </w:r>
      <w:r w:rsidRPr="00FC6188">
        <w:t xml:space="preserve"> sein: Karma, Jasmine. Dies sind beides </w:t>
      </w:r>
      <w:proofErr w:type="spellStart"/>
      <w:r w:rsidR="00983212" w:rsidRPr="00FC6188">
        <w:t>T</w:t>
      </w:r>
      <w:r w:rsidRPr="00FC6188">
        <w:t>esting</w:t>
      </w:r>
      <w:proofErr w:type="spellEnd"/>
      <w:r w:rsidRPr="00FC6188">
        <w:t xml:space="preserve"> </w:t>
      </w:r>
      <w:r w:rsidR="00983212" w:rsidRPr="00FC6188">
        <w:t>Tools</w:t>
      </w:r>
      <w:r w:rsidRPr="00FC6188">
        <w:t xml:space="preserve"> für Angular mit diesen kann man auch Unit </w:t>
      </w:r>
      <w:r w:rsidR="00983212" w:rsidRPr="00FC6188">
        <w:t>Tests</w:t>
      </w:r>
      <w:r w:rsidRPr="00FC6188">
        <w:t xml:space="preserve"> schreiben. Die Unit </w:t>
      </w:r>
      <w:r w:rsidR="00983212" w:rsidRPr="00FC6188">
        <w:t>Tests</w:t>
      </w:r>
      <w:r w:rsidRPr="00FC6188">
        <w:t xml:space="preserve"> werden sehr simpel sein, </w:t>
      </w:r>
      <w:r w:rsidR="00983212" w:rsidRPr="00FC6188">
        <w:t xml:space="preserve">da ich auf der Dashboard Seite nicht allzu viel Funktionalität habe. Jasmine ist unser </w:t>
      </w:r>
      <w:r w:rsidR="0069442C" w:rsidRPr="00FC6188">
        <w:t>Test-Framework,</w:t>
      </w:r>
      <w:r w:rsidR="00983212" w:rsidRPr="00FC6188">
        <w:t xml:space="preserve"> mit dem wir Tests schreiben. Karma ist die Laufzeitumgebung (</w:t>
      </w:r>
      <w:proofErr w:type="spellStart"/>
      <w:r w:rsidR="00983212" w:rsidRPr="00FC6188">
        <w:t>runtime</w:t>
      </w:r>
      <w:proofErr w:type="spellEnd"/>
      <w:r w:rsidR="00983212" w:rsidRPr="00FC6188">
        <w:t>) für die Tests.</w:t>
      </w:r>
    </w:p>
    <w:p w14:paraId="57B95329" w14:textId="7BB83DEF" w:rsidR="0069442C" w:rsidRPr="00FC6188" w:rsidRDefault="0069442C" w:rsidP="00497E7A">
      <w:pPr>
        <w:pStyle w:val="IPA-TextkrperStandart"/>
      </w:pPr>
    </w:p>
    <w:p w14:paraId="662CE532" w14:textId="6361943E" w:rsidR="0069442C" w:rsidRPr="00FC6188" w:rsidRDefault="0069442C" w:rsidP="00497E7A">
      <w:pPr>
        <w:pStyle w:val="IPA-TextkrperStandart"/>
      </w:pPr>
    </w:p>
    <w:p w14:paraId="3180E9A3" w14:textId="04048E8A" w:rsidR="0069442C" w:rsidRPr="00FC6188" w:rsidRDefault="0069442C" w:rsidP="0069442C">
      <w:pPr>
        <w:pStyle w:val="Heading3"/>
      </w:pPr>
      <w:r w:rsidRPr="00FC6188">
        <w:t>Testziele</w:t>
      </w:r>
    </w:p>
    <w:p w14:paraId="3DDCFC08" w14:textId="00413AB4" w:rsidR="0069442C" w:rsidRPr="00FC6188" w:rsidRDefault="0069442C" w:rsidP="0069442C">
      <w:pPr>
        <w:pStyle w:val="IPA-TextkrperStandart"/>
      </w:pPr>
      <w:r w:rsidRPr="00FC6188">
        <w:t xml:space="preserve">Alle Unit Tests können erfolgreich ausgeführt werden und stimmen alle. </w:t>
      </w:r>
      <w:r w:rsidR="00D83BBC" w:rsidRPr="00FC6188">
        <w:t xml:space="preserve">Auch muss die Test </w:t>
      </w:r>
      <w:proofErr w:type="spellStart"/>
      <w:r w:rsidR="00D83BBC" w:rsidRPr="00FC6188">
        <w:t>coverage</w:t>
      </w:r>
      <w:proofErr w:type="spellEnd"/>
      <w:r w:rsidR="00D83BBC" w:rsidRPr="00FC6188">
        <w:t xml:space="preserve"> über 50% sein bei dem neu geschriebenen Code erwartetes </w:t>
      </w:r>
      <w:proofErr w:type="spellStart"/>
      <w:r w:rsidR="00D83BBC" w:rsidRPr="00FC6188">
        <w:t>ergebnis</w:t>
      </w:r>
      <w:proofErr w:type="spellEnd"/>
      <w:r w:rsidR="00D83BBC" w:rsidRPr="00FC6188">
        <w:t xml:space="preserve"> sieht so </w:t>
      </w:r>
      <w:proofErr w:type="spellStart"/>
      <w:r w:rsidR="00D83BBC" w:rsidRPr="00FC6188">
        <w:t>änlich</w:t>
      </w:r>
      <w:proofErr w:type="spellEnd"/>
      <w:r w:rsidR="00D83BBC" w:rsidRPr="00FC6188">
        <w:t xml:space="preserve"> wie in folgenden Abbildungen aus.</w:t>
      </w:r>
    </w:p>
    <w:p w14:paraId="36307517" w14:textId="77777777" w:rsidR="00DD2F0C" w:rsidRPr="00FC6188" w:rsidRDefault="00D83BBC" w:rsidP="00DD2F0C">
      <w:pPr>
        <w:pStyle w:val="IPA-TextkrperStandart"/>
        <w:keepNext/>
      </w:pPr>
      <w:r w:rsidRPr="00FC6188">
        <w:rPr>
          <w:noProof/>
        </w:rPr>
        <w:lastRenderedPageBreak/>
        <w:drawing>
          <wp:inline distT="0" distB="0" distL="0" distR="0" wp14:anchorId="0F04C926" wp14:editId="45A56AE1">
            <wp:extent cx="5247619" cy="100000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0"/>
                    <a:stretch>
                      <a:fillRect/>
                    </a:stretch>
                  </pic:blipFill>
                  <pic:spPr>
                    <a:xfrm>
                      <a:off x="0" y="0"/>
                      <a:ext cx="5247619" cy="1000000"/>
                    </a:xfrm>
                    <a:prstGeom prst="rect">
                      <a:avLst/>
                    </a:prstGeom>
                  </pic:spPr>
                </pic:pic>
              </a:graphicData>
            </a:graphic>
          </wp:inline>
        </w:drawing>
      </w:r>
    </w:p>
    <w:p w14:paraId="7C08CEC4" w14:textId="78EC5AE5" w:rsidR="00DD2F0C" w:rsidRPr="00FC6188" w:rsidRDefault="00DD2F0C" w:rsidP="00DD2F0C">
      <w:pPr>
        <w:pStyle w:val="Caption"/>
      </w:pPr>
      <w:r w:rsidRPr="00FC6188">
        <w:t xml:space="preserve">Abbildung </w:t>
      </w:r>
      <w:fldSimple w:instr=" SEQ Abbildung \* ARABIC ">
        <w:r w:rsidR="005557AB" w:rsidRPr="00FC6188">
          <w:rPr>
            <w:noProof/>
          </w:rPr>
          <w:t>7</w:t>
        </w:r>
      </w:fldSimple>
      <w:r w:rsidRPr="00FC6188">
        <w:t xml:space="preserve">: Screenshot vom </w:t>
      </w:r>
      <w:r w:rsidR="0058748D" w:rsidRPr="00FC6188">
        <w:t>Terminal,</w:t>
      </w:r>
      <w:r w:rsidRPr="00FC6188">
        <w:t xml:space="preserve"> nachdem der Command ausgeführt wurde.</w:t>
      </w:r>
    </w:p>
    <w:p w14:paraId="321E8742" w14:textId="44A62D9B" w:rsidR="00D83BBC" w:rsidRPr="00FC6188" w:rsidRDefault="00D83BBC" w:rsidP="0069442C">
      <w:pPr>
        <w:pStyle w:val="IPA-TextkrperStandart"/>
      </w:pPr>
      <w:r w:rsidRPr="00FC6188">
        <w:t>Mit dem Command «</w:t>
      </w:r>
      <w:proofErr w:type="spellStart"/>
      <w:r w:rsidRPr="00FC6188">
        <w:t>npm</w:t>
      </w:r>
      <w:proofErr w:type="spellEnd"/>
      <w:r w:rsidRPr="00FC6188">
        <w:t xml:space="preserve"> </w:t>
      </w:r>
      <w:proofErr w:type="spellStart"/>
      <w:r w:rsidRPr="00FC6188">
        <w:t>run</w:t>
      </w:r>
      <w:proofErr w:type="spellEnd"/>
      <w:r w:rsidRPr="00FC6188">
        <w:t xml:space="preserve"> </w:t>
      </w:r>
      <w:proofErr w:type="spellStart"/>
      <w:r w:rsidRPr="00FC6188">
        <w:t>test:ci</w:t>
      </w:r>
      <w:proofErr w:type="spellEnd"/>
      <w:r w:rsidRPr="00FC6188">
        <w:t>» sollte folgendes erscheinen:</w:t>
      </w:r>
    </w:p>
    <w:p w14:paraId="2A084F92" w14:textId="68CFEBA8" w:rsidR="00D83BBC" w:rsidRPr="00FC6188" w:rsidRDefault="00D83BBC" w:rsidP="0069442C">
      <w:pPr>
        <w:pStyle w:val="IPA-TextkrperStandart"/>
      </w:pPr>
      <w:r w:rsidRPr="00FC6188">
        <w:t xml:space="preserve">Wenn die Tests erfolgreich durchgelaufen </w:t>
      </w:r>
      <w:r w:rsidR="00991830" w:rsidRPr="00FC6188">
        <w:t>sind,</w:t>
      </w:r>
      <w:r w:rsidRPr="00FC6188">
        <w:t xml:space="preserve"> sollte es so </w:t>
      </w:r>
      <w:proofErr w:type="spellStart"/>
      <w:r w:rsidRPr="00FC6188">
        <w:t>änlich</w:t>
      </w:r>
      <w:proofErr w:type="spellEnd"/>
      <w:r w:rsidRPr="00FC6188">
        <w:t xml:space="preserve"> wie in folgender Abbildung </w:t>
      </w:r>
      <w:proofErr w:type="spellStart"/>
      <w:r w:rsidRPr="00FC6188">
        <w:t>ausehen</w:t>
      </w:r>
      <w:proofErr w:type="spellEnd"/>
      <w:r w:rsidRPr="00FC6188">
        <w:t>:</w:t>
      </w:r>
    </w:p>
    <w:p w14:paraId="4FE787AB" w14:textId="77777777" w:rsidR="00DD2F0C" w:rsidRPr="00FC6188" w:rsidRDefault="00D83BBC" w:rsidP="00DD2F0C">
      <w:pPr>
        <w:pStyle w:val="IPA-TextkrperStandart"/>
        <w:keepNext/>
      </w:pPr>
      <w:r w:rsidRPr="00FC6188">
        <w:rPr>
          <w:noProof/>
        </w:rPr>
        <w:drawing>
          <wp:inline distT="0" distB="0" distL="0" distR="0" wp14:anchorId="2F1E8ED9" wp14:editId="44F0995B">
            <wp:extent cx="5760720" cy="1383030"/>
            <wp:effectExtent l="0" t="0" r="0" b="762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1"/>
                    <a:stretch>
                      <a:fillRect/>
                    </a:stretch>
                  </pic:blipFill>
                  <pic:spPr>
                    <a:xfrm>
                      <a:off x="0" y="0"/>
                      <a:ext cx="5760720" cy="1383030"/>
                    </a:xfrm>
                    <a:prstGeom prst="rect">
                      <a:avLst/>
                    </a:prstGeom>
                  </pic:spPr>
                </pic:pic>
              </a:graphicData>
            </a:graphic>
          </wp:inline>
        </w:drawing>
      </w:r>
    </w:p>
    <w:p w14:paraId="5EA2E1FF" w14:textId="4720BB65" w:rsidR="00D83BBC" w:rsidRPr="00FC6188" w:rsidRDefault="00DD2F0C" w:rsidP="00DD2F0C">
      <w:pPr>
        <w:pStyle w:val="Caption"/>
      </w:pPr>
      <w:r w:rsidRPr="00FC6188">
        <w:t xml:space="preserve">Abbildung </w:t>
      </w:r>
      <w:fldSimple w:instr=" SEQ Abbildung \* ARABIC ">
        <w:r w:rsidR="005557AB" w:rsidRPr="00FC6188">
          <w:rPr>
            <w:noProof/>
          </w:rPr>
          <w:t>8</w:t>
        </w:r>
      </w:fldSimple>
      <w:r w:rsidRPr="00FC6188">
        <w:t xml:space="preserve">: Screenshot vom </w:t>
      </w:r>
      <w:r w:rsidR="0058748D" w:rsidRPr="00FC6188">
        <w:t>Terminal,</w:t>
      </w:r>
      <w:r w:rsidRPr="00FC6188">
        <w:t xml:space="preserve"> nachdem der Command fertig ist.</w:t>
      </w:r>
    </w:p>
    <w:p w14:paraId="4AC2F9D9" w14:textId="0CC17B41" w:rsidR="00D83BBC" w:rsidRPr="00FC6188" w:rsidRDefault="00D83BBC" w:rsidP="00D83BBC">
      <w:pPr>
        <w:pStyle w:val="Heading3"/>
      </w:pPr>
      <w:r w:rsidRPr="00FC6188">
        <w:t>Testmethoden und Testfälle</w:t>
      </w:r>
    </w:p>
    <w:p w14:paraId="75A21A64" w14:textId="41886982" w:rsidR="00A80B63" w:rsidRPr="00FC6188" w:rsidRDefault="00A80B63" w:rsidP="00A80B63">
      <w:r w:rsidRPr="00FC6188">
        <w:t>Hier werde ich meine vier Testfälle so gut es geht beschreiben. Ich werde die Testfälle alle als Unit Tests durchführen.</w:t>
      </w:r>
    </w:p>
    <w:p w14:paraId="03FF3703" w14:textId="7C42CD3E" w:rsidR="00675D4A" w:rsidRPr="00FC6188" w:rsidRDefault="001E3F25" w:rsidP="00675D4A">
      <w:pPr>
        <w:pStyle w:val="IPA-TextkrperStandart"/>
        <w:rPr>
          <w:rStyle w:val="Strong"/>
        </w:rPr>
      </w:pPr>
      <w:r w:rsidRPr="00FC6188">
        <w:rPr>
          <w:rStyle w:val="Strong"/>
        </w:rPr>
        <w:t xml:space="preserve">Fall 1: </w:t>
      </w:r>
      <w:proofErr w:type="spellStart"/>
      <w:r w:rsidRPr="00FC6188">
        <w:rPr>
          <w:rStyle w:val="Strong"/>
        </w:rPr>
        <w:t>getLastFourQuarters</w:t>
      </w:r>
      <w:proofErr w:type="spellEnd"/>
      <w:r w:rsidRPr="00FC6188">
        <w:rPr>
          <w:rStyle w:val="Strong"/>
        </w:rPr>
        <w:t>()</w:t>
      </w:r>
    </w:p>
    <w:p w14:paraId="29C8B5B7" w14:textId="0D213C63" w:rsidR="00A80B63" w:rsidRPr="00FC6188" w:rsidRDefault="0051580D" w:rsidP="00160FBF">
      <w:pPr>
        <w:rPr>
          <w:rStyle w:val="Strong"/>
          <w:b w:val="0"/>
          <w:bCs w:val="0"/>
        </w:rPr>
      </w:pPr>
      <w:r w:rsidRPr="00FC6188">
        <w:rPr>
          <w:rStyle w:val="Strong"/>
          <w:b w:val="0"/>
          <w:bCs w:val="0"/>
        </w:rPr>
        <w:t>Prüfe</w:t>
      </w:r>
      <w:r w:rsidR="00CB43EE" w:rsidRPr="00FC6188">
        <w:rPr>
          <w:rStyle w:val="Strong"/>
          <w:b w:val="0"/>
          <w:bCs w:val="0"/>
        </w:rPr>
        <w:t>,</w:t>
      </w:r>
      <w:r w:rsidRPr="00FC6188">
        <w:rPr>
          <w:rStyle w:val="Strong"/>
          <w:b w:val="0"/>
          <w:bCs w:val="0"/>
        </w:rPr>
        <w:t xml:space="preserve"> ob die Service Funktion das richtige </w:t>
      </w:r>
      <w:proofErr w:type="spellStart"/>
      <w:r w:rsidRPr="00FC6188">
        <w:rPr>
          <w:rStyle w:val="Strong"/>
          <w:b w:val="0"/>
          <w:bCs w:val="0"/>
        </w:rPr>
        <w:t>returned</w:t>
      </w:r>
      <w:proofErr w:type="spellEnd"/>
      <w:r w:rsidRPr="00FC6188">
        <w:rPr>
          <w:rStyle w:val="Strong"/>
          <w:b w:val="0"/>
          <w:bCs w:val="0"/>
        </w:rPr>
        <w:t>. Und dies dann mit den Mock Daten vergleichen. Prüfen</w:t>
      </w:r>
      <w:r w:rsidR="00CB43EE" w:rsidRPr="00FC6188">
        <w:rPr>
          <w:rStyle w:val="Strong"/>
          <w:b w:val="0"/>
          <w:bCs w:val="0"/>
        </w:rPr>
        <w:t>,</w:t>
      </w:r>
      <w:r w:rsidRPr="00FC6188">
        <w:rPr>
          <w:rStyle w:val="Strong"/>
          <w:b w:val="0"/>
          <w:bCs w:val="0"/>
        </w:rPr>
        <w:t xml:space="preserve"> ob die Quartale korrekt sortiert sind und dass ich die korrekten vier Quartale kriege.</w:t>
      </w:r>
    </w:p>
    <w:p w14:paraId="23BB4CFE" w14:textId="13F0006E" w:rsidR="001E3F25" w:rsidRPr="00FC6188" w:rsidRDefault="001E3F25" w:rsidP="00675D4A">
      <w:pPr>
        <w:pStyle w:val="IPA-TextkrperStandart"/>
        <w:rPr>
          <w:rStyle w:val="Strong"/>
        </w:rPr>
      </w:pPr>
      <w:r w:rsidRPr="00FC6188">
        <w:rPr>
          <w:rStyle w:val="Strong"/>
        </w:rPr>
        <w:t xml:space="preserve">Fall 2: </w:t>
      </w:r>
      <w:proofErr w:type="spellStart"/>
      <w:r w:rsidRPr="00FC6188">
        <w:rPr>
          <w:rStyle w:val="Strong"/>
        </w:rPr>
        <w:t>getLastAssessmentScore</w:t>
      </w:r>
      <w:proofErr w:type="spellEnd"/>
      <w:r w:rsidRPr="00FC6188">
        <w:rPr>
          <w:rStyle w:val="Strong"/>
        </w:rPr>
        <w:t>()</w:t>
      </w:r>
    </w:p>
    <w:p w14:paraId="794D325B" w14:textId="4F165A4F" w:rsidR="00A80B63" w:rsidRPr="00FC6188" w:rsidRDefault="0051580D" w:rsidP="00675D4A">
      <w:pPr>
        <w:pStyle w:val="IPA-TextkrperStandart"/>
        <w:rPr>
          <w:rStyle w:val="Strong"/>
          <w:b w:val="0"/>
          <w:bCs w:val="0"/>
        </w:rPr>
      </w:pPr>
      <w:r w:rsidRPr="00FC6188">
        <w:rPr>
          <w:rStyle w:val="Strong"/>
          <w:b w:val="0"/>
          <w:bCs w:val="0"/>
        </w:rPr>
        <w:t>Prüfe</w:t>
      </w:r>
      <w:r w:rsidR="00CB43EE" w:rsidRPr="00FC6188">
        <w:rPr>
          <w:rStyle w:val="Strong"/>
          <w:b w:val="0"/>
          <w:bCs w:val="0"/>
        </w:rPr>
        <w:t>,</w:t>
      </w:r>
      <w:r w:rsidRPr="00FC6188">
        <w:rPr>
          <w:rStyle w:val="Strong"/>
          <w:b w:val="0"/>
          <w:bCs w:val="0"/>
        </w:rPr>
        <w:t xml:space="preserve"> ob die Service Funktion das richtige Assessment </w:t>
      </w:r>
      <w:proofErr w:type="spellStart"/>
      <w:r w:rsidRPr="00FC6188">
        <w:rPr>
          <w:rStyle w:val="Strong"/>
          <w:b w:val="0"/>
          <w:bCs w:val="0"/>
        </w:rPr>
        <w:t>returned</w:t>
      </w:r>
      <w:proofErr w:type="spellEnd"/>
      <w:r w:rsidRPr="00FC6188">
        <w:rPr>
          <w:rStyle w:val="Strong"/>
          <w:b w:val="0"/>
          <w:bCs w:val="0"/>
        </w:rPr>
        <w:t xml:space="preserve"> und dann in der </w:t>
      </w:r>
      <w:proofErr w:type="spellStart"/>
      <w:r w:rsidRPr="00FC6188">
        <w:rPr>
          <w:rStyle w:val="Strong"/>
          <w:b w:val="0"/>
          <w:bCs w:val="0"/>
        </w:rPr>
        <w:t>getLastAssessmentScore</w:t>
      </w:r>
      <w:proofErr w:type="spellEnd"/>
      <w:r w:rsidRPr="00FC6188">
        <w:rPr>
          <w:rStyle w:val="Strong"/>
          <w:b w:val="0"/>
          <w:bCs w:val="0"/>
        </w:rPr>
        <w:t xml:space="preserve"> Funktion auch der Score ausgelesen wird. Prüfe</w:t>
      </w:r>
      <w:r w:rsidR="00CB43EE" w:rsidRPr="00FC6188">
        <w:rPr>
          <w:rStyle w:val="Strong"/>
          <w:b w:val="0"/>
          <w:bCs w:val="0"/>
        </w:rPr>
        <w:t>,</w:t>
      </w:r>
      <w:r w:rsidRPr="00FC6188">
        <w:rPr>
          <w:rStyle w:val="Strong"/>
          <w:b w:val="0"/>
          <w:bCs w:val="0"/>
        </w:rPr>
        <w:t xml:space="preserve"> ob dies mit den Mock Daten übereinstimmt.</w:t>
      </w:r>
    </w:p>
    <w:p w14:paraId="34D71D4D" w14:textId="2191C851" w:rsidR="001E3F25" w:rsidRPr="00FC6188" w:rsidRDefault="001E3F25" w:rsidP="00675D4A">
      <w:pPr>
        <w:pStyle w:val="IPA-TextkrperStandart"/>
        <w:rPr>
          <w:rStyle w:val="Strong"/>
        </w:rPr>
      </w:pPr>
      <w:r w:rsidRPr="00FC6188">
        <w:rPr>
          <w:rStyle w:val="Strong"/>
        </w:rPr>
        <w:t xml:space="preserve">Fall 3: </w:t>
      </w:r>
      <w:proofErr w:type="spellStart"/>
      <w:r w:rsidRPr="00FC6188">
        <w:rPr>
          <w:rStyle w:val="Strong"/>
        </w:rPr>
        <w:t>getCompanyAverage</w:t>
      </w:r>
      <w:proofErr w:type="spellEnd"/>
      <w:r w:rsidRPr="00FC6188">
        <w:rPr>
          <w:rStyle w:val="Strong"/>
        </w:rPr>
        <w:t>()</w:t>
      </w:r>
    </w:p>
    <w:p w14:paraId="70BE9D9F" w14:textId="27937951" w:rsidR="00A80B63" w:rsidRPr="00FC6188" w:rsidRDefault="00CB43EE" w:rsidP="00A80B63">
      <w:pPr>
        <w:rPr>
          <w:rStyle w:val="Strong"/>
          <w:b w:val="0"/>
          <w:bCs w:val="0"/>
        </w:rPr>
      </w:pPr>
      <w:r w:rsidRPr="00FC6188">
        <w:rPr>
          <w:rStyle w:val="Strong"/>
          <w:b w:val="0"/>
          <w:bCs w:val="0"/>
        </w:rPr>
        <w:t xml:space="preserve">Prüfe, ob die Service Funktion den Unternehmensdurchschnitt </w:t>
      </w:r>
      <w:proofErr w:type="spellStart"/>
      <w:r w:rsidRPr="00FC6188">
        <w:rPr>
          <w:rStyle w:val="Strong"/>
          <w:b w:val="0"/>
          <w:bCs w:val="0"/>
        </w:rPr>
        <w:t>returned</w:t>
      </w:r>
      <w:proofErr w:type="spellEnd"/>
      <w:r w:rsidRPr="00FC6188">
        <w:rPr>
          <w:rStyle w:val="Strong"/>
          <w:b w:val="0"/>
          <w:bCs w:val="0"/>
        </w:rPr>
        <w:t xml:space="preserve">. Prüfe, ob die </w:t>
      </w:r>
      <w:proofErr w:type="spellStart"/>
      <w:r w:rsidRPr="00FC6188">
        <w:rPr>
          <w:rStyle w:val="Strong"/>
          <w:b w:val="0"/>
          <w:bCs w:val="0"/>
        </w:rPr>
        <w:t>getCompanyAverage</w:t>
      </w:r>
      <w:proofErr w:type="spellEnd"/>
      <w:r w:rsidRPr="00FC6188">
        <w:rPr>
          <w:rStyle w:val="Strong"/>
          <w:b w:val="0"/>
          <w:bCs w:val="0"/>
        </w:rPr>
        <w:t xml:space="preserve"> Funktion den richtigen Durchschnitt ausliest.</w:t>
      </w:r>
    </w:p>
    <w:p w14:paraId="71EA88FA" w14:textId="3B070938" w:rsidR="001E3F25" w:rsidRPr="00FC6188" w:rsidRDefault="001E3F25" w:rsidP="00675D4A">
      <w:pPr>
        <w:pStyle w:val="IPA-TextkrperStandart"/>
        <w:rPr>
          <w:rStyle w:val="Strong"/>
        </w:rPr>
      </w:pPr>
      <w:r w:rsidRPr="00FC6188">
        <w:rPr>
          <w:rStyle w:val="Strong"/>
        </w:rPr>
        <w:t xml:space="preserve">Fall 4: </w:t>
      </w:r>
      <w:proofErr w:type="spellStart"/>
      <w:r w:rsidRPr="00FC6188">
        <w:rPr>
          <w:rStyle w:val="Strong"/>
        </w:rPr>
        <w:t>getOpenAssessments</w:t>
      </w:r>
      <w:proofErr w:type="spellEnd"/>
      <w:r w:rsidRPr="00FC6188">
        <w:rPr>
          <w:rStyle w:val="Strong"/>
        </w:rPr>
        <w:t>()</w:t>
      </w:r>
    </w:p>
    <w:p w14:paraId="17F97C24" w14:textId="7E429AAB" w:rsidR="00CB43EE" w:rsidRPr="00FC6188" w:rsidRDefault="00CB43EE" w:rsidP="00CB43EE">
      <w:pPr>
        <w:rPr>
          <w:rStyle w:val="Strong"/>
          <w:b w:val="0"/>
          <w:bCs w:val="0"/>
        </w:rPr>
      </w:pPr>
      <w:r w:rsidRPr="00FC6188">
        <w:rPr>
          <w:rStyle w:val="Strong"/>
          <w:b w:val="0"/>
          <w:bCs w:val="0"/>
        </w:rPr>
        <w:t xml:space="preserve">Prüfe, ob die Service Funktion die Assessments </w:t>
      </w:r>
      <w:proofErr w:type="spellStart"/>
      <w:r w:rsidRPr="00FC6188">
        <w:rPr>
          <w:rStyle w:val="Strong"/>
          <w:b w:val="0"/>
          <w:bCs w:val="0"/>
        </w:rPr>
        <w:t>returned</w:t>
      </w:r>
      <w:proofErr w:type="spellEnd"/>
      <w:r w:rsidRPr="00FC6188">
        <w:rPr>
          <w:rStyle w:val="Strong"/>
          <w:b w:val="0"/>
          <w:bCs w:val="0"/>
        </w:rPr>
        <w:t xml:space="preserve">. Prüfe, ob die Filter Funktion auch nur die Assessments welche noch auszufüllen sind </w:t>
      </w:r>
      <w:proofErr w:type="spellStart"/>
      <w:r w:rsidRPr="00FC6188">
        <w:rPr>
          <w:rStyle w:val="Strong"/>
          <w:b w:val="0"/>
          <w:bCs w:val="0"/>
        </w:rPr>
        <w:t>returned</w:t>
      </w:r>
      <w:proofErr w:type="spellEnd"/>
      <w:r w:rsidRPr="00FC6188">
        <w:rPr>
          <w:rStyle w:val="Strong"/>
          <w:b w:val="0"/>
          <w:bCs w:val="0"/>
        </w:rPr>
        <w:t xml:space="preserve">. </w:t>
      </w:r>
    </w:p>
    <w:p w14:paraId="09D03FE4" w14:textId="77777777" w:rsidR="00740D57" w:rsidRPr="00FC6188" w:rsidRDefault="00740D57" w:rsidP="00740D57">
      <w:pPr>
        <w:pStyle w:val="IPA-HinweistexteTextkanngelschtwerden"/>
        <w:rPr>
          <w:i w:val="0"/>
          <w:vanish w:val="0"/>
        </w:rPr>
      </w:pPr>
      <w:r w:rsidRPr="00FC6188">
        <w:t>Das Testkonzept definiert die Testmethoden, die Testziele, den Testrahmen und die Testvorgehen, und dient der effizienten Planung und Durchführung der einzelnen Tests.</w:t>
      </w:r>
    </w:p>
    <w:p w14:paraId="152FD10B" w14:textId="77777777" w:rsidR="00740D57" w:rsidRPr="00FC6188" w:rsidRDefault="00740D57" w:rsidP="00740D57">
      <w:pPr>
        <w:pStyle w:val="IPA-HinweistexteTextkanngelschtwerden"/>
        <w:rPr>
          <w:i w:val="0"/>
          <w:vanish w:val="0"/>
        </w:rPr>
      </w:pPr>
      <w:r w:rsidRPr="00FC6188">
        <w:t>Das Testkonzept enthält alle Rahmenbedingungen und Verfahrensbeschreibungen zur Durchführung der Tests: (SIEHE TESTKRITERIEN!!)</w:t>
      </w:r>
    </w:p>
    <w:p w14:paraId="667343D9" w14:textId="77777777" w:rsidR="00740D57" w:rsidRPr="00FC6188" w:rsidRDefault="00740D57" w:rsidP="00740D57">
      <w:pPr>
        <w:pStyle w:val="IPA-HinweistexteTextkanngelschtwerden"/>
        <w:rPr>
          <w:i w:val="0"/>
          <w:vanish w:val="0"/>
        </w:rPr>
      </w:pPr>
    </w:p>
    <w:p w14:paraId="6EFEC627" w14:textId="454099C9" w:rsidR="00740D57" w:rsidRPr="00FC6188" w:rsidRDefault="000B2093" w:rsidP="00740D57">
      <w:pPr>
        <w:pStyle w:val="IPA-HinweistexteTextkanngelschtwerden"/>
        <w:numPr>
          <w:ilvl w:val="0"/>
          <w:numId w:val="25"/>
        </w:numPr>
      </w:pPr>
      <w:r w:rsidRPr="00FC6188">
        <w:t>Testszenario</w:t>
      </w:r>
    </w:p>
    <w:p w14:paraId="3F04BCB4" w14:textId="77777777" w:rsidR="00740D57" w:rsidRPr="00FC6188" w:rsidRDefault="00740D57" w:rsidP="00740D57">
      <w:pPr>
        <w:pStyle w:val="IPA-HinweistexteTextkanngelschtwerden"/>
        <w:numPr>
          <w:ilvl w:val="0"/>
          <w:numId w:val="25"/>
        </w:numPr>
      </w:pPr>
      <w:r w:rsidRPr="00FC6188">
        <w:t>Testrahmen</w:t>
      </w:r>
    </w:p>
    <w:p w14:paraId="33C82D04" w14:textId="77777777" w:rsidR="00740D57" w:rsidRPr="00FC6188" w:rsidRDefault="00740D57" w:rsidP="00740D57">
      <w:pPr>
        <w:pStyle w:val="IPA-HinweistexteTextkanngelschtwerden"/>
        <w:numPr>
          <w:ilvl w:val="0"/>
          <w:numId w:val="25"/>
        </w:numPr>
      </w:pPr>
      <w:r w:rsidRPr="00FC6188">
        <w:t>Testvorgehen</w:t>
      </w:r>
    </w:p>
    <w:p w14:paraId="2173D450" w14:textId="77777777" w:rsidR="00740D57" w:rsidRPr="00FC6188" w:rsidRDefault="00740D57" w:rsidP="00740D57">
      <w:pPr>
        <w:pStyle w:val="IPA-HinweistexteTextkanngelschtwerden"/>
        <w:numPr>
          <w:ilvl w:val="0"/>
          <w:numId w:val="25"/>
        </w:numPr>
      </w:pPr>
      <w:r w:rsidRPr="00FC6188">
        <w:t>Testmethoden und Testfälle</w:t>
      </w:r>
    </w:p>
    <w:p w14:paraId="73A4BD14" w14:textId="77777777" w:rsidR="00740D57" w:rsidRPr="00FC6188" w:rsidRDefault="00740D57" w:rsidP="00740D57">
      <w:pPr>
        <w:pStyle w:val="IPA-HinweistexteTextkanngelschtwerden"/>
        <w:numPr>
          <w:ilvl w:val="0"/>
          <w:numId w:val="25"/>
        </w:numPr>
      </w:pPr>
      <w:r w:rsidRPr="00FC6188">
        <w:t>Testziele</w:t>
      </w:r>
    </w:p>
    <w:p w14:paraId="11F69511" w14:textId="0F7862EE" w:rsidR="00740D57" w:rsidRPr="00FC6188" w:rsidRDefault="00740D57" w:rsidP="00740D57">
      <w:pPr>
        <w:pStyle w:val="IPA-HinweistexteTextkanngelschtwerden"/>
        <w:numPr>
          <w:ilvl w:val="0"/>
          <w:numId w:val="25"/>
        </w:numPr>
      </w:pPr>
      <w:r w:rsidRPr="00FC6188">
        <w:t xml:space="preserve">Was passiert </w:t>
      </w:r>
      <w:r w:rsidR="000B2093" w:rsidRPr="00FC6188">
        <w:t>bei einem Fehler</w:t>
      </w:r>
      <w:r w:rsidRPr="00FC6188">
        <w:t xml:space="preserve"> (Re-</w:t>
      </w:r>
      <w:proofErr w:type="spellStart"/>
      <w:r w:rsidRPr="00FC6188">
        <w:t>Testing</w:t>
      </w:r>
      <w:proofErr w:type="spellEnd"/>
      <w:r w:rsidRPr="00FC6188">
        <w:t>)?</w:t>
      </w:r>
    </w:p>
    <w:p w14:paraId="3BC156C3" w14:textId="77777777" w:rsidR="00740D57" w:rsidRPr="00FC6188" w:rsidRDefault="00740D57" w:rsidP="00740D57">
      <w:pPr>
        <w:pStyle w:val="IPA-HinweistexteTextkanngelschtwerden"/>
        <w:ind w:left="720"/>
        <w:rPr>
          <w:i w:val="0"/>
          <w:vanish w:val="0"/>
        </w:rPr>
      </w:pPr>
    </w:p>
    <w:p w14:paraId="032A496A" w14:textId="77777777" w:rsidR="00740D57" w:rsidRPr="00FC6188" w:rsidRDefault="00740D57" w:rsidP="00740D57">
      <w:pPr>
        <w:pStyle w:val="IPA-HinweistexteTextkanngelschtwerden"/>
        <w:rPr>
          <w:i w:val="0"/>
          <w:vanish w:val="0"/>
        </w:rPr>
      </w:pPr>
      <w:r w:rsidRPr="00FC6188">
        <w:t>Die Testprozedur ist eine Arbeitsanleitung, die exakte Anweisung für Tests (Testspezifikation) gibt und wird für jeden einzelnen Test erstellt wird:</w:t>
      </w:r>
    </w:p>
    <w:p w14:paraId="084F216E" w14:textId="77777777" w:rsidR="00740D57" w:rsidRPr="00FC6188" w:rsidRDefault="00740D57" w:rsidP="00740D57">
      <w:pPr>
        <w:pStyle w:val="IPA-HinweistexteTextkanngelschtwerden"/>
        <w:rPr>
          <w:i w:val="0"/>
          <w:vanish w:val="0"/>
        </w:rPr>
      </w:pPr>
      <w:r w:rsidRPr="00FC6188">
        <w:t>Testobjekt und Testfall</w:t>
      </w:r>
    </w:p>
    <w:p w14:paraId="5EC23C19" w14:textId="77777777" w:rsidR="00740D57" w:rsidRPr="00FC6188" w:rsidRDefault="00740D57" w:rsidP="00740D57">
      <w:pPr>
        <w:pStyle w:val="IPA-HinweistexteTextkanngelschtwerden"/>
        <w:rPr>
          <w:i w:val="0"/>
          <w:vanish w:val="0"/>
        </w:rPr>
      </w:pPr>
      <w:r w:rsidRPr="00FC6188">
        <w:t>Arbeitsanleitung</w:t>
      </w:r>
    </w:p>
    <w:p w14:paraId="5C887253" w14:textId="77777777" w:rsidR="00740D57" w:rsidRPr="00FC6188" w:rsidRDefault="00740D57" w:rsidP="00740D57">
      <w:pPr>
        <w:pStyle w:val="IPA-HinweistexteTextkanngelschtwerden"/>
        <w:rPr>
          <w:i w:val="0"/>
          <w:vanish w:val="0"/>
        </w:rPr>
      </w:pPr>
      <w:r w:rsidRPr="00FC6188">
        <w:t>Vorbereitung</w:t>
      </w:r>
    </w:p>
    <w:p w14:paraId="7996B03E" w14:textId="77777777" w:rsidR="00740D57" w:rsidRPr="00FC6188" w:rsidRDefault="00740D57" w:rsidP="00740D57">
      <w:pPr>
        <w:pStyle w:val="IPA-HinweistexteTextkanngelschtwerden"/>
        <w:rPr>
          <w:i w:val="0"/>
          <w:vanish w:val="0"/>
        </w:rPr>
      </w:pPr>
      <w:r w:rsidRPr="00FC6188">
        <w:t>Voraussetzung</w:t>
      </w:r>
    </w:p>
    <w:p w14:paraId="24F42F6A" w14:textId="77777777" w:rsidR="00740D57" w:rsidRPr="00FC6188" w:rsidRDefault="00740D57" w:rsidP="00740D57">
      <w:pPr>
        <w:pStyle w:val="IPA-HinweistexteTextkanngelschtwerden"/>
        <w:rPr>
          <w:i w:val="0"/>
          <w:vanish w:val="0"/>
        </w:rPr>
      </w:pPr>
      <w:r w:rsidRPr="00FC6188">
        <w:t>Konfiguration</w:t>
      </w:r>
    </w:p>
    <w:p w14:paraId="46CBB6C5" w14:textId="77777777" w:rsidR="00740D57" w:rsidRPr="00FC6188" w:rsidRDefault="00740D57" w:rsidP="00740D57">
      <w:pPr>
        <w:pStyle w:val="IPA-HinweistexteTextkanngelschtwerden"/>
        <w:rPr>
          <w:i w:val="0"/>
          <w:vanish w:val="0"/>
        </w:rPr>
      </w:pPr>
      <w:r w:rsidRPr="00FC6188">
        <w:t>Durchführung</w:t>
      </w:r>
    </w:p>
    <w:p w14:paraId="102F856D" w14:textId="77777777" w:rsidR="00740D57" w:rsidRPr="00FC6188" w:rsidRDefault="00740D57" w:rsidP="00740D57">
      <w:pPr>
        <w:pStyle w:val="IPA-HinweistexteTextkanngelschtwerden"/>
        <w:rPr>
          <w:i w:val="0"/>
          <w:vanish w:val="0"/>
        </w:rPr>
      </w:pPr>
      <w:r w:rsidRPr="00FC6188">
        <w:t>Resultatsicherung und -auswertung</w:t>
      </w:r>
    </w:p>
    <w:p w14:paraId="0A1E629E" w14:textId="77777777" w:rsidR="00740D57" w:rsidRPr="00FC6188" w:rsidRDefault="00740D57" w:rsidP="00740D57">
      <w:pPr>
        <w:pStyle w:val="IPA-HinweistexteTextkanngelschtwerden"/>
      </w:pPr>
    </w:p>
    <w:p w14:paraId="4ABA0DD5" w14:textId="77777777" w:rsidR="00740D57" w:rsidRPr="00FC6188" w:rsidRDefault="00740D57" w:rsidP="00740D57">
      <w:pPr>
        <w:pStyle w:val="IPA-HinweistexteTextkanngelschtwerden"/>
        <w:rPr>
          <w:i w:val="0"/>
          <w:vanish w:val="0"/>
        </w:rPr>
      </w:pPr>
      <w:r w:rsidRPr="00FC6188">
        <w:t>(Wichtig: Tests sind individuell, beachtet, was von den Kriterien verlangt wird.)</w:t>
      </w:r>
    </w:p>
    <w:p w14:paraId="5EB17453" w14:textId="1D2F8312" w:rsidR="00740D57" w:rsidRPr="00FC6188" w:rsidRDefault="00740D57" w:rsidP="00740D57">
      <w:pPr>
        <w:pStyle w:val="IPA-HinweistexteTextkanngelschtwerden"/>
        <w:rPr>
          <w:i w:val="0"/>
          <w:vanish w:val="0"/>
        </w:rPr>
      </w:pPr>
      <w:r w:rsidRPr="00FC6188">
        <w:t xml:space="preserve">BSP: Java Entwickler macht z. B ein </w:t>
      </w:r>
      <w:proofErr w:type="spellStart"/>
      <w:r w:rsidRPr="00FC6188">
        <w:t>Juntis</w:t>
      </w:r>
      <w:proofErr w:type="spellEnd"/>
      <w:r w:rsidRPr="00FC6188">
        <w:t xml:space="preserve">-Tests Ein System Administrator ev. ein Sicherheitstest. Es müssen in der Regel </w:t>
      </w:r>
      <w:r w:rsidR="000B2093" w:rsidRPr="00FC6188">
        <w:t>mehrerer verschiedenen Tests</w:t>
      </w:r>
      <w:r w:rsidRPr="00FC6188">
        <w:t xml:space="preserve"> durchgeführt werden!</w:t>
      </w:r>
    </w:p>
    <w:p w14:paraId="58C88D16" w14:textId="77777777" w:rsidR="00740D57" w:rsidRPr="00FC6188" w:rsidRDefault="00740D57" w:rsidP="00740D57">
      <w:pPr>
        <w:pStyle w:val="IPA-TextkrperStandart"/>
      </w:pPr>
    </w:p>
    <w:p w14:paraId="20D96547" w14:textId="77777777" w:rsidR="00740D57" w:rsidRPr="00FC6188" w:rsidRDefault="00740D57" w:rsidP="00740D57">
      <w:pPr>
        <w:pStyle w:val="IPA-TextkrperStandart"/>
        <w:rPr>
          <w:u w:val="single"/>
        </w:rPr>
      </w:pPr>
    </w:p>
    <w:p w14:paraId="4F0F17EE" w14:textId="77777777" w:rsidR="00740D57" w:rsidRPr="00FC6188" w:rsidRDefault="00740D57" w:rsidP="00740D57">
      <w:pPr>
        <w:pStyle w:val="IPA-HinweistexteTextkanngelschtwerden"/>
      </w:pPr>
      <w:r w:rsidRPr="00FC6188">
        <w:t>Siehe hier auch Testkonzept von hermes.admin.ch!!!!</w:t>
      </w:r>
    </w:p>
    <w:p w14:paraId="1115D5B6" w14:textId="77777777" w:rsidR="00740D57" w:rsidRPr="00FC6188" w:rsidRDefault="00740D57" w:rsidP="00740D57">
      <w:pPr>
        <w:pStyle w:val="IPA-HinweistexteTextkanngelschtwerden"/>
      </w:pPr>
      <w:r w:rsidRPr="00FC6188">
        <w:t>http://www.hermes.admin.ch/anwenderloesung/vorlagen.xhtml</w:t>
      </w:r>
    </w:p>
    <w:p w14:paraId="0DB46F34" w14:textId="77777777" w:rsidR="00740D57" w:rsidRPr="00FC6188" w:rsidRDefault="00740D57" w:rsidP="00740D57">
      <w:pPr>
        <w:pStyle w:val="Heading1"/>
        <w:rPr>
          <w:lang w:val="de-CH"/>
        </w:rPr>
      </w:pPr>
      <w:bookmarkStart w:id="73" w:name="_Toc121210942"/>
      <w:r w:rsidRPr="00FC6188">
        <w:rPr>
          <w:lang w:val="de-CH"/>
        </w:rPr>
        <w:lastRenderedPageBreak/>
        <w:t>Realisierung</w:t>
      </w:r>
      <w:bookmarkEnd w:id="72"/>
      <w:bookmarkEnd w:id="73"/>
    </w:p>
    <w:p w14:paraId="5E1AC753" w14:textId="77777777" w:rsidR="00740D57" w:rsidRPr="00FC6188" w:rsidRDefault="00740D57" w:rsidP="00740D57">
      <w:pPr>
        <w:pStyle w:val="IPA-HinweistexteTextkanngelschtwerden"/>
        <w:rPr>
          <w:rFonts w:eastAsia="Calibri"/>
        </w:rPr>
      </w:pPr>
      <w:r w:rsidRPr="00FC6188">
        <w:rPr>
          <w:rFonts w:eastAsia="Calibri"/>
        </w:rPr>
        <w:t>Die Phase Realisierung dient zur Erstellung des Systems und schafft die Voraussetzungen für die nachfolgende Einführung</w:t>
      </w:r>
    </w:p>
    <w:p w14:paraId="445DA626" w14:textId="77777777" w:rsidR="00740D57" w:rsidRPr="00FC6188" w:rsidRDefault="00740D57" w:rsidP="00740D57">
      <w:pPr>
        <w:pStyle w:val="Heading2"/>
      </w:pPr>
      <w:bookmarkStart w:id="74" w:name="_Toc121210943"/>
      <w:r w:rsidRPr="00FC6188">
        <w:t>System erstellen</w:t>
      </w:r>
      <w:bookmarkEnd w:id="74"/>
    </w:p>
    <w:p w14:paraId="57BBE854" w14:textId="77777777" w:rsidR="00740D57" w:rsidRPr="00FC6188" w:rsidRDefault="00740D57" w:rsidP="00740D57">
      <w:pPr>
        <w:pStyle w:val="IPA-HinweistexteTextkanngelschtwerden"/>
        <w:rPr>
          <w:rFonts w:eastAsia="Calibri"/>
        </w:rPr>
      </w:pPr>
      <w:r w:rsidRPr="00FC6188">
        <w:rPr>
          <w:rFonts w:eastAsia="Calibri"/>
        </w:rPr>
        <w:t>Das Verfahren zur Systemerstellung wird nochmals überprüft und allenfalls angepasst:</w:t>
      </w:r>
    </w:p>
    <w:p w14:paraId="5ECCC744" w14:textId="77777777" w:rsidR="00740D57" w:rsidRPr="00FC6188" w:rsidRDefault="00740D57" w:rsidP="00740D57">
      <w:pPr>
        <w:pStyle w:val="IPA-HinweistexteTextkanngelschtwerden"/>
        <w:numPr>
          <w:ilvl w:val="0"/>
          <w:numId w:val="13"/>
        </w:numPr>
        <w:rPr>
          <w:rFonts w:eastAsia="Calibri"/>
        </w:rPr>
      </w:pPr>
      <w:r w:rsidRPr="00FC6188">
        <w:rPr>
          <w:rFonts w:eastAsia="Calibri"/>
        </w:rPr>
        <w:t>System entwickeln</w:t>
      </w:r>
    </w:p>
    <w:p w14:paraId="710552FE" w14:textId="77777777" w:rsidR="00740D57" w:rsidRPr="00FC6188" w:rsidRDefault="00740D57" w:rsidP="00740D57">
      <w:pPr>
        <w:pStyle w:val="IPA-HinweistexteTextkanngelschtwerden"/>
        <w:numPr>
          <w:ilvl w:val="0"/>
          <w:numId w:val="13"/>
        </w:numPr>
        <w:rPr>
          <w:rFonts w:eastAsia="Calibri"/>
        </w:rPr>
      </w:pPr>
      <w:r w:rsidRPr="00FC6188">
        <w:rPr>
          <w:rFonts w:eastAsia="Calibri"/>
        </w:rPr>
        <w:t>Ausbildungen planen und Schulungsmaterial spezifizieren</w:t>
      </w:r>
    </w:p>
    <w:p w14:paraId="744DCB90" w14:textId="77777777" w:rsidR="00740D57" w:rsidRPr="00FC6188" w:rsidRDefault="00740D57" w:rsidP="00740D57">
      <w:pPr>
        <w:pStyle w:val="IPA-HinweistexteTextkanngelschtwerden"/>
        <w:numPr>
          <w:ilvl w:val="0"/>
          <w:numId w:val="13"/>
        </w:numPr>
        <w:rPr>
          <w:rFonts w:eastAsia="Calibri"/>
        </w:rPr>
      </w:pPr>
      <w:r w:rsidRPr="00FC6188">
        <w:rPr>
          <w:rFonts w:eastAsia="Calibri"/>
        </w:rPr>
        <w:t>Anwendungshandbuch und Schulungsmaterial erstellen</w:t>
      </w:r>
    </w:p>
    <w:p w14:paraId="678745BA" w14:textId="77777777" w:rsidR="00740D57" w:rsidRPr="00FC6188" w:rsidRDefault="00740D57" w:rsidP="00740D57">
      <w:pPr>
        <w:pStyle w:val="IPA-HinweistexteTextkanngelschtwerden"/>
        <w:numPr>
          <w:ilvl w:val="0"/>
          <w:numId w:val="13"/>
        </w:numPr>
        <w:rPr>
          <w:rFonts w:eastAsia="Calibri"/>
        </w:rPr>
      </w:pPr>
      <w:r w:rsidRPr="00FC6188">
        <w:rPr>
          <w:rFonts w:eastAsia="Calibri"/>
        </w:rPr>
        <w:t>Betriebshandbuch erstellen</w:t>
      </w:r>
    </w:p>
    <w:p w14:paraId="4B8AD87F" w14:textId="77777777" w:rsidR="00740D57" w:rsidRPr="00FC6188" w:rsidRDefault="00740D57" w:rsidP="00740D57">
      <w:pPr>
        <w:pStyle w:val="IPA-HinweistexteTextkanngelschtwerden"/>
        <w:rPr>
          <w:rFonts w:eastAsia="Calibri"/>
        </w:rPr>
      </w:pPr>
    </w:p>
    <w:p w14:paraId="28A05781" w14:textId="77777777" w:rsidR="00740D57" w:rsidRPr="00FC6188" w:rsidRDefault="00740D57" w:rsidP="00740D57">
      <w:pPr>
        <w:pStyle w:val="IPA-HinweistexteTextkanngelschtwerden"/>
        <w:rPr>
          <w:rFonts w:eastAsia="Calibri"/>
        </w:rPr>
      </w:pPr>
      <w:r w:rsidRPr="00FC6188">
        <w:rPr>
          <w:rFonts w:eastAsia="Calibri"/>
        </w:rPr>
        <w:t>Beispiel:</w:t>
      </w:r>
    </w:p>
    <w:p w14:paraId="2A49C1C3" w14:textId="77777777" w:rsidR="00740D57" w:rsidRPr="00FC6188" w:rsidRDefault="00740D57" w:rsidP="00740D57">
      <w:pPr>
        <w:pStyle w:val="IPA-HinweistexteTextkanngelschtwerden"/>
        <w:rPr>
          <w:rFonts w:eastAsia="Calibri"/>
        </w:rPr>
      </w:pPr>
    </w:p>
    <w:p w14:paraId="6A9B1DC5" w14:textId="77777777" w:rsidR="00740D57" w:rsidRPr="00FC6188" w:rsidRDefault="00740D57" w:rsidP="00740D57">
      <w:pPr>
        <w:pStyle w:val="IPA-HinweistexteTextkanngelschtwerden"/>
        <w:rPr>
          <w:rFonts w:eastAsia="Calibri"/>
        </w:rPr>
      </w:pPr>
      <w:r w:rsidRPr="00FC6188">
        <w:rPr>
          <w:rFonts w:eastAsia="Calibri"/>
        </w:rPr>
        <w:t xml:space="preserve">Tabelle </w:t>
      </w:r>
      <w:proofErr w:type="spellStart"/>
      <w:r w:rsidRPr="00FC6188">
        <w:rPr>
          <w:rFonts w:eastAsia="Calibri"/>
        </w:rPr>
        <w:t>Xy</w:t>
      </w:r>
      <w:proofErr w:type="spellEnd"/>
      <w:r w:rsidRPr="00FC6188">
        <w:rPr>
          <w:rFonts w:eastAsia="Calibri"/>
        </w:rPr>
        <w:t>: Installation AD</w:t>
      </w:r>
    </w:p>
    <w:tbl>
      <w:tblPr>
        <w:tblStyle w:val="TableGrid"/>
        <w:tblW w:w="0" w:type="auto"/>
        <w:tblLook w:val="04A0" w:firstRow="1" w:lastRow="0" w:firstColumn="1" w:lastColumn="0" w:noHBand="0" w:noVBand="1"/>
      </w:tblPr>
      <w:tblGrid>
        <w:gridCol w:w="4531"/>
        <w:gridCol w:w="4531"/>
      </w:tblGrid>
      <w:tr w:rsidR="00740D57" w:rsidRPr="00FC6188" w14:paraId="08A0398B" w14:textId="77777777" w:rsidTr="007B1DD7">
        <w:trPr>
          <w:hidden/>
        </w:trPr>
        <w:tc>
          <w:tcPr>
            <w:tcW w:w="4531" w:type="dxa"/>
          </w:tcPr>
          <w:p w14:paraId="5BD1F6CA" w14:textId="77777777" w:rsidR="00740D57" w:rsidRPr="00FC6188" w:rsidRDefault="00740D57" w:rsidP="007B1DD7">
            <w:pPr>
              <w:pStyle w:val="IPA-HinweistexteTextkanngelschtwerden"/>
              <w:rPr>
                <w:rFonts w:eastAsia="Calibri"/>
              </w:rPr>
            </w:pPr>
            <w:r w:rsidRPr="00FC6188">
              <w:rPr>
                <w:rFonts w:eastAsia="Calibri"/>
              </w:rPr>
              <w:t xml:space="preserve">Bild </w:t>
            </w:r>
          </w:p>
        </w:tc>
        <w:tc>
          <w:tcPr>
            <w:tcW w:w="4531" w:type="dxa"/>
          </w:tcPr>
          <w:p w14:paraId="20F596A0" w14:textId="77777777" w:rsidR="00740D57" w:rsidRPr="00FC6188" w:rsidRDefault="00740D57" w:rsidP="007B1DD7">
            <w:pPr>
              <w:pStyle w:val="IPA-HinweistexteTextkanngelschtwerden"/>
              <w:rPr>
                <w:rFonts w:eastAsia="Calibri"/>
              </w:rPr>
            </w:pPr>
            <w:r w:rsidRPr="00FC6188">
              <w:rPr>
                <w:rFonts w:eastAsia="Calibri"/>
              </w:rPr>
              <w:t>Beschreibung des Arbeitsinhaltes/Vorgehen</w:t>
            </w:r>
          </w:p>
        </w:tc>
      </w:tr>
      <w:tr w:rsidR="00740D57" w:rsidRPr="00FC6188" w14:paraId="30BEAB53" w14:textId="77777777" w:rsidTr="007B1DD7">
        <w:trPr>
          <w:hidden/>
        </w:trPr>
        <w:tc>
          <w:tcPr>
            <w:tcW w:w="4531" w:type="dxa"/>
          </w:tcPr>
          <w:p w14:paraId="05CC2C91" w14:textId="77777777" w:rsidR="00740D57" w:rsidRPr="00FC6188" w:rsidRDefault="00740D57" w:rsidP="007B1DD7">
            <w:pPr>
              <w:pStyle w:val="IPA-HinweistexteTextkanngelschtwerden"/>
              <w:rPr>
                <w:rFonts w:eastAsia="Calibri"/>
              </w:rPr>
            </w:pPr>
            <w:r w:rsidRPr="00FC6188">
              <w:rPr>
                <w:rFonts w:eastAsia="Calibri"/>
              </w:rPr>
              <w:t>…</w:t>
            </w:r>
          </w:p>
        </w:tc>
        <w:tc>
          <w:tcPr>
            <w:tcW w:w="4531" w:type="dxa"/>
          </w:tcPr>
          <w:p w14:paraId="04D66A75" w14:textId="77777777" w:rsidR="00740D57" w:rsidRPr="00FC6188" w:rsidRDefault="00740D57" w:rsidP="007B1DD7">
            <w:pPr>
              <w:pStyle w:val="IPA-HinweistexteTextkanngelschtwerden"/>
              <w:rPr>
                <w:rFonts w:eastAsia="Calibri"/>
              </w:rPr>
            </w:pPr>
            <w:r w:rsidRPr="00FC6188">
              <w:rPr>
                <w:rFonts w:eastAsia="Calibri"/>
              </w:rPr>
              <w:t>…</w:t>
            </w:r>
          </w:p>
        </w:tc>
      </w:tr>
      <w:tr w:rsidR="00740D57" w:rsidRPr="00FC6188" w14:paraId="72FA0703" w14:textId="77777777" w:rsidTr="007B1DD7">
        <w:trPr>
          <w:hidden/>
        </w:trPr>
        <w:tc>
          <w:tcPr>
            <w:tcW w:w="4531" w:type="dxa"/>
          </w:tcPr>
          <w:p w14:paraId="1DBF580F" w14:textId="77777777" w:rsidR="00740D57" w:rsidRPr="00FC6188" w:rsidRDefault="00740D57" w:rsidP="007B1DD7">
            <w:pPr>
              <w:pStyle w:val="IPA-HinweistexteTextkanngelschtwerden"/>
              <w:rPr>
                <w:rFonts w:eastAsia="Calibri"/>
              </w:rPr>
            </w:pPr>
            <w:r w:rsidRPr="00FC6188">
              <w:rPr>
                <w:rFonts w:eastAsia="Calibri"/>
              </w:rPr>
              <w:t>…</w:t>
            </w:r>
          </w:p>
        </w:tc>
        <w:tc>
          <w:tcPr>
            <w:tcW w:w="4531" w:type="dxa"/>
          </w:tcPr>
          <w:p w14:paraId="50A2072C" w14:textId="77777777" w:rsidR="00740D57" w:rsidRPr="00FC6188" w:rsidRDefault="00740D57" w:rsidP="007B1DD7">
            <w:pPr>
              <w:pStyle w:val="IPA-HinweistexteTextkanngelschtwerden"/>
              <w:rPr>
                <w:rFonts w:eastAsia="Calibri"/>
              </w:rPr>
            </w:pPr>
            <w:r w:rsidRPr="00FC6188">
              <w:rPr>
                <w:rFonts w:eastAsia="Calibri"/>
              </w:rPr>
              <w:t>...</w:t>
            </w:r>
          </w:p>
        </w:tc>
      </w:tr>
    </w:tbl>
    <w:p w14:paraId="7CEBEABC" w14:textId="77777777" w:rsidR="00740D57" w:rsidRPr="00FC6188" w:rsidRDefault="00740D57" w:rsidP="00740D57">
      <w:pPr>
        <w:pStyle w:val="IPA-HinweistexteTextkanngelschtwerden"/>
        <w:rPr>
          <w:rFonts w:eastAsia="Calibri"/>
        </w:rPr>
      </w:pPr>
    </w:p>
    <w:p w14:paraId="019916D3" w14:textId="77777777" w:rsidR="00740D57" w:rsidRPr="00FC6188" w:rsidRDefault="00740D57" w:rsidP="00740D57">
      <w:pPr>
        <w:spacing w:after="200"/>
        <w:rPr>
          <w:rFonts w:eastAsia="Calibri" w:cs="Times New Roman"/>
          <w:i/>
          <w:vanish/>
          <w:color w:val="E36C0A" w:themeColor="accent6" w:themeShade="BF"/>
        </w:rPr>
      </w:pPr>
      <w:r w:rsidRPr="00FC6188">
        <w:rPr>
          <w:rFonts w:eastAsia="Calibri"/>
        </w:rPr>
        <w:br w:type="page"/>
      </w:r>
    </w:p>
    <w:p w14:paraId="690D5F1D" w14:textId="77777777" w:rsidR="00740D57" w:rsidRPr="00FC6188" w:rsidRDefault="00740D57" w:rsidP="00740D57">
      <w:pPr>
        <w:pStyle w:val="Heading2"/>
      </w:pPr>
      <w:bookmarkStart w:id="75" w:name="_Toc121210944"/>
      <w:r w:rsidRPr="00FC6188">
        <w:lastRenderedPageBreak/>
        <w:t>Testprotokoll</w:t>
      </w:r>
      <w:bookmarkEnd w:id="75"/>
    </w:p>
    <w:p w14:paraId="4106B9CC" w14:textId="77777777" w:rsidR="00740D57" w:rsidRPr="00FC6188" w:rsidRDefault="00740D57" w:rsidP="00740D57">
      <w:pPr>
        <w:pStyle w:val="IPA-HinweistexteTextkanngelschtwerden"/>
        <w:numPr>
          <w:ilvl w:val="0"/>
          <w:numId w:val="27"/>
        </w:numPr>
      </w:pPr>
      <w:r w:rsidRPr="00FC6188">
        <w:t>Die Testprotokolle fassen die Ergebnisse zusammen:</w:t>
      </w:r>
    </w:p>
    <w:p w14:paraId="3A129962" w14:textId="77777777" w:rsidR="00740D57" w:rsidRPr="00FC6188" w:rsidRDefault="00740D57" w:rsidP="00740D57">
      <w:pPr>
        <w:pStyle w:val="IPA-HinweistexteTextkanngelschtwerden"/>
        <w:numPr>
          <w:ilvl w:val="0"/>
          <w:numId w:val="27"/>
        </w:numPr>
      </w:pPr>
      <w:r w:rsidRPr="00FC6188">
        <w:t>Testobjekt</w:t>
      </w:r>
    </w:p>
    <w:p w14:paraId="76930902" w14:textId="77777777" w:rsidR="00740D57" w:rsidRPr="00FC6188" w:rsidRDefault="00740D57" w:rsidP="00740D57">
      <w:pPr>
        <w:pStyle w:val="IPA-HinweistexteTextkanngelschtwerden"/>
        <w:numPr>
          <w:ilvl w:val="0"/>
          <w:numId w:val="27"/>
        </w:numPr>
      </w:pPr>
      <w:r w:rsidRPr="00FC6188">
        <w:t>Angaben zur Durchführung (konnten alle Tests vom Konzept durchlaufen werden?</w:t>
      </w:r>
    </w:p>
    <w:p w14:paraId="01CD8BB7" w14:textId="77777777" w:rsidR="00740D57" w:rsidRPr="00FC6188" w:rsidRDefault="00740D57" w:rsidP="00740D57">
      <w:pPr>
        <w:pStyle w:val="IPA-HinweistexteTextkanngelschtwerden"/>
        <w:numPr>
          <w:ilvl w:val="0"/>
          <w:numId w:val="27"/>
        </w:numPr>
      </w:pPr>
      <w:r w:rsidRPr="00FC6188">
        <w:t>Testresultate</w:t>
      </w:r>
    </w:p>
    <w:p w14:paraId="457593DE" w14:textId="77777777" w:rsidR="00740D57" w:rsidRPr="00FC6188" w:rsidRDefault="00740D57" w:rsidP="00740D57">
      <w:pPr>
        <w:pStyle w:val="IPA-HinweistexteTextkanngelschtwerden"/>
        <w:numPr>
          <w:ilvl w:val="0"/>
          <w:numId w:val="27"/>
        </w:numPr>
      </w:pPr>
      <w:r w:rsidRPr="00FC6188">
        <w:t>Was passiert mit einem „</w:t>
      </w:r>
      <w:proofErr w:type="spellStart"/>
      <w:r w:rsidRPr="00FC6188">
        <w:t>Failtesting</w:t>
      </w:r>
      <w:proofErr w:type="spellEnd"/>
      <w:r w:rsidRPr="00FC6188">
        <w:t>“? „Re-</w:t>
      </w:r>
      <w:proofErr w:type="spellStart"/>
      <w:r w:rsidRPr="00FC6188">
        <w:t>Testing</w:t>
      </w:r>
      <w:proofErr w:type="spellEnd"/>
      <w:r w:rsidRPr="00FC6188">
        <w:t>“ oder leichter Fehler?</w:t>
      </w:r>
    </w:p>
    <w:p w14:paraId="4AB681D1" w14:textId="77777777" w:rsidR="00740D57" w:rsidRPr="00FC6188" w:rsidRDefault="00740D57" w:rsidP="00740D57">
      <w:pPr>
        <w:pStyle w:val="IPA-HinweistexteTextkanngelschtwerden"/>
        <w:numPr>
          <w:ilvl w:val="0"/>
          <w:numId w:val="27"/>
        </w:numPr>
      </w:pPr>
      <w:r w:rsidRPr="00FC6188">
        <w:t>Testfazit und Empfehlung</w:t>
      </w:r>
    </w:p>
    <w:p w14:paraId="569F1B6C" w14:textId="77777777" w:rsidR="00740D57" w:rsidRPr="00FC6188" w:rsidRDefault="00740D57" w:rsidP="00740D57">
      <w:pPr>
        <w:pStyle w:val="Heading3"/>
      </w:pPr>
      <w:bookmarkStart w:id="76" w:name="_Toc224603915"/>
      <w:bookmarkStart w:id="77" w:name="_Toc121210945"/>
      <w:r w:rsidRPr="00FC6188">
        <w:t>Testfall</w:t>
      </w:r>
      <w:bookmarkEnd w:id="76"/>
      <w:bookmarkEnd w:id="77"/>
    </w:p>
    <w:p w14:paraId="30EBD8AD" w14:textId="77777777" w:rsidR="00740D57" w:rsidRPr="00FC6188" w:rsidRDefault="00740D57" w:rsidP="00740D57">
      <w:pPr>
        <w:pStyle w:val="TextCDB"/>
        <w:rPr>
          <w:lang w:val="de-CH"/>
        </w:rPr>
      </w:pPr>
      <w:r w:rsidRPr="00FC6188">
        <w:rPr>
          <w:lang w:val="de-CH"/>
        </w:rPr>
        <w:t>Hinweis auf Testkonzept</w:t>
      </w:r>
    </w:p>
    <w:p w14:paraId="62E4218A" w14:textId="77777777" w:rsidR="00740D57" w:rsidRPr="00FC6188" w:rsidRDefault="00740D57" w:rsidP="00740D57">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740D57" w:rsidRPr="00FC6188" w14:paraId="4D7D09D8" w14:textId="77777777" w:rsidTr="007B1DD7">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4E789EA" w14:textId="77777777" w:rsidR="00740D57" w:rsidRPr="00FC6188" w:rsidRDefault="00740D57" w:rsidP="007B1DD7">
            <w:pPr>
              <w:pStyle w:val="TextCDB"/>
              <w:rPr>
                <w:lang w:val="de-CH"/>
              </w:rPr>
            </w:pPr>
            <w:r w:rsidRPr="00FC6188">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21A2CD98" w14:textId="77777777" w:rsidR="00740D57" w:rsidRPr="00FC6188" w:rsidRDefault="00740D57" w:rsidP="007B1DD7">
            <w:pPr>
              <w:pStyle w:val="TextCDB"/>
              <w:rPr>
                <w:i/>
                <w:lang w:val="de-CH"/>
              </w:rPr>
            </w:pPr>
            <w:r w:rsidRPr="00FC6188">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7DB61628" w14:textId="77777777" w:rsidR="00740D57" w:rsidRPr="00FC6188" w:rsidRDefault="00740D57" w:rsidP="007B1DD7">
            <w:pPr>
              <w:pStyle w:val="TextCDB"/>
              <w:rPr>
                <w:lang w:val="de-CH"/>
              </w:rPr>
            </w:pPr>
          </w:p>
        </w:tc>
      </w:tr>
      <w:tr w:rsidR="00740D57" w:rsidRPr="00FC6188" w14:paraId="3BBCB28A" w14:textId="77777777" w:rsidTr="007B1DD7">
        <w:tc>
          <w:tcPr>
            <w:tcW w:w="3227" w:type="dxa"/>
            <w:tcBorders>
              <w:top w:val="single" w:sz="4" w:space="0" w:color="auto"/>
            </w:tcBorders>
            <w:shd w:val="clear" w:color="auto" w:fill="95B3D7" w:themeFill="accent1" w:themeFillTint="99"/>
          </w:tcPr>
          <w:p w14:paraId="50EF937C" w14:textId="77777777" w:rsidR="00740D57" w:rsidRPr="00FC6188" w:rsidRDefault="00740D57" w:rsidP="007B1DD7">
            <w:pPr>
              <w:pStyle w:val="TextCDB"/>
              <w:rPr>
                <w:lang w:val="de-CH"/>
              </w:rPr>
            </w:pPr>
            <w:r w:rsidRPr="00FC6188">
              <w:rPr>
                <w:lang w:val="de-CH"/>
              </w:rPr>
              <w:t>Beschreibung</w:t>
            </w:r>
          </w:p>
        </w:tc>
        <w:tc>
          <w:tcPr>
            <w:tcW w:w="6095" w:type="dxa"/>
            <w:gridSpan w:val="2"/>
            <w:tcBorders>
              <w:top w:val="single" w:sz="4" w:space="0" w:color="auto"/>
            </w:tcBorders>
            <w:shd w:val="clear" w:color="auto" w:fill="auto"/>
          </w:tcPr>
          <w:p w14:paraId="11F9EB18" w14:textId="77777777" w:rsidR="00740D57" w:rsidRPr="00FC6188" w:rsidRDefault="00740D57" w:rsidP="007B1DD7">
            <w:pPr>
              <w:pStyle w:val="TextCDB"/>
              <w:rPr>
                <w:lang w:val="de-CH"/>
              </w:rPr>
            </w:pPr>
          </w:p>
        </w:tc>
      </w:tr>
      <w:tr w:rsidR="00740D57" w:rsidRPr="00FC6188" w14:paraId="1C085773" w14:textId="77777777" w:rsidTr="007B1DD7">
        <w:tc>
          <w:tcPr>
            <w:tcW w:w="3227" w:type="dxa"/>
            <w:tcBorders>
              <w:top w:val="single" w:sz="4" w:space="0" w:color="auto"/>
            </w:tcBorders>
            <w:shd w:val="clear" w:color="auto" w:fill="95B3D7" w:themeFill="accent1" w:themeFillTint="99"/>
          </w:tcPr>
          <w:p w14:paraId="511A2229" w14:textId="77777777" w:rsidR="00740D57" w:rsidRPr="00FC6188" w:rsidRDefault="00740D57" w:rsidP="007B1DD7">
            <w:pPr>
              <w:pStyle w:val="TextCDB"/>
              <w:rPr>
                <w:lang w:val="de-CH"/>
              </w:rPr>
            </w:pPr>
            <w:r w:rsidRPr="00FC6188">
              <w:rPr>
                <w:lang w:val="de-CH"/>
              </w:rPr>
              <w:t>Testvoraussetzung</w:t>
            </w:r>
          </w:p>
        </w:tc>
        <w:tc>
          <w:tcPr>
            <w:tcW w:w="6095" w:type="dxa"/>
            <w:gridSpan w:val="2"/>
            <w:tcBorders>
              <w:top w:val="single" w:sz="4" w:space="0" w:color="auto"/>
            </w:tcBorders>
            <w:shd w:val="clear" w:color="auto" w:fill="auto"/>
          </w:tcPr>
          <w:p w14:paraId="729D6A6A" w14:textId="77777777" w:rsidR="00740D57" w:rsidRPr="00FC6188" w:rsidRDefault="00740D57" w:rsidP="007B1DD7">
            <w:pPr>
              <w:pStyle w:val="TextCDB"/>
              <w:rPr>
                <w:lang w:val="de-CH"/>
              </w:rPr>
            </w:pPr>
          </w:p>
        </w:tc>
      </w:tr>
      <w:tr w:rsidR="00740D57" w:rsidRPr="00FC6188" w14:paraId="7AC0D261" w14:textId="77777777" w:rsidTr="007B1DD7">
        <w:tc>
          <w:tcPr>
            <w:tcW w:w="3227" w:type="dxa"/>
            <w:shd w:val="clear" w:color="auto" w:fill="95B3D7" w:themeFill="accent1" w:themeFillTint="99"/>
          </w:tcPr>
          <w:p w14:paraId="070FA2D5" w14:textId="77777777" w:rsidR="00740D57" w:rsidRPr="00FC6188" w:rsidRDefault="00740D57" w:rsidP="007B1DD7">
            <w:pPr>
              <w:pStyle w:val="TextCDB"/>
              <w:rPr>
                <w:lang w:val="de-CH"/>
              </w:rPr>
            </w:pPr>
            <w:r w:rsidRPr="00FC6188">
              <w:rPr>
                <w:lang w:val="de-CH"/>
              </w:rPr>
              <w:t>Testschritte</w:t>
            </w:r>
          </w:p>
        </w:tc>
        <w:tc>
          <w:tcPr>
            <w:tcW w:w="6095" w:type="dxa"/>
            <w:gridSpan w:val="2"/>
            <w:shd w:val="clear" w:color="auto" w:fill="auto"/>
          </w:tcPr>
          <w:p w14:paraId="7DE686DD" w14:textId="77777777" w:rsidR="00740D57" w:rsidRPr="00FC6188" w:rsidRDefault="00740D57" w:rsidP="007B1DD7">
            <w:pPr>
              <w:pStyle w:val="TextCDB"/>
              <w:rPr>
                <w:lang w:val="de-CH"/>
              </w:rPr>
            </w:pPr>
          </w:p>
          <w:p w14:paraId="0FD0C30D" w14:textId="77777777" w:rsidR="00740D57" w:rsidRPr="00FC6188" w:rsidRDefault="00740D57" w:rsidP="007B1DD7">
            <w:pPr>
              <w:pStyle w:val="TextCDB"/>
              <w:rPr>
                <w:lang w:val="de-CH"/>
              </w:rPr>
            </w:pPr>
          </w:p>
          <w:p w14:paraId="56D77973" w14:textId="77777777" w:rsidR="00740D57" w:rsidRPr="00FC6188" w:rsidRDefault="00740D57" w:rsidP="007B1DD7">
            <w:pPr>
              <w:pStyle w:val="TextCDB"/>
              <w:rPr>
                <w:lang w:val="de-CH"/>
              </w:rPr>
            </w:pPr>
          </w:p>
          <w:p w14:paraId="235B25AB" w14:textId="77777777" w:rsidR="00740D57" w:rsidRPr="00FC6188" w:rsidRDefault="00740D57" w:rsidP="007B1DD7">
            <w:pPr>
              <w:pStyle w:val="TextCDB"/>
              <w:rPr>
                <w:lang w:val="de-CH"/>
              </w:rPr>
            </w:pPr>
          </w:p>
        </w:tc>
      </w:tr>
      <w:tr w:rsidR="00740D57" w:rsidRPr="00FC6188" w14:paraId="6A82FFA3" w14:textId="77777777" w:rsidTr="007B1DD7">
        <w:tc>
          <w:tcPr>
            <w:tcW w:w="3227" w:type="dxa"/>
            <w:shd w:val="clear" w:color="auto" w:fill="95B3D7" w:themeFill="accent1" w:themeFillTint="99"/>
          </w:tcPr>
          <w:p w14:paraId="5253DB75" w14:textId="77777777" w:rsidR="00740D57" w:rsidRPr="00FC6188" w:rsidRDefault="00740D57" w:rsidP="007B1DD7">
            <w:pPr>
              <w:pStyle w:val="TextCDB"/>
              <w:rPr>
                <w:lang w:val="de-CH"/>
              </w:rPr>
            </w:pPr>
            <w:r w:rsidRPr="00FC6188">
              <w:rPr>
                <w:lang w:val="de-CH"/>
              </w:rPr>
              <w:t>Erwartetes Ergebnis</w:t>
            </w:r>
          </w:p>
        </w:tc>
        <w:tc>
          <w:tcPr>
            <w:tcW w:w="6095" w:type="dxa"/>
            <w:gridSpan w:val="2"/>
            <w:shd w:val="clear" w:color="auto" w:fill="auto"/>
          </w:tcPr>
          <w:p w14:paraId="7616FA08" w14:textId="77777777" w:rsidR="00740D57" w:rsidRPr="00FC6188" w:rsidRDefault="00740D57" w:rsidP="007B1DD7">
            <w:pPr>
              <w:pStyle w:val="TextCDB"/>
              <w:rPr>
                <w:lang w:val="de-CH"/>
              </w:rPr>
            </w:pPr>
          </w:p>
        </w:tc>
      </w:tr>
    </w:tbl>
    <w:p w14:paraId="3E95FE6F" w14:textId="77777777" w:rsidR="00740D57" w:rsidRPr="00FC6188" w:rsidRDefault="00740D57" w:rsidP="00740D57"/>
    <w:p w14:paraId="1B4EC995" w14:textId="77777777" w:rsidR="00740D57" w:rsidRPr="00FC6188" w:rsidRDefault="00740D57" w:rsidP="00740D57">
      <w:pPr>
        <w:pStyle w:val="Heading3"/>
      </w:pPr>
      <w:bookmarkStart w:id="78" w:name="_Toc224603916"/>
      <w:bookmarkStart w:id="79" w:name="_Toc121210946"/>
      <w:r w:rsidRPr="00FC6188">
        <w:t>Testdurchführung und Testergebnis</w:t>
      </w:r>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0D57" w:rsidRPr="00FC6188" w14:paraId="2D88DA7F" w14:textId="77777777" w:rsidTr="007B1DD7">
        <w:trPr>
          <w:tblHeader/>
        </w:trPr>
        <w:tc>
          <w:tcPr>
            <w:tcW w:w="3227" w:type="dxa"/>
            <w:shd w:val="clear" w:color="auto" w:fill="95B3D7" w:themeFill="accent1" w:themeFillTint="99"/>
          </w:tcPr>
          <w:p w14:paraId="38982A21" w14:textId="77777777" w:rsidR="00740D57" w:rsidRPr="00FC6188" w:rsidRDefault="00740D57" w:rsidP="007B1DD7">
            <w:pPr>
              <w:pStyle w:val="TextCDB"/>
              <w:rPr>
                <w:lang w:val="de-CH"/>
              </w:rPr>
            </w:pPr>
            <w:r w:rsidRPr="00FC6188">
              <w:rPr>
                <w:lang w:val="de-CH"/>
              </w:rPr>
              <w:t>Tester</w:t>
            </w:r>
          </w:p>
        </w:tc>
        <w:tc>
          <w:tcPr>
            <w:tcW w:w="6095" w:type="dxa"/>
            <w:shd w:val="clear" w:color="auto" w:fill="auto"/>
          </w:tcPr>
          <w:p w14:paraId="4094F507" w14:textId="77777777" w:rsidR="00740D57" w:rsidRPr="00FC6188" w:rsidRDefault="00740D57" w:rsidP="007B1DD7">
            <w:pPr>
              <w:pStyle w:val="TextCDB"/>
              <w:rPr>
                <w:lang w:val="de-CH"/>
              </w:rPr>
            </w:pPr>
          </w:p>
        </w:tc>
      </w:tr>
      <w:tr w:rsidR="00740D57" w:rsidRPr="00FC6188" w14:paraId="451E6DB7" w14:textId="77777777" w:rsidTr="007B1DD7">
        <w:tc>
          <w:tcPr>
            <w:tcW w:w="3227" w:type="dxa"/>
            <w:shd w:val="clear" w:color="auto" w:fill="95B3D7" w:themeFill="accent1" w:themeFillTint="99"/>
          </w:tcPr>
          <w:p w14:paraId="76330284" w14:textId="77777777" w:rsidR="00740D57" w:rsidRPr="00FC6188" w:rsidRDefault="00740D57" w:rsidP="007B1DD7">
            <w:pPr>
              <w:pStyle w:val="TextCDB"/>
              <w:rPr>
                <w:lang w:val="de-CH"/>
              </w:rPr>
            </w:pPr>
            <w:r w:rsidRPr="00FC6188">
              <w:rPr>
                <w:lang w:val="de-CH"/>
              </w:rPr>
              <w:t>Datum Testdurchführung</w:t>
            </w:r>
          </w:p>
        </w:tc>
        <w:tc>
          <w:tcPr>
            <w:tcW w:w="6095" w:type="dxa"/>
            <w:shd w:val="clear" w:color="auto" w:fill="auto"/>
          </w:tcPr>
          <w:p w14:paraId="1DF46DA1" w14:textId="77777777" w:rsidR="00740D57" w:rsidRPr="00FC6188" w:rsidRDefault="00740D57" w:rsidP="007B1DD7">
            <w:pPr>
              <w:pStyle w:val="TextCDB"/>
              <w:rPr>
                <w:lang w:val="de-CH"/>
              </w:rPr>
            </w:pPr>
          </w:p>
        </w:tc>
      </w:tr>
      <w:tr w:rsidR="00740D57" w:rsidRPr="00FC6188" w14:paraId="79767673" w14:textId="77777777" w:rsidTr="007B1DD7">
        <w:tc>
          <w:tcPr>
            <w:tcW w:w="3227" w:type="dxa"/>
            <w:shd w:val="clear" w:color="auto" w:fill="95B3D7" w:themeFill="accent1" w:themeFillTint="99"/>
          </w:tcPr>
          <w:p w14:paraId="3B63D01C" w14:textId="77777777" w:rsidR="00740D57" w:rsidRPr="00FC6188" w:rsidRDefault="00740D57" w:rsidP="007B1DD7">
            <w:pPr>
              <w:pStyle w:val="TextCDB"/>
              <w:rPr>
                <w:lang w:val="de-CH"/>
              </w:rPr>
            </w:pPr>
            <w:r w:rsidRPr="00FC6188">
              <w:rPr>
                <w:lang w:val="de-CH"/>
              </w:rPr>
              <w:t>Fehlerklasse (Testergebnis)</w:t>
            </w:r>
          </w:p>
        </w:tc>
        <w:tc>
          <w:tcPr>
            <w:tcW w:w="6095" w:type="dxa"/>
            <w:shd w:val="clear" w:color="auto" w:fill="auto"/>
          </w:tcPr>
          <w:p w14:paraId="7F3398B6" w14:textId="77777777" w:rsidR="00740D57" w:rsidRPr="00FC6188" w:rsidRDefault="00740D57" w:rsidP="007B1DD7">
            <w:pPr>
              <w:pStyle w:val="TextCDB"/>
              <w:rPr>
                <w:lang w:val="de-CH"/>
              </w:rPr>
            </w:pPr>
          </w:p>
        </w:tc>
      </w:tr>
      <w:tr w:rsidR="00740D57" w:rsidRPr="00FC6188" w14:paraId="40069190" w14:textId="77777777" w:rsidTr="007B1DD7">
        <w:tc>
          <w:tcPr>
            <w:tcW w:w="3227" w:type="dxa"/>
            <w:shd w:val="clear" w:color="auto" w:fill="95B3D7" w:themeFill="accent1" w:themeFillTint="99"/>
          </w:tcPr>
          <w:p w14:paraId="50AB0F30" w14:textId="77777777" w:rsidR="00740D57" w:rsidRPr="00FC6188" w:rsidRDefault="00740D57" w:rsidP="007B1DD7">
            <w:pPr>
              <w:pStyle w:val="TextCDB"/>
              <w:rPr>
                <w:lang w:val="de-CH"/>
              </w:rPr>
            </w:pPr>
            <w:r w:rsidRPr="00FC6188">
              <w:rPr>
                <w:lang w:val="de-CH"/>
              </w:rPr>
              <w:t>Fehlerbeschreibung</w:t>
            </w:r>
          </w:p>
        </w:tc>
        <w:tc>
          <w:tcPr>
            <w:tcW w:w="6095" w:type="dxa"/>
            <w:shd w:val="clear" w:color="auto" w:fill="auto"/>
          </w:tcPr>
          <w:p w14:paraId="4D72968E" w14:textId="77777777" w:rsidR="00740D57" w:rsidRPr="00FC6188" w:rsidRDefault="00740D57" w:rsidP="007B1DD7">
            <w:pPr>
              <w:pStyle w:val="TextCDB"/>
              <w:rPr>
                <w:lang w:val="de-CH"/>
              </w:rPr>
            </w:pPr>
          </w:p>
        </w:tc>
      </w:tr>
    </w:tbl>
    <w:p w14:paraId="570B2232" w14:textId="77777777" w:rsidR="00740D57" w:rsidRPr="00FC6188" w:rsidRDefault="00740D57" w:rsidP="00740D57"/>
    <w:p w14:paraId="612BACAE" w14:textId="77777777" w:rsidR="00740D57" w:rsidRPr="00FC6188" w:rsidRDefault="00740D57" w:rsidP="00740D57">
      <w:pPr>
        <w:spacing w:after="200"/>
      </w:pPr>
      <w:r w:rsidRPr="00FC6188">
        <w:br w:type="page"/>
      </w:r>
    </w:p>
    <w:p w14:paraId="638C8B37" w14:textId="77777777" w:rsidR="00740D57" w:rsidRPr="00FC6188" w:rsidRDefault="00740D57" w:rsidP="00740D57">
      <w:pPr>
        <w:pStyle w:val="Heading3"/>
      </w:pPr>
      <w:bookmarkStart w:id="80" w:name="_Toc121210947"/>
      <w:r w:rsidRPr="00FC6188">
        <w:lastRenderedPageBreak/>
        <w:t>Testwürdigung</w:t>
      </w:r>
      <w:bookmarkEnd w:id="80"/>
    </w:p>
    <w:p w14:paraId="21C5AE6D" w14:textId="77777777" w:rsidR="00740D57" w:rsidRPr="00FC6188" w:rsidRDefault="00740D57" w:rsidP="00740D57">
      <w:pPr>
        <w:pStyle w:val="IPA-HinweistexteTextkanngelschtwerden"/>
      </w:pPr>
      <w:r w:rsidRPr="00FC6188">
        <w:t>Feedback zu den Testergebnissen</w:t>
      </w:r>
    </w:p>
    <w:p w14:paraId="37C13F39" w14:textId="77777777" w:rsidR="00740D57" w:rsidRPr="00FC6188" w:rsidRDefault="00740D57" w:rsidP="00740D57">
      <w:pPr>
        <w:pStyle w:val="Heading3"/>
      </w:pPr>
      <w:bookmarkStart w:id="81" w:name="_Toc121210948"/>
      <w:r w:rsidRPr="00FC6188">
        <w:t>Testfazit</w:t>
      </w:r>
      <w:bookmarkEnd w:id="81"/>
    </w:p>
    <w:p w14:paraId="0BA34D52" w14:textId="22313254" w:rsidR="00740D57" w:rsidRPr="00FC6188" w:rsidRDefault="00740D57" w:rsidP="00740D57">
      <w:pPr>
        <w:pStyle w:val="IPA-HinweistexteTextkanngelschtwerden"/>
      </w:pPr>
      <w:r w:rsidRPr="00FC6188">
        <w:t xml:space="preserve">Fazit als </w:t>
      </w:r>
      <w:r w:rsidR="000B2093" w:rsidRPr="00FC6188">
        <w:t>Tester...</w:t>
      </w:r>
      <w:r w:rsidRPr="00FC6188">
        <w:t xml:space="preserve"> </w:t>
      </w:r>
    </w:p>
    <w:p w14:paraId="12D9ED94" w14:textId="77777777" w:rsidR="00740D57" w:rsidRPr="00FC6188" w:rsidRDefault="00740D57" w:rsidP="00740D57">
      <w:pPr>
        <w:pStyle w:val="Heading3"/>
      </w:pPr>
      <w:bookmarkStart w:id="82" w:name="_Toc121210949"/>
      <w:r w:rsidRPr="00FC6188">
        <w:t>Weiteres Vorgehen</w:t>
      </w:r>
      <w:bookmarkEnd w:id="82"/>
    </w:p>
    <w:p w14:paraId="4D7BEF60" w14:textId="77777777" w:rsidR="00740D57" w:rsidRPr="00FC6188" w:rsidRDefault="00740D57" w:rsidP="00740D57">
      <w:pPr>
        <w:pStyle w:val="IPA-HinweistexteTextkanngelschtwerden"/>
      </w:pPr>
      <w:r w:rsidRPr="00FC6188">
        <w:t xml:space="preserve">Erfolgreich, Nachtests Wiederholung Testfall </w:t>
      </w:r>
      <w:proofErr w:type="spellStart"/>
      <w:r w:rsidRPr="00FC6188">
        <w:t>xy</w:t>
      </w:r>
      <w:proofErr w:type="spellEnd"/>
      <w:r w:rsidRPr="00FC6188">
        <w:t>, Regression nötig</w:t>
      </w:r>
    </w:p>
    <w:p w14:paraId="269B20F3" w14:textId="77777777" w:rsidR="00740D57" w:rsidRPr="00FC6188" w:rsidRDefault="00740D57" w:rsidP="00740D57">
      <w:pPr>
        <w:spacing w:after="200"/>
        <w:rPr>
          <w:rFonts w:eastAsia="Times New Roman" w:cs="Times New Roman"/>
          <w:b/>
          <w:bCs/>
          <w:sz w:val="28"/>
          <w:szCs w:val="24"/>
          <w:lang w:eastAsia="de-DE"/>
        </w:rPr>
      </w:pPr>
      <w:r w:rsidRPr="00FC6188">
        <w:br w:type="page"/>
      </w:r>
    </w:p>
    <w:p w14:paraId="284BD369" w14:textId="77777777" w:rsidR="00740D57" w:rsidRPr="00FC6188" w:rsidRDefault="00740D57" w:rsidP="00740D57">
      <w:pPr>
        <w:pStyle w:val="Heading2"/>
      </w:pPr>
      <w:bookmarkStart w:id="83" w:name="_Toc121210950"/>
      <w:r w:rsidRPr="00FC6188">
        <w:lastRenderedPageBreak/>
        <w:t>Einführung vorbereiten</w:t>
      </w:r>
      <w:bookmarkEnd w:id="83"/>
    </w:p>
    <w:p w14:paraId="7FFA2168" w14:textId="77777777" w:rsidR="00740D57" w:rsidRPr="00FC6188" w:rsidRDefault="00740D57" w:rsidP="00740D57">
      <w:pPr>
        <w:pStyle w:val="IPA-HinweistexteTextkanngelschtwerden"/>
        <w:rPr>
          <w:rFonts w:eastAsia="Calibri"/>
        </w:rPr>
      </w:pPr>
      <w:r w:rsidRPr="00FC6188">
        <w:rPr>
          <w:rFonts w:eastAsia="Calibri"/>
        </w:rPr>
        <w:t>Die betrieblichen und organisatorischen Änderungen, welche bei der Einführung auftreten, müssen vorbereitet werden:</w:t>
      </w:r>
    </w:p>
    <w:p w14:paraId="39E090D0" w14:textId="77777777" w:rsidR="00740D57" w:rsidRPr="00FC6188" w:rsidRDefault="00740D57" w:rsidP="00740D57">
      <w:pPr>
        <w:pStyle w:val="IPA-HinweistexteTextkanngelschtwerden"/>
        <w:numPr>
          <w:ilvl w:val="0"/>
          <w:numId w:val="11"/>
        </w:numPr>
        <w:rPr>
          <w:rFonts w:eastAsia="Calibri"/>
        </w:rPr>
      </w:pPr>
      <w:r w:rsidRPr="00FC6188">
        <w:rPr>
          <w:rFonts w:eastAsia="Calibri"/>
        </w:rPr>
        <w:t>Sicherstellen der Produktionsumgebung</w:t>
      </w:r>
    </w:p>
    <w:p w14:paraId="7720431E" w14:textId="77777777" w:rsidR="00740D57" w:rsidRPr="00FC6188" w:rsidRDefault="00740D57" w:rsidP="00740D57">
      <w:pPr>
        <w:pStyle w:val="IPA-HinweistexteTextkanngelschtwerden"/>
        <w:numPr>
          <w:ilvl w:val="0"/>
          <w:numId w:val="11"/>
        </w:numPr>
        <w:rPr>
          <w:rFonts w:eastAsia="Calibri"/>
        </w:rPr>
      </w:pPr>
      <w:r w:rsidRPr="00FC6188">
        <w:rPr>
          <w:rFonts w:eastAsia="Calibri"/>
        </w:rPr>
        <w:t>Datenmigration</w:t>
      </w:r>
    </w:p>
    <w:p w14:paraId="2BBBC1A6" w14:textId="77777777" w:rsidR="00740D57" w:rsidRPr="00FC6188" w:rsidRDefault="00740D57" w:rsidP="00740D57">
      <w:pPr>
        <w:pStyle w:val="IPA-HinweistexteTextkanngelschtwerden"/>
        <w:numPr>
          <w:ilvl w:val="0"/>
          <w:numId w:val="11"/>
        </w:numPr>
        <w:rPr>
          <w:rFonts w:eastAsia="Calibri"/>
        </w:rPr>
      </w:pPr>
      <w:r w:rsidRPr="00FC6188">
        <w:rPr>
          <w:rFonts w:eastAsia="Calibri"/>
        </w:rPr>
        <w:t>Ausbildung planen</w:t>
      </w:r>
    </w:p>
    <w:p w14:paraId="5D00B892" w14:textId="77777777" w:rsidR="00740D57" w:rsidRPr="00FC6188" w:rsidRDefault="00740D57" w:rsidP="00740D57">
      <w:pPr>
        <w:pStyle w:val="IPA-HinweistexteTextkanngelschtwerden"/>
        <w:numPr>
          <w:ilvl w:val="0"/>
          <w:numId w:val="11"/>
        </w:numPr>
        <w:rPr>
          <w:rFonts w:eastAsia="Calibri"/>
        </w:rPr>
      </w:pPr>
      <w:r w:rsidRPr="00FC6188">
        <w:rPr>
          <w:rFonts w:eastAsia="Calibri"/>
        </w:rPr>
        <w:t>Ausbildungsmaterial und Handbücher erstellen</w:t>
      </w:r>
    </w:p>
    <w:p w14:paraId="7FB5ACE0" w14:textId="77777777" w:rsidR="00740D57" w:rsidRPr="00FC6188" w:rsidRDefault="00740D57" w:rsidP="00740D57">
      <w:pPr>
        <w:pStyle w:val="IPA-HinweistexteTextkanngelschtwerden"/>
        <w:numPr>
          <w:ilvl w:val="0"/>
          <w:numId w:val="11"/>
        </w:numPr>
        <w:rPr>
          <w:rFonts w:eastAsia="Calibri"/>
        </w:rPr>
      </w:pPr>
      <w:r w:rsidRPr="00FC6188">
        <w:rPr>
          <w:rFonts w:eastAsia="Calibri"/>
        </w:rPr>
        <w:t>Manuals</w:t>
      </w:r>
    </w:p>
    <w:p w14:paraId="77B60688" w14:textId="77777777" w:rsidR="00740D57" w:rsidRPr="00FC6188" w:rsidRDefault="00740D57" w:rsidP="00740D57">
      <w:pPr>
        <w:pStyle w:val="Heading2"/>
      </w:pPr>
      <w:bookmarkStart w:id="84" w:name="_Toc121210951"/>
      <w:r w:rsidRPr="00FC6188">
        <w:t>Schutzmassnahmen umsetzen</w:t>
      </w:r>
      <w:bookmarkEnd w:id="84"/>
    </w:p>
    <w:p w14:paraId="1D2584AC" w14:textId="77777777" w:rsidR="00740D57" w:rsidRPr="00FC6188" w:rsidRDefault="00740D57" w:rsidP="00740D57">
      <w:pPr>
        <w:pStyle w:val="IPA-HinweistexteTextkanngelschtwerden"/>
        <w:rPr>
          <w:rFonts w:eastAsia="Calibri"/>
        </w:rPr>
      </w:pPr>
      <w:r w:rsidRPr="00FC6188">
        <w:rPr>
          <w:rFonts w:eastAsia="Calibri"/>
        </w:rPr>
        <w:t>Die vorgesehenen Massnahmen zum Schutz des Systems werden umgesetzt, deren Umsetzung überprüft und durch gezielte Verbesserungen erhöht, so dass die Anforderungen an die Sicherheit und den Datenschutz erfüllt sind.</w:t>
      </w:r>
    </w:p>
    <w:p w14:paraId="435F784D" w14:textId="77777777" w:rsidR="00740D57" w:rsidRPr="00FC6188" w:rsidRDefault="00740D57" w:rsidP="00740D57">
      <w:pPr>
        <w:pStyle w:val="IPA-HinweistexteTextkanngelschtwerden"/>
        <w:rPr>
          <w:rFonts w:eastAsia="Calibri"/>
        </w:rPr>
      </w:pPr>
      <w:r w:rsidRPr="00FC6188">
        <w:rPr>
          <w:rFonts w:eastAsia="Calibri"/>
        </w:rPr>
        <w:t>ISDS-Konzept überprüfen und ergänzen</w:t>
      </w:r>
    </w:p>
    <w:p w14:paraId="4096F631" w14:textId="77777777" w:rsidR="00740D57" w:rsidRPr="00FC6188" w:rsidRDefault="00740D57" w:rsidP="00740D57">
      <w:pPr>
        <w:pStyle w:val="IPA-HinweistexteTextkanngelschtwerden"/>
        <w:rPr>
          <w:rFonts w:eastAsia="Calibri"/>
        </w:rPr>
      </w:pPr>
      <w:r w:rsidRPr="00FC6188">
        <w:rPr>
          <w:rFonts w:eastAsia="Calibri"/>
        </w:rPr>
        <w:t>Schutzmassnahmen durchführen</w:t>
      </w:r>
    </w:p>
    <w:p w14:paraId="7A6F95EE" w14:textId="77777777" w:rsidR="00740D57" w:rsidRPr="00FC6188" w:rsidRDefault="00740D57" w:rsidP="00740D57">
      <w:pPr>
        <w:pStyle w:val="IPA-HinweistexteTextkanngelschtwerden"/>
        <w:rPr>
          <w:rFonts w:eastAsia="Calibri"/>
        </w:rPr>
      </w:pPr>
      <w:r w:rsidRPr="00FC6188">
        <w:rPr>
          <w:rFonts w:eastAsia="Calibri"/>
        </w:rPr>
        <w:t>Schutzmassnahmen verbessern</w:t>
      </w:r>
    </w:p>
    <w:p w14:paraId="25D7CD63" w14:textId="77777777" w:rsidR="00740D57" w:rsidRPr="00FC6188" w:rsidRDefault="00740D57" w:rsidP="00740D57">
      <w:pPr>
        <w:pStyle w:val="IPA-TextkrperStandart"/>
      </w:pPr>
    </w:p>
    <w:p w14:paraId="62EF279A" w14:textId="77777777" w:rsidR="00740D57" w:rsidRPr="00FC6188" w:rsidRDefault="00740D57" w:rsidP="00740D57">
      <w:pPr>
        <w:pStyle w:val="Heading1"/>
        <w:rPr>
          <w:color w:val="000000" w:themeColor="text1"/>
          <w:lang w:val="de-CH"/>
        </w:rPr>
      </w:pPr>
      <w:bookmarkStart w:id="85" w:name="_Toc121210952"/>
      <w:bookmarkStart w:id="86" w:name="_Toc114965607"/>
      <w:r w:rsidRPr="00FC6188">
        <w:rPr>
          <w:color w:val="000000" w:themeColor="text1"/>
          <w:lang w:val="de-CH"/>
        </w:rPr>
        <w:lastRenderedPageBreak/>
        <w:t>Einführung</w:t>
      </w:r>
      <w:bookmarkEnd w:id="85"/>
    </w:p>
    <w:p w14:paraId="0BCF3A95" w14:textId="77777777" w:rsidR="00740D57" w:rsidRPr="00FC6188" w:rsidRDefault="00740D57" w:rsidP="00740D57">
      <w:pPr>
        <w:pStyle w:val="IPA-HinweistexteTextkanngelschtwerden"/>
        <w:rPr>
          <w:rFonts w:eastAsia="Calibri"/>
        </w:rPr>
      </w:pPr>
      <w:r w:rsidRPr="00FC6188">
        <w:rPr>
          <w:rFonts w:eastAsia="Calibri"/>
        </w:rPr>
        <w:t>Die Phase Einführung dient zur Installation des Informatiksystems und zur Aufnahme des Betriebs</w:t>
      </w:r>
      <w:bookmarkEnd w:id="86"/>
      <w:r w:rsidRPr="00FC6188">
        <w:rPr>
          <w:rFonts w:eastAsia="Calibri"/>
        </w:rPr>
        <w:t xml:space="preserve"> sowie Abschluss des Projekts (Bericht Teil 1).</w:t>
      </w:r>
    </w:p>
    <w:p w14:paraId="28070E5E" w14:textId="77777777" w:rsidR="00740D57" w:rsidRPr="00FC6188" w:rsidRDefault="00740D57" w:rsidP="00740D57">
      <w:pPr>
        <w:pStyle w:val="Heading2"/>
      </w:pPr>
      <w:bookmarkStart w:id="87" w:name="_Toc121210953"/>
      <w:r w:rsidRPr="00FC6188">
        <w:t>System einführen</w:t>
      </w:r>
      <w:bookmarkEnd w:id="87"/>
    </w:p>
    <w:p w14:paraId="31BEF461" w14:textId="77777777" w:rsidR="00740D57" w:rsidRPr="00FC6188" w:rsidRDefault="00740D57" w:rsidP="00740D57">
      <w:pPr>
        <w:pStyle w:val="IPA-HinweistexteTextkanngelschtwerden"/>
        <w:numPr>
          <w:ilvl w:val="0"/>
          <w:numId w:val="17"/>
        </w:numPr>
        <w:rPr>
          <w:rFonts w:eastAsia="Calibri"/>
        </w:rPr>
      </w:pPr>
      <w:r w:rsidRPr="00FC6188">
        <w:rPr>
          <w:rFonts w:eastAsia="Calibri"/>
        </w:rPr>
        <w:t>Informatiksystem installieren und verteilen</w:t>
      </w:r>
    </w:p>
    <w:p w14:paraId="05B20AFA" w14:textId="77777777" w:rsidR="00740D57" w:rsidRPr="00FC6188" w:rsidRDefault="00740D57" w:rsidP="00740D57">
      <w:pPr>
        <w:pStyle w:val="IPA-HinweistexteTextkanngelschtwerden"/>
        <w:numPr>
          <w:ilvl w:val="0"/>
          <w:numId w:val="17"/>
        </w:numPr>
        <w:rPr>
          <w:rFonts w:eastAsia="Calibri"/>
        </w:rPr>
      </w:pPr>
      <w:r w:rsidRPr="00FC6188">
        <w:rPr>
          <w:rFonts w:eastAsia="Calibri"/>
        </w:rPr>
        <w:t>Benutzer ausbilden</w:t>
      </w:r>
    </w:p>
    <w:p w14:paraId="1A5BD537" w14:textId="77777777" w:rsidR="00740D57" w:rsidRPr="00FC6188" w:rsidRDefault="00740D57" w:rsidP="00740D57">
      <w:pPr>
        <w:pStyle w:val="IPA-HinweistexteTextkanngelschtwerden"/>
        <w:numPr>
          <w:ilvl w:val="0"/>
          <w:numId w:val="17"/>
        </w:numPr>
        <w:rPr>
          <w:rFonts w:eastAsia="Calibri"/>
        </w:rPr>
      </w:pPr>
      <w:r w:rsidRPr="00FC6188">
        <w:rPr>
          <w:rFonts w:eastAsia="Calibri"/>
        </w:rPr>
        <w:t>Informatiksystem aktivieren</w:t>
      </w:r>
    </w:p>
    <w:p w14:paraId="500F61E4" w14:textId="77777777" w:rsidR="00740D57" w:rsidRPr="00FC6188" w:rsidRDefault="00740D57" w:rsidP="00740D57">
      <w:pPr>
        <w:pStyle w:val="IPA-HinweistexteTextkanngelschtwerden"/>
        <w:numPr>
          <w:ilvl w:val="0"/>
          <w:numId w:val="17"/>
        </w:numPr>
        <w:rPr>
          <w:rFonts w:eastAsia="Calibri"/>
        </w:rPr>
      </w:pPr>
      <w:r w:rsidRPr="00FC6188">
        <w:rPr>
          <w:rFonts w:eastAsia="Calibri"/>
        </w:rPr>
        <w:t>Prozesse und Organisation aktivieren</w:t>
      </w:r>
    </w:p>
    <w:p w14:paraId="792B4988" w14:textId="77777777" w:rsidR="00740D57" w:rsidRPr="00FC6188" w:rsidRDefault="00740D57" w:rsidP="00740D57">
      <w:pPr>
        <w:pStyle w:val="IPA-HinweistexteTextkanngelschtwerden"/>
        <w:rPr>
          <w:rFonts w:eastAsia="Calibri"/>
        </w:rPr>
      </w:pPr>
    </w:p>
    <w:p w14:paraId="0CB0E138" w14:textId="77777777" w:rsidR="00740D57" w:rsidRPr="00FC6188" w:rsidRDefault="00740D57" w:rsidP="00740D57">
      <w:pPr>
        <w:pStyle w:val="IPA-HinweistexteTextkanngelschtwerden"/>
        <w:rPr>
          <w:rFonts w:eastAsia="Calibri"/>
          <w:b/>
          <w:sz w:val="32"/>
          <w:szCs w:val="32"/>
        </w:rPr>
      </w:pPr>
    </w:p>
    <w:p w14:paraId="78BCC9BA" w14:textId="77777777" w:rsidR="00740D57" w:rsidRPr="00FC6188" w:rsidRDefault="00740D57" w:rsidP="00740D57">
      <w:pPr>
        <w:pStyle w:val="IPA-HinweistexteTextkanngelschtwerden"/>
        <w:rPr>
          <w:rFonts w:eastAsia="Calibri"/>
          <w:b/>
          <w:sz w:val="32"/>
          <w:szCs w:val="32"/>
        </w:rPr>
      </w:pPr>
      <w:r w:rsidRPr="00FC6188">
        <w:rPr>
          <w:rFonts w:eastAsia="Calibri"/>
          <w:b/>
          <w:sz w:val="32"/>
          <w:szCs w:val="32"/>
        </w:rPr>
        <w:t>Abschlussbericht im Teil eins letzter Punkt.</w:t>
      </w:r>
    </w:p>
    <w:p w14:paraId="7D93E119" w14:textId="77777777" w:rsidR="00740D57" w:rsidRPr="00FC6188" w:rsidRDefault="00740D57" w:rsidP="00740D57">
      <w:pPr>
        <w:pStyle w:val="Heading1"/>
        <w:rPr>
          <w:lang w:val="de-CH"/>
        </w:rPr>
      </w:pPr>
      <w:bookmarkStart w:id="88" w:name="_Toc114965611"/>
      <w:bookmarkStart w:id="89" w:name="_Toc121210954"/>
      <w:r w:rsidRPr="00FC6188">
        <w:rPr>
          <w:lang w:val="de-CH"/>
        </w:rPr>
        <w:lastRenderedPageBreak/>
        <w:t>Literatur und Quellenverzeichnis</w:t>
      </w:r>
      <w:bookmarkEnd w:id="88"/>
      <w:bookmarkEnd w:id="89"/>
    </w:p>
    <w:p w14:paraId="2D2F7817" w14:textId="77777777" w:rsidR="00740D57" w:rsidRPr="00FC6188" w:rsidRDefault="00740D57" w:rsidP="00740D57">
      <w:pPr>
        <w:pStyle w:val="IPA-HinweistexteTextkanngelschtwerden"/>
        <w:rPr>
          <w:i w:val="0"/>
          <w:vanish w:val="0"/>
        </w:rPr>
      </w:pPr>
      <w:r w:rsidRPr="00FC6188">
        <w:t xml:space="preserve">Hinweis: An dieser Stelle muss ein Literatur- und Quellenverzeichnis eingefügt werden. </w:t>
      </w:r>
    </w:p>
    <w:p w14:paraId="111ED583" w14:textId="77777777" w:rsidR="00740D57" w:rsidRPr="00FC6188" w:rsidRDefault="00740D57" w:rsidP="00740D57">
      <w:pPr>
        <w:pStyle w:val="IPA-HinweistexteTextkanngelschtwerden"/>
        <w:rPr>
          <w:i w:val="0"/>
          <w:vanish w:val="0"/>
        </w:rPr>
      </w:pPr>
      <w:r w:rsidRPr="00FC6188">
        <w:t>(es kann auch mit der Fussnote ein Hinweis auf die Quelle gemacht werden, diese muss aber im Quellen VZ ersichtlich sein</w:t>
      </w:r>
    </w:p>
    <w:p w14:paraId="66F1BD2F" w14:textId="77777777" w:rsidR="00740D57" w:rsidRPr="00FC6188" w:rsidRDefault="00740D57" w:rsidP="00740D57">
      <w:pPr>
        <w:pStyle w:val="IPA-HinweistexteTextkanngelschtwerden"/>
        <w:rPr>
          <w:i w:val="0"/>
          <w:vanish w:val="0"/>
        </w:rPr>
      </w:pPr>
    </w:p>
    <w:p w14:paraId="62F38F8F" w14:textId="301B4268" w:rsidR="00740D57" w:rsidRPr="00FC6188" w:rsidRDefault="000B2093" w:rsidP="00740D57">
      <w:pPr>
        <w:pStyle w:val="IPA-HinweistexteTextkanngelschtwerden"/>
      </w:pPr>
      <w:r w:rsidRPr="00FC6188">
        <w:t>Internet-Quelle</w:t>
      </w:r>
      <w:r w:rsidR="00740D57" w:rsidRPr="00FC6188">
        <w:t>: (Achtung löschen nur BSP.)</w:t>
      </w:r>
    </w:p>
    <w:p w14:paraId="34D758D6" w14:textId="77777777" w:rsidR="00740D57" w:rsidRPr="00FC6188" w:rsidRDefault="00740D57" w:rsidP="00740D57">
      <w:pPr>
        <w:pStyle w:val="IPA-HinweistexteTextkanngelschtwerden"/>
        <w:rPr>
          <w:i w:val="0"/>
          <w:vanish w:val="0"/>
        </w:rPr>
      </w:pPr>
    </w:p>
    <w:p w14:paraId="4477D532" w14:textId="77777777" w:rsidR="00740D57" w:rsidRPr="00FC6188" w:rsidRDefault="00740D57" w:rsidP="00740D57">
      <w:pPr>
        <w:spacing w:after="240"/>
        <w:ind w:left="425" w:hanging="425"/>
      </w:pPr>
      <w:r w:rsidRPr="00FC6188">
        <w:t xml:space="preserve">Earls, Alan, BPMN 2.0: The </w:t>
      </w:r>
      <w:proofErr w:type="spellStart"/>
      <w:r w:rsidRPr="00FC6188">
        <w:t>emerging</w:t>
      </w:r>
      <w:proofErr w:type="spellEnd"/>
      <w:r w:rsidRPr="00FC6188">
        <w:t xml:space="preserve"> </w:t>
      </w:r>
      <w:proofErr w:type="spellStart"/>
      <w:r w:rsidRPr="00FC6188">
        <w:t>star</w:t>
      </w:r>
      <w:proofErr w:type="spellEnd"/>
      <w:r w:rsidRPr="00FC6188">
        <w:t xml:space="preserve"> </w:t>
      </w:r>
      <w:proofErr w:type="spellStart"/>
      <w:r w:rsidRPr="00FC6188">
        <w:t>of</w:t>
      </w:r>
      <w:proofErr w:type="spellEnd"/>
      <w:r w:rsidRPr="00FC6188">
        <w:t xml:space="preserve"> </w:t>
      </w:r>
      <w:proofErr w:type="spellStart"/>
      <w:r w:rsidRPr="00FC6188">
        <w:t>business</w:t>
      </w:r>
      <w:proofErr w:type="spellEnd"/>
      <w:r w:rsidRPr="00FC6188">
        <w:t xml:space="preserve"> </w:t>
      </w:r>
      <w:proofErr w:type="spellStart"/>
      <w:r w:rsidRPr="00FC6188">
        <w:t>process</w:t>
      </w:r>
      <w:proofErr w:type="spellEnd"/>
      <w:r w:rsidRPr="00FC6188">
        <w:t xml:space="preserve"> </w:t>
      </w:r>
      <w:proofErr w:type="spellStart"/>
      <w:r w:rsidRPr="00FC6188">
        <w:t>modeling</w:t>
      </w:r>
      <w:proofErr w:type="spellEnd"/>
      <w:r w:rsidRPr="00FC6188">
        <w:t xml:space="preserve">. Zugriff am 17.02.2017 Verfügbar unter </w:t>
      </w:r>
      <w:hyperlink r:id="rId32" w:history="1">
        <w:r w:rsidRPr="00FC6188">
          <w:rPr>
            <w:rStyle w:val="Hyperlink"/>
            <w:color w:val="0070C0"/>
          </w:rPr>
          <w:t>http://www.bpmn.org/</w:t>
        </w:r>
      </w:hyperlink>
      <w:r w:rsidRPr="00FC6188">
        <w:t>.</w:t>
      </w:r>
    </w:p>
    <w:p w14:paraId="443AB5A2" w14:textId="77777777" w:rsidR="00740D57" w:rsidRPr="00FC6188" w:rsidRDefault="00740D57" w:rsidP="00740D57">
      <w:pPr>
        <w:ind w:left="425" w:hanging="425"/>
      </w:pPr>
      <w:r w:rsidRPr="00FC6188">
        <w:t>Integrierte Management Systeme AG (IMS) (2014), PPS-Systeme. Zugriff am 10.02.2017</w:t>
      </w:r>
    </w:p>
    <w:p w14:paraId="1B56D2DB" w14:textId="77777777" w:rsidR="00740D57" w:rsidRPr="00FC6188" w:rsidRDefault="00740D57" w:rsidP="00740D57">
      <w:pPr>
        <w:spacing w:after="240"/>
        <w:ind w:left="425"/>
      </w:pPr>
      <w:r w:rsidRPr="00FC6188">
        <w:t xml:space="preserve">Verfügbar unter </w:t>
      </w:r>
      <w:hyperlink r:id="rId33" w:history="1">
        <w:r w:rsidRPr="00FC6188">
          <w:rPr>
            <w:rStyle w:val="Hyperlink"/>
          </w:rPr>
          <w:t>https://www.ims-ag.com/media/11251/rz_ims_broschuere_d__low_.pdf</w:t>
        </w:r>
      </w:hyperlink>
      <w:r w:rsidRPr="00FC6188">
        <w:t>.</w:t>
      </w:r>
    </w:p>
    <w:p w14:paraId="6CE3EE94" w14:textId="77777777" w:rsidR="00740D57" w:rsidRPr="00FC6188" w:rsidRDefault="00740D57" w:rsidP="00740D57">
      <w:pPr>
        <w:spacing w:after="240"/>
        <w:ind w:left="425" w:hanging="425"/>
      </w:pPr>
      <w:r w:rsidRPr="00FC6188">
        <w:t xml:space="preserve">ISACA </w:t>
      </w:r>
      <w:proofErr w:type="spellStart"/>
      <w:r w:rsidRPr="00FC6188">
        <w:t>Switzerland</w:t>
      </w:r>
      <w:proofErr w:type="spellEnd"/>
      <w:r w:rsidRPr="00FC6188">
        <w:t xml:space="preserve"> Chapter, IT-Business Modelle. Zugriff am. 26.2.2017 Verfügbar unter: </w:t>
      </w:r>
      <w:hyperlink r:id="rId34" w:history="1">
        <w:r w:rsidRPr="00FC6188">
          <w:rPr>
            <w:rStyle w:val="Hyperlink"/>
          </w:rPr>
          <w:t xml:space="preserve">Intranet von ISACA </w:t>
        </w:r>
        <w:proofErr w:type="spellStart"/>
        <w:r w:rsidRPr="00FC6188">
          <w:rPr>
            <w:rStyle w:val="Hyperlink"/>
          </w:rPr>
          <w:t>Switzerland</w:t>
        </w:r>
        <w:proofErr w:type="spellEnd"/>
        <w:r w:rsidRPr="00FC6188">
          <w:rPr>
            <w:rStyle w:val="Hyperlink"/>
          </w:rPr>
          <w:t xml:space="preserve"> Chapter</w:t>
        </w:r>
      </w:hyperlink>
      <w:r w:rsidRPr="00FC6188">
        <w:t>.</w:t>
      </w:r>
    </w:p>
    <w:p w14:paraId="7F44877E" w14:textId="77777777" w:rsidR="00740D57" w:rsidRPr="00FC6188" w:rsidRDefault="00740D57" w:rsidP="00740D57">
      <w:pPr>
        <w:autoSpaceDE w:val="0"/>
        <w:autoSpaceDN w:val="0"/>
        <w:adjustRightInd w:val="0"/>
        <w:ind w:left="426" w:hanging="426"/>
        <w:rPr>
          <w:rStyle w:val="Hyperlink"/>
        </w:rPr>
      </w:pPr>
      <w:r w:rsidRPr="00FC6188">
        <w:rPr>
          <w:bCs/>
          <w:iCs/>
          <w:color w:val="000000" w:themeColor="text1"/>
          <w:szCs w:val="20"/>
        </w:rPr>
        <w:t xml:space="preserve">Hochschule Neu-Ulm, Geschäftsprozessmodellierung Zugriff am 3.3.2017 Verfügbar unter </w:t>
      </w:r>
      <w:r w:rsidRPr="00FC6188">
        <w:rPr>
          <w:rStyle w:val="Hyperlink"/>
        </w:rPr>
        <w:t>https://www.hs-neu-ulm.de/fileadmin/user_upload/Forschung/HNU_Working_Paper/</w:t>
      </w:r>
    </w:p>
    <w:p w14:paraId="030EE3FD" w14:textId="77777777" w:rsidR="00740D57" w:rsidRPr="00FC6188" w:rsidRDefault="00740D57" w:rsidP="00740D57">
      <w:pPr>
        <w:autoSpaceDE w:val="0"/>
        <w:autoSpaceDN w:val="0"/>
        <w:adjustRightInd w:val="0"/>
        <w:spacing w:after="240"/>
        <w:ind w:left="425"/>
        <w:rPr>
          <w:color w:val="0000FF"/>
          <w:u w:val="single"/>
        </w:rPr>
      </w:pPr>
      <w:r w:rsidRPr="00FC6188">
        <w:rPr>
          <w:rStyle w:val="Hyperlink"/>
        </w:rPr>
        <w:t>HNU_WP16_Kocian_Geschaeftsprozessmodellierung.pdf.</w:t>
      </w:r>
    </w:p>
    <w:p w14:paraId="6D4D1415" w14:textId="77777777" w:rsidR="00740D57" w:rsidRPr="00FC6188" w:rsidRDefault="00740D57" w:rsidP="00740D57">
      <w:pPr>
        <w:pStyle w:val="IPA-HinweistexteTextkanngelschtwerden"/>
        <w:rPr>
          <w:i w:val="0"/>
          <w:vanish w:val="0"/>
        </w:rPr>
      </w:pPr>
    </w:p>
    <w:p w14:paraId="41086C28" w14:textId="77777777" w:rsidR="00740D57" w:rsidRPr="00FC6188" w:rsidRDefault="00740D57" w:rsidP="00740D57">
      <w:pPr>
        <w:pStyle w:val="IPA-HinweistexteTextkanngelschtwerden"/>
      </w:pPr>
      <w:r w:rsidRPr="00FC6188">
        <w:t>Literatur Quelle: (Achtung löschen nur BSP.)</w:t>
      </w:r>
    </w:p>
    <w:p w14:paraId="7B2A151E" w14:textId="77777777" w:rsidR="00740D57" w:rsidRPr="00FC6188" w:rsidRDefault="00740D57" w:rsidP="00740D57">
      <w:pPr>
        <w:pStyle w:val="IPA-HinweistexteTextkanngelschtwerden"/>
        <w:rPr>
          <w:i w:val="0"/>
          <w:vanish w:val="0"/>
        </w:rPr>
      </w:pPr>
    </w:p>
    <w:p w14:paraId="187910E5" w14:textId="77777777" w:rsidR="00740D57" w:rsidRPr="00FC6188" w:rsidRDefault="00740D57" w:rsidP="00740D57">
      <w:pPr>
        <w:spacing w:after="240"/>
        <w:ind w:left="425" w:hanging="425"/>
      </w:pPr>
      <w:bookmarkStart w:id="90" w:name="_Toc114965612"/>
      <w:r w:rsidRPr="00FC6188">
        <w:t xml:space="preserve">Christen, Bruno (2012): Grundlagen Prozessmanagement (Version 1.2). Luzern: </w:t>
      </w:r>
      <w:proofErr w:type="spellStart"/>
      <w:r w:rsidRPr="00FC6188">
        <w:t>AdHoc</w:t>
      </w:r>
      <w:proofErr w:type="spellEnd"/>
      <w:r w:rsidRPr="00FC6188">
        <w:t>.</w:t>
      </w:r>
    </w:p>
    <w:p w14:paraId="7789D15E" w14:textId="77777777" w:rsidR="00740D57" w:rsidRPr="00FC6188" w:rsidRDefault="00740D57" w:rsidP="00740D57">
      <w:pPr>
        <w:spacing w:after="240"/>
        <w:ind w:left="425" w:hanging="425"/>
      </w:pPr>
      <w:r w:rsidRPr="00FC6188">
        <w:t>Grosser, Thomas, Latal, Werner (2010): Grundlagen Prozessmanagement. Der umfassende Einstieg (2. Auflage). Kölliken: Die Birne Schweiz.</w:t>
      </w:r>
    </w:p>
    <w:p w14:paraId="7D31FB7B" w14:textId="77777777" w:rsidR="00740D57" w:rsidRPr="00FC6188" w:rsidRDefault="00740D57" w:rsidP="00740D57">
      <w:pPr>
        <w:pStyle w:val="Heading1"/>
        <w:rPr>
          <w:lang w:val="de-CH"/>
        </w:rPr>
      </w:pPr>
      <w:bookmarkStart w:id="91" w:name="_Toc121210955"/>
      <w:r w:rsidRPr="00FC6188">
        <w:rPr>
          <w:lang w:val="de-CH"/>
        </w:rPr>
        <w:lastRenderedPageBreak/>
        <w:t>Glossar</w:t>
      </w:r>
      <w:bookmarkEnd w:id="90"/>
      <w:bookmarkEnd w:id="91"/>
    </w:p>
    <w:p w14:paraId="0189931A" w14:textId="77777777" w:rsidR="00740D57" w:rsidRPr="00FC6188" w:rsidRDefault="00740D57" w:rsidP="00740D57">
      <w:pPr>
        <w:pStyle w:val="IPA-HinweistexteTextkanngelschtwerden"/>
      </w:pPr>
      <w:r w:rsidRPr="00FC6188">
        <w:t>Alphabetisch sortiert</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740D57" w:rsidRPr="00FC6188" w14:paraId="3AA9013A" w14:textId="77777777" w:rsidTr="007B1DD7">
        <w:tc>
          <w:tcPr>
            <w:tcW w:w="2770" w:type="dxa"/>
            <w:tcBorders>
              <w:bottom w:val="dotted" w:sz="4" w:space="0" w:color="auto"/>
            </w:tcBorders>
            <w:shd w:val="clear" w:color="auto" w:fill="C6D9F1" w:themeFill="text2" w:themeFillTint="33"/>
            <w:tcMar>
              <w:top w:w="85" w:type="dxa"/>
              <w:bottom w:w="85" w:type="dxa"/>
            </w:tcMar>
          </w:tcPr>
          <w:p w14:paraId="15DCF1D6" w14:textId="77777777" w:rsidR="00740D57" w:rsidRPr="00FC6188" w:rsidRDefault="00740D57" w:rsidP="007B1DD7">
            <w:pPr>
              <w:pStyle w:val="IPA-Tabellentitel"/>
              <w:rPr>
                <w:sz w:val="22"/>
                <w:szCs w:val="22"/>
              </w:rPr>
            </w:pPr>
            <w:r w:rsidRPr="00FC6188">
              <w:rPr>
                <w:sz w:val="22"/>
                <w:szCs w:val="22"/>
              </w:rPr>
              <w:t>Begriff</w:t>
            </w:r>
          </w:p>
        </w:tc>
        <w:tc>
          <w:tcPr>
            <w:tcW w:w="6840" w:type="dxa"/>
            <w:tcBorders>
              <w:bottom w:val="dotted" w:sz="4" w:space="0" w:color="auto"/>
            </w:tcBorders>
            <w:shd w:val="clear" w:color="auto" w:fill="C6D9F1" w:themeFill="text2" w:themeFillTint="33"/>
            <w:tcMar>
              <w:top w:w="85" w:type="dxa"/>
              <w:bottom w:w="85" w:type="dxa"/>
            </w:tcMar>
          </w:tcPr>
          <w:p w14:paraId="58366AB8" w14:textId="77777777" w:rsidR="00740D57" w:rsidRPr="00FC6188" w:rsidRDefault="00740D57" w:rsidP="007B1DD7">
            <w:pPr>
              <w:pStyle w:val="IPA-Tabellentitel"/>
              <w:rPr>
                <w:sz w:val="22"/>
                <w:szCs w:val="22"/>
              </w:rPr>
            </w:pPr>
            <w:r w:rsidRPr="00FC6188">
              <w:rPr>
                <w:sz w:val="22"/>
                <w:szCs w:val="22"/>
              </w:rPr>
              <w:t>Bedeutung</w:t>
            </w:r>
          </w:p>
        </w:tc>
      </w:tr>
      <w:tr w:rsidR="00740D57" w:rsidRPr="00FC6188" w14:paraId="0B9A5C27" w14:textId="77777777" w:rsidTr="007B1DD7">
        <w:tc>
          <w:tcPr>
            <w:tcW w:w="2770" w:type="dxa"/>
            <w:tcMar>
              <w:top w:w="85" w:type="dxa"/>
              <w:bottom w:w="85" w:type="dxa"/>
            </w:tcMar>
          </w:tcPr>
          <w:p w14:paraId="00A0F148" w14:textId="77777777" w:rsidR="00740D57" w:rsidRPr="00FC6188" w:rsidRDefault="00740D57" w:rsidP="007B1DD7">
            <w:pPr>
              <w:pStyle w:val="IPA-Tabelle"/>
              <w:rPr>
                <w:sz w:val="22"/>
                <w:szCs w:val="22"/>
              </w:rPr>
            </w:pPr>
          </w:p>
        </w:tc>
        <w:tc>
          <w:tcPr>
            <w:tcW w:w="6840" w:type="dxa"/>
            <w:tcMar>
              <w:top w:w="85" w:type="dxa"/>
              <w:bottom w:w="85" w:type="dxa"/>
            </w:tcMar>
          </w:tcPr>
          <w:p w14:paraId="3954F727" w14:textId="77777777" w:rsidR="00740D57" w:rsidRPr="00FC6188" w:rsidRDefault="00740D57" w:rsidP="007B1DD7">
            <w:pPr>
              <w:pStyle w:val="IPA-Tabelle"/>
              <w:rPr>
                <w:sz w:val="22"/>
                <w:szCs w:val="22"/>
              </w:rPr>
            </w:pPr>
          </w:p>
        </w:tc>
      </w:tr>
      <w:tr w:rsidR="00740D57" w:rsidRPr="00FC6188" w14:paraId="2803B84A" w14:textId="77777777" w:rsidTr="007B1DD7">
        <w:tc>
          <w:tcPr>
            <w:tcW w:w="2770" w:type="dxa"/>
            <w:tcMar>
              <w:top w:w="85" w:type="dxa"/>
              <w:bottom w:w="85" w:type="dxa"/>
            </w:tcMar>
          </w:tcPr>
          <w:p w14:paraId="3BCDFFF6" w14:textId="77777777" w:rsidR="00740D57" w:rsidRPr="00FC6188" w:rsidRDefault="00740D57" w:rsidP="007B1DD7">
            <w:pPr>
              <w:pStyle w:val="IPA-Tabelle"/>
              <w:rPr>
                <w:sz w:val="22"/>
                <w:szCs w:val="22"/>
              </w:rPr>
            </w:pPr>
          </w:p>
        </w:tc>
        <w:tc>
          <w:tcPr>
            <w:tcW w:w="6840" w:type="dxa"/>
            <w:tcMar>
              <w:top w:w="85" w:type="dxa"/>
              <w:bottom w:w="85" w:type="dxa"/>
            </w:tcMar>
          </w:tcPr>
          <w:p w14:paraId="68E15842" w14:textId="77777777" w:rsidR="00740D57" w:rsidRPr="00FC6188" w:rsidRDefault="00740D57" w:rsidP="007B1DD7">
            <w:pPr>
              <w:pStyle w:val="IPA-Tabelle"/>
              <w:rPr>
                <w:sz w:val="22"/>
                <w:szCs w:val="22"/>
              </w:rPr>
            </w:pPr>
          </w:p>
        </w:tc>
      </w:tr>
      <w:tr w:rsidR="00740D57" w:rsidRPr="00FC6188" w14:paraId="18646760" w14:textId="77777777" w:rsidTr="007B1DD7">
        <w:tc>
          <w:tcPr>
            <w:tcW w:w="2770" w:type="dxa"/>
            <w:tcBorders>
              <w:bottom w:val="dotted" w:sz="4" w:space="0" w:color="auto"/>
            </w:tcBorders>
            <w:tcMar>
              <w:top w:w="85" w:type="dxa"/>
              <w:bottom w:w="85" w:type="dxa"/>
            </w:tcMar>
          </w:tcPr>
          <w:p w14:paraId="31C1C055" w14:textId="77777777" w:rsidR="00740D57" w:rsidRPr="00FC6188" w:rsidRDefault="00740D57" w:rsidP="007B1DD7">
            <w:pPr>
              <w:pStyle w:val="IPA-Tabelle"/>
              <w:rPr>
                <w:sz w:val="22"/>
                <w:szCs w:val="22"/>
              </w:rPr>
            </w:pPr>
          </w:p>
        </w:tc>
        <w:tc>
          <w:tcPr>
            <w:tcW w:w="6840" w:type="dxa"/>
            <w:tcBorders>
              <w:bottom w:val="dotted" w:sz="4" w:space="0" w:color="auto"/>
            </w:tcBorders>
            <w:tcMar>
              <w:top w:w="85" w:type="dxa"/>
              <w:bottom w:w="85" w:type="dxa"/>
            </w:tcMar>
          </w:tcPr>
          <w:p w14:paraId="70FC415C" w14:textId="77777777" w:rsidR="00740D57" w:rsidRPr="00FC6188" w:rsidRDefault="00740D57" w:rsidP="007B1DD7">
            <w:pPr>
              <w:pStyle w:val="IPA-Tabelle"/>
              <w:rPr>
                <w:sz w:val="22"/>
                <w:szCs w:val="22"/>
              </w:rPr>
            </w:pPr>
          </w:p>
        </w:tc>
      </w:tr>
    </w:tbl>
    <w:p w14:paraId="5EDE9894" w14:textId="77777777" w:rsidR="00740D57" w:rsidRPr="00FC6188" w:rsidRDefault="00740D57" w:rsidP="00740D57">
      <w:pPr>
        <w:pStyle w:val="IPA-HinweistexteTextkanngelschtwerden"/>
      </w:pPr>
    </w:p>
    <w:p w14:paraId="1C904347" w14:textId="77777777" w:rsidR="00740D57" w:rsidRPr="00FC6188" w:rsidRDefault="00740D57" w:rsidP="00740D57">
      <w:pPr>
        <w:pStyle w:val="IPA-HinweistexteTextkanngelschtwerden"/>
      </w:pPr>
      <w:r w:rsidRPr="00FC6188">
        <w:t>Tipp: Word 2010/13 Layout/Sortieren nach… ;-)</w:t>
      </w:r>
    </w:p>
    <w:p w14:paraId="6571C8A4" w14:textId="77777777" w:rsidR="00740D57" w:rsidRPr="00FC6188" w:rsidRDefault="00740D57" w:rsidP="00740D57"/>
    <w:p w14:paraId="592B3137" w14:textId="77777777" w:rsidR="00740D57" w:rsidRPr="00FC6188" w:rsidRDefault="00740D57" w:rsidP="00740D57"/>
    <w:p w14:paraId="690BEB90" w14:textId="77777777" w:rsidR="00740D57" w:rsidRPr="00FC6188" w:rsidRDefault="00740D57" w:rsidP="00740D57">
      <w:pPr>
        <w:tabs>
          <w:tab w:val="left" w:pos="3924"/>
        </w:tabs>
      </w:pPr>
      <w:r w:rsidRPr="00FC6188">
        <w:tab/>
      </w:r>
    </w:p>
    <w:p w14:paraId="0958D253" w14:textId="77777777" w:rsidR="00740D57" w:rsidRPr="00FC6188" w:rsidRDefault="00740D57" w:rsidP="00740D57">
      <w:pPr>
        <w:pStyle w:val="Heading1"/>
        <w:rPr>
          <w:lang w:val="de-CH"/>
        </w:rPr>
      </w:pPr>
      <w:bookmarkStart w:id="92" w:name="_Toc121210956"/>
      <w:r w:rsidRPr="00FC6188">
        <w:rPr>
          <w:lang w:val="de-CH"/>
        </w:rPr>
        <w:lastRenderedPageBreak/>
        <w:t>Anhang</w:t>
      </w:r>
      <w:bookmarkEnd w:id="92"/>
    </w:p>
    <w:p w14:paraId="2F8979EB" w14:textId="77777777" w:rsidR="00740D57" w:rsidRPr="00FC6188" w:rsidRDefault="00740D57" w:rsidP="00740D57">
      <w:pPr>
        <w:pStyle w:val="IPA-Bullet-1"/>
        <w:numPr>
          <w:ilvl w:val="0"/>
          <w:numId w:val="0"/>
        </w:numPr>
        <w:rPr>
          <w:szCs w:val="22"/>
        </w:rPr>
      </w:pPr>
    </w:p>
    <w:p w14:paraId="4816F5F3" w14:textId="77777777" w:rsidR="00740D57" w:rsidRPr="00FC6188" w:rsidRDefault="00740D57" w:rsidP="00740D57">
      <w:pPr>
        <w:pStyle w:val="IPA-HinweistexteTextkanngelschtwerden"/>
        <w:rPr>
          <w:i w:val="0"/>
          <w:vanish w:val="0"/>
        </w:rPr>
      </w:pPr>
      <w:r w:rsidRPr="00FC6188">
        <w:t>Ausgedruckter Code, Sitzungsprotokolle, usw.: Vollständig aufführen und der Dokumentation beilegen.</w:t>
      </w:r>
    </w:p>
    <w:p w14:paraId="33E6535B" w14:textId="4FF14BFC" w:rsidR="00740D57" w:rsidRPr="00FC6188" w:rsidRDefault="00740D57" w:rsidP="00740D57">
      <w:pPr>
        <w:pStyle w:val="IPA-HinweistexteTextkanngelschtwerden"/>
        <w:rPr>
          <w:i w:val="0"/>
          <w:vanish w:val="0"/>
        </w:rPr>
      </w:pPr>
      <w:r w:rsidRPr="00FC6188">
        <w:t xml:space="preserve">Listings von </w:t>
      </w:r>
      <w:r w:rsidR="000B2093" w:rsidRPr="00FC6188">
        <w:t>Skripten</w:t>
      </w:r>
      <w:r w:rsidRPr="00FC6188">
        <w:t xml:space="preserve"> und Programmen. Die Eigenleistung der Kandidatin oder des Kandidaten muss vollständig dokumentiert sein. Automatisch generierten Code weglassen, wenn für das Verständnis nicht zwingend nötig.</w:t>
      </w:r>
    </w:p>
    <w:p w14:paraId="26188900" w14:textId="77777777" w:rsidR="00740D57" w:rsidRPr="00FC6188" w:rsidRDefault="00740D57" w:rsidP="00740D57">
      <w:pPr>
        <w:pStyle w:val="IPA-HinweistexteTextkanngelschtwerden"/>
        <w:rPr>
          <w:i w:val="0"/>
          <w:vanish w:val="0"/>
        </w:rPr>
      </w:pPr>
      <w:r w:rsidRPr="00FC6188">
        <w:t>Falls Handbücher erstellt wurden, können diese hier als Anhang beigelegt werden.</w:t>
      </w:r>
    </w:p>
    <w:p w14:paraId="164C8EA8" w14:textId="77777777" w:rsidR="00740D57" w:rsidRPr="00FC6188" w:rsidRDefault="00740D57" w:rsidP="00740D57"/>
    <w:p w14:paraId="12098BB7" w14:textId="77777777" w:rsidR="00740D57" w:rsidRPr="00FC6188" w:rsidRDefault="00740D57" w:rsidP="00740D57"/>
    <w:p w14:paraId="1341A64D" w14:textId="77777777" w:rsidR="00740D57" w:rsidRPr="00FC6188" w:rsidRDefault="00740D57" w:rsidP="00740D57">
      <w:pPr>
        <w:spacing w:after="200"/>
        <w:rPr>
          <w:rFonts w:eastAsia="Times New Roman" w:cs="Times New Roman"/>
          <w:b/>
          <w:bCs/>
          <w:sz w:val="16"/>
          <w:szCs w:val="24"/>
          <w:lang w:eastAsia="de-DE"/>
        </w:rPr>
      </w:pPr>
    </w:p>
    <w:p w14:paraId="303BE668" w14:textId="77777777" w:rsidR="00737221" w:rsidRPr="00FC6188" w:rsidRDefault="00737221" w:rsidP="00740D57"/>
    <w:sectPr w:rsidR="00737221" w:rsidRPr="00FC6188" w:rsidSect="00733060">
      <w:headerReference w:type="first" r:id="rId35"/>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7A9CD" w14:textId="77777777" w:rsidR="00FD5E85" w:rsidRDefault="00FD5E85" w:rsidP="00DB5FD7">
      <w:pPr>
        <w:spacing w:line="240" w:lineRule="auto"/>
      </w:pPr>
      <w:r>
        <w:separator/>
      </w:r>
    </w:p>
  </w:endnote>
  <w:endnote w:type="continuationSeparator" w:id="0">
    <w:p w14:paraId="1479FDD7" w14:textId="77777777" w:rsidR="00FD5E85" w:rsidRDefault="00FD5E85"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E59" w14:textId="77777777" w:rsidR="00740D57" w:rsidRDefault="00740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685C" w14:textId="353BE528" w:rsidR="00740D57" w:rsidRPr="006F7A65" w:rsidRDefault="00934733" w:rsidP="00B91690">
    <w:pPr>
      <w:pStyle w:val="Footer"/>
      <w:tabs>
        <w:tab w:val="left" w:pos="3686"/>
        <w:tab w:val="left" w:pos="7371"/>
      </w:tabs>
      <w:spacing w:before="120"/>
      <w:rPr>
        <w:sz w:val="16"/>
        <w:szCs w:val="16"/>
      </w:rPr>
    </w:pPr>
    <w:r w:rsidRPr="00934733">
      <w:rPr>
        <w:sz w:val="16"/>
        <w:szCs w:val="16"/>
        <w:lang w:val="en-CH"/>
      </w:rPr>
      <w:t xml:space="preserve">Montag, 06. </w:t>
    </w:r>
    <w:proofErr w:type="spellStart"/>
    <w:r w:rsidRPr="00934733">
      <w:rPr>
        <w:sz w:val="16"/>
        <w:szCs w:val="16"/>
        <w:lang w:val="en-CH"/>
      </w:rPr>
      <w:t>Dezember</w:t>
    </w:r>
    <w:proofErr w:type="spellEnd"/>
    <w:r w:rsidRPr="00934733">
      <w:rPr>
        <w:sz w:val="16"/>
        <w:szCs w:val="16"/>
        <w:lang w:val="en-CH"/>
      </w:rPr>
      <w:t xml:space="preserve"> 2022</w:t>
    </w:r>
    <w:r w:rsidR="00740D57" w:rsidRPr="006F7A65">
      <w:rPr>
        <w:sz w:val="16"/>
        <w:szCs w:val="16"/>
      </w:rPr>
      <w:tab/>
    </w:r>
    <w:r w:rsidR="00740D57">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Content>
        <w:r w:rsidR="00F75039">
          <w:rPr>
            <w:sz w:val="16"/>
            <w:szCs w:val="16"/>
          </w:rPr>
          <w:t>X 0.3</w:t>
        </w:r>
      </w:sdtContent>
    </w:sdt>
    <w:r w:rsidR="00740D57" w:rsidRPr="006F7A65">
      <w:rPr>
        <w:sz w:val="16"/>
        <w:szCs w:val="16"/>
      </w:rPr>
      <w:tab/>
    </w:r>
    <w:r w:rsidR="00740D57" w:rsidRPr="006F7A65">
      <w:rPr>
        <w:sz w:val="16"/>
        <w:szCs w:val="16"/>
      </w:rPr>
      <w:tab/>
      <w:t xml:space="preserve">Seite </w:t>
    </w:r>
    <w:r w:rsidR="00740D57" w:rsidRPr="006F7A65">
      <w:rPr>
        <w:sz w:val="16"/>
        <w:szCs w:val="16"/>
      </w:rPr>
      <w:fldChar w:fldCharType="begin"/>
    </w:r>
    <w:r w:rsidR="00740D57" w:rsidRPr="006F7A65">
      <w:rPr>
        <w:sz w:val="16"/>
        <w:szCs w:val="16"/>
      </w:rPr>
      <w:instrText>PAGE  \* Arabic  \* MERGEFORMAT</w:instrText>
    </w:r>
    <w:r w:rsidR="00740D57" w:rsidRPr="006F7A65">
      <w:rPr>
        <w:sz w:val="16"/>
        <w:szCs w:val="16"/>
      </w:rPr>
      <w:fldChar w:fldCharType="separate"/>
    </w:r>
    <w:r w:rsidR="00740D57">
      <w:rPr>
        <w:noProof/>
        <w:sz w:val="16"/>
        <w:szCs w:val="16"/>
      </w:rPr>
      <w:t>31</w:t>
    </w:r>
    <w:r w:rsidR="00740D57" w:rsidRPr="006F7A65">
      <w:rPr>
        <w:sz w:val="16"/>
        <w:szCs w:val="16"/>
      </w:rPr>
      <w:fldChar w:fldCharType="end"/>
    </w:r>
    <w:r w:rsidR="00740D57" w:rsidRPr="006F7A65">
      <w:rPr>
        <w:sz w:val="16"/>
        <w:szCs w:val="16"/>
      </w:rPr>
      <w:t xml:space="preserve"> von </w:t>
    </w:r>
    <w:r w:rsidR="00740D57" w:rsidRPr="006F7A65">
      <w:rPr>
        <w:sz w:val="16"/>
        <w:szCs w:val="16"/>
      </w:rPr>
      <w:fldChar w:fldCharType="begin"/>
    </w:r>
    <w:r w:rsidR="00740D57" w:rsidRPr="006F7A65">
      <w:rPr>
        <w:sz w:val="16"/>
        <w:szCs w:val="16"/>
      </w:rPr>
      <w:instrText>NUMPAGES  \* Arabic  \* MERGEFORMAT</w:instrText>
    </w:r>
    <w:r w:rsidR="00740D57" w:rsidRPr="006F7A65">
      <w:rPr>
        <w:sz w:val="16"/>
        <w:szCs w:val="16"/>
      </w:rPr>
      <w:fldChar w:fldCharType="separate"/>
    </w:r>
    <w:r w:rsidR="00740D57">
      <w:rPr>
        <w:noProof/>
        <w:sz w:val="16"/>
        <w:szCs w:val="16"/>
      </w:rPr>
      <w:t>34</w:t>
    </w:r>
    <w:r w:rsidR="00740D57" w:rsidRPr="006F7A65">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6B1A" w14:textId="3C6D0749" w:rsidR="00740D57" w:rsidRPr="00A81307" w:rsidRDefault="00740D57" w:rsidP="00A81307">
    <w:pPr>
      <w:pStyle w:val="Footer"/>
      <w:tabs>
        <w:tab w:val="left" w:pos="3686"/>
        <w:tab w:val="left" w:pos="7371"/>
      </w:tabs>
      <w:rPr>
        <w:sz w:val="16"/>
        <w:szCs w:val="16"/>
      </w:rPr>
    </w:pPr>
    <w:r>
      <w:rPr>
        <w:sz w:val="16"/>
        <w:szCs w:val="16"/>
        <w:lang w:val="en-CH"/>
      </w:rPr>
      <w:t>Montag</w:t>
    </w:r>
    <w:r>
      <w:rPr>
        <w:sz w:val="16"/>
        <w:szCs w:val="16"/>
      </w:rPr>
      <w:t xml:space="preserve">, </w:t>
    </w:r>
    <w:r>
      <w:rPr>
        <w:sz w:val="16"/>
        <w:szCs w:val="16"/>
        <w:lang w:val="en-CH"/>
      </w:rPr>
      <w:t>0</w:t>
    </w:r>
    <w:r w:rsidR="00934733">
      <w:rPr>
        <w:sz w:val="16"/>
        <w:szCs w:val="16"/>
        <w:lang w:val="en-CH"/>
      </w:rPr>
      <w:t>6</w:t>
    </w:r>
    <w:r>
      <w:rPr>
        <w:sz w:val="16"/>
        <w:szCs w:val="16"/>
      </w:rPr>
      <w:t xml:space="preserve">. </w:t>
    </w:r>
    <w:r w:rsidRPr="00965974">
      <w:rPr>
        <w:sz w:val="16"/>
        <w:szCs w:val="16"/>
      </w:rPr>
      <w:t>Dezember</w:t>
    </w:r>
    <w:r>
      <w:rPr>
        <w:sz w:val="16"/>
        <w:szCs w:val="16"/>
      </w:rPr>
      <w:t xml:space="preserve"> 2</w:t>
    </w:r>
    <w:r>
      <w:rPr>
        <w:sz w:val="16"/>
        <w:szCs w:val="16"/>
        <w:lang w:val="en-CH"/>
      </w:rPr>
      <w:t>022</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Content>
        <w:r w:rsidR="00F75039">
          <w:rPr>
            <w:sz w:val="16"/>
            <w:szCs w:val="16"/>
          </w:rPr>
          <w:t>X 0.3</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622562">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622562">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173BE" w14:textId="77777777" w:rsidR="00FD5E85" w:rsidRDefault="00FD5E85" w:rsidP="00DB5FD7">
      <w:pPr>
        <w:spacing w:line="240" w:lineRule="auto"/>
      </w:pPr>
      <w:r>
        <w:separator/>
      </w:r>
    </w:p>
  </w:footnote>
  <w:footnote w:type="continuationSeparator" w:id="0">
    <w:p w14:paraId="0B9F17A4" w14:textId="77777777" w:rsidR="00FD5E85" w:rsidRDefault="00FD5E85"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6CEF" w14:textId="77777777" w:rsidR="00740D57" w:rsidRDefault="00740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0E8D" w14:textId="027E3BCE" w:rsidR="00740D57" w:rsidRDefault="00121564" w:rsidP="000116ED">
    <w:r w:rsidRPr="00121564">
      <w:rPr>
        <w:noProof/>
        <w:sz w:val="18"/>
        <w:szCs w:val="18"/>
        <w:lang w:val="en-CH"/>
      </w:rPr>
      <w:t>V</w:t>
    </w:r>
    <w:r w:rsidRPr="00121564">
      <w:rPr>
        <w:noProof/>
        <w:sz w:val="18"/>
        <w:szCs w:val="18"/>
      </w:rPr>
      <w:t>1: “Mein Dashboard” Seite mit Infos befüllen</w:t>
    </w:r>
    <w:r w:rsidR="00740D57" w:rsidRPr="00B91690">
      <w:rPr>
        <w:sz w:val="18"/>
        <w:szCs w:val="18"/>
      </w:rPr>
      <w:tab/>
    </w:r>
    <w:sdt>
      <w:sdtPr>
        <w:rPr>
          <w:sz w:val="18"/>
          <w:szCs w:val="18"/>
        </w:rPr>
        <w:alias w:val="Autor"/>
        <w:tag w:val=""/>
        <w:id w:val="1419990961"/>
        <w:placeholder>
          <w:docPart w:val="B60C176709AB4A479C4F0240CFF5A525"/>
        </w:placeholder>
        <w:dataBinding w:prefixMappings="xmlns:ns0='http://purl.org/dc/elements/1.1/' xmlns:ns1='http://schemas.openxmlformats.org/package/2006/metadata/core-properties' " w:xpath="/ns1:coreProperties[1]/ns0:creator[1]" w:storeItemID="{6C3C8BC8-F283-45AE-878A-BAB7291924A1}"/>
        <w:text/>
      </w:sdtPr>
      <w:sdtContent>
        <w:r w:rsidR="00740D57">
          <w:rPr>
            <w:sz w:val="18"/>
            <w:szCs w:val="18"/>
          </w:rPr>
          <w:t>Nathan Fahrni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3B88" w14:textId="77777777" w:rsidR="00740D57" w:rsidRPr="00FA56D2" w:rsidRDefault="00740D57" w:rsidP="004E74C9">
    <w:pPr>
      <w:pStyle w:val="Header"/>
      <w:tabs>
        <w:tab w:val="clear" w:pos="9072"/>
        <w:tab w:val="left" w:pos="5070"/>
      </w:tabs>
      <w:rPr>
        <w:sz w:val="28"/>
        <w:szCs w:val="28"/>
      </w:rPr>
    </w:pPr>
    <w:r>
      <w:rPr>
        <w:noProof/>
        <w:lang w:eastAsia="de-CH"/>
      </w:rPr>
      <w:drawing>
        <wp:anchor distT="0" distB="0" distL="114300" distR="114300" simplePos="0" relativeHeight="251655680" behindDoc="0" locked="0" layoutInCell="1" allowOverlap="1" wp14:anchorId="26504A7E" wp14:editId="71467E4A">
          <wp:simplePos x="0" y="0"/>
          <wp:positionH relativeFrom="margin">
            <wp:posOffset>4901565</wp:posOffset>
          </wp:positionH>
          <wp:positionV relativeFrom="paragraph">
            <wp:posOffset>-269240</wp:posOffset>
          </wp:positionV>
          <wp:extent cx="1200150" cy="1200150"/>
          <wp:effectExtent l="0" t="0" r="0" b="0"/>
          <wp:wrapThrough wrapText="bothSides">
            <wp:wrapPolygon edited="0">
              <wp:start x="0" y="0"/>
              <wp:lineTo x="0" y="21257"/>
              <wp:lineTo x="21257" y="21257"/>
              <wp:lineTo x="21257" y="0"/>
              <wp:lineTo x="0" y="0"/>
            </wp:wrapPolygon>
          </wp:wrapThrough>
          <wp:docPr id="24" name="Grafik 23" descr="Bildergebnis für ict berufsbildung b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dergebnis für ict berufsbildung ber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6A68" w14:textId="6FBE8FC1" w:rsidR="00740D57" w:rsidRPr="00F21020" w:rsidRDefault="00000000" w:rsidP="008C50DB">
    <w:pPr>
      <w:pStyle w:val="Header"/>
      <w:rPr>
        <w:sz w:val="16"/>
        <w:szCs w:val="16"/>
      </w:rPr>
    </w:pPr>
    <w:sdt>
      <w:sdtPr>
        <w:rPr>
          <w:sz w:val="16"/>
          <w:szCs w:val="16"/>
        </w:rPr>
        <w:alias w:val="Titel"/>
        <w:tag w:val=""/>
        <w:id w:val="388385517"/>
        <w:placeholder>
          <w:docPart w:val="CF173C97F14A4655889A222D9761C44C"/>
        </w:placeholder>
        <w:dataBinding w:prefixMappings="xmlns:ns0='http://purl.org/dc/elements/1.1/' xmlns:ns1='http://schemas.openxmlformats.org/package/2006/metadata/core-properties' " w:xpath="/ns1:coreProperties[1]/ns0:title[1]" w:storeItemID="{6C3C8BC8-F283-45AE-878A-BAB7291924A1}"/>
        <w:text/>
      </w:sdtPr>
      <w:sdtContent>
        <w:r w:rsidR="00763497">
          <w:rPr>
            <w:sz w:val="16"/>
            <w:szCs w:val="16"/>
          </w:rPr>
          <w:t>V1: “Mein Dashboard” Seite mit Infos befüllen</w:t>
        </w:r>
      </w:sdtContent>
    </w:sdt>
    <w:r w:rsidR="00740D57">
      <w:rPr>
        <w:sz w:val="16"/>
        <w:szCs w:val="16"/>
      </w:rPr>
      <w:tab/>
    </w:r>
    <w:r w:rsidR="00740D57">
      <w:rPr>
        <w:sz w:val="16"/>
        <w:szCs w:val="16"/>
      </w:rPr>
      <w:tab/>
      <w:t>Dein Vor-/ Nachname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0B8C" w14:textId="77777777" w:rsidR="003C41B8" w:rsidRPr="00A81307" w:rsidRDefault="003C41B8"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r>
    <w:r w:rsidRPr="00A81307">
      <w:rPr>
        <w:sz w:val="16"/>
        <w:szCs w:val="16"/>
      </w:rPr>
      <w:t>Vor-/Nachname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159"/>
    <w:multiLevelType w:val="hybridMultilevel"/>
    <w:tmpl w:val="D1F65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C41809"/>
    <w:multiLevelType w:val="hybridMultilevel"/>
    <w:tmpl w:val="9A9E1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B33D47"/>
    <w:multiLevelType w:val="hybridMultilevel"/>
    <w:tmpl w:val="2B604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9840C2F"/>
    <w:multiLevelType w:val="multilevel"/>
    <w:tmpl w:val="1C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C86EC1"/>
    <w:multiLevelType w:val="hybridMultilevel"/>
    <w:tmpl w:val="5B82F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AB284A"/>
    <w:multiLevelType w:val="multilevel"/>
    <w:tmpl w:val="A5C2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86A7A"/>
    <w:multiLevelType w:val="hybridMultilevel"/>
    <w:tmpl w:val="432C48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1734FD3"/>
    <w:multiLevelType w:val="hybridMultilevel"/>
    <w:tmpl w:val="1B84E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B1C631B"/>
    <w:multiLevelType w:val="hybridMultilevel"/>
    <w:tmpl w:val="8530F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FD457DB"/>
    <w:multiLevelType w:val="hybridMultilevel"/>
    <w:tmpl w:val="5EA8C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6E5DB9"/>
    <w:multiLevelType w:val="hybridMultilevel"/>
    <w:tmpl w:val="9B2ED7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AC51D66"/>
    <w:multiLevelType w:val="hybridMultilevel"/>
    <w:tmpl w:val="22382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E2A607E"/>
    <w:multiLevelType w:val="hybridMultilevel"/>
    <w:tmpl w:val="1D18AC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71D1EF7"/>
    <w:multiLevelType w:val="hybridMultilevel"/>
    <w:tmpl w:val="68BC7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97D3DFF"/>
    <w:multiLevelType w:val="hybridMultilevel"/>
    <w:tmpl w:val="DD48C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D4D6E24"/>
    <w:multiLevelType w:val="hybridMultilevel"/>
    <w:tmpl w:val="3F9A7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F0304A5"/>
    <w:multiLevelType w:val="hybridMultilevel"/>
    <w:tmpl w:val="96ACC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0D4A16"/>
    <w:multiLevelType w:val="hybridMultilevel"/>
    <w:tmpl w:val="0B041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9A4114"/>
    <w:multiLevelType w:val="hybridMultilevel"/>
    <w:tmpl w:val="B074C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4360074">
    <w:abstractNumId w:val="5"/>
  </w:num>
  <w:num w:numId="2" w16cid:durableId="1743218910">
    <w:abstractNumId w:val="23"/>
  </w:num>
  <w:num w:numId="3" w16cid:durableId="118231329">
    <w:abstractNumId w:val="15"/>
  </w:num>
  <w:num w:numId="4" w16cid:durableId="796602499">
    <w:abstractNumId w:val="7"/>
  </w:num>
  <w:num w:numId="5" w16cid:durableId="1955671798">
    <w:abstractNumId w:val="17"/>
  </w:num>
  <w:num w:numId="6" w16cid:durableId="1680693456">
    <w:abstractNumId w:val="21"/>
  </w:num>
  <w:num w:numId="7" w16cid:durableId="1339230427">
    <w:abstractNumId w:val="20"/>
  </w:num>
  <w:num w:numId="8" w16cid:durableId="669407980">
    <w:abstractNumId w:val="24"/>
  </w:num>
  <w:num w:numId="9" w16cid:durableId="486946335">
    <w:abstractNumId w:val="14"/>
  </w:num>
  <w:num w:numId="10" w16cid:durableId="1564372763">
    <w:abstractNumId w:val="8"/>
  </w:num>
  <w:num w:numId="11" w16cid:durableId="843201513">
    <w:abstractNumId w:val="4"/>
  </w:num>
  <w:num w:numId="12" w16cid:durableId="948198375">
    <w:abstractNumId w:val="10"/>
  </w:num>
  <w:num w:numId="13" w16cid:durableId="74478463">
    <w:abstractNumId w:val="13"/>
  </w:num>
  <w:num w:numId="14" w16cid:durableId="1603609473">
    <w:abstractNumId w:val="1"/>
  </w:num>
  <w:num w:numId="15" w16cid:durableId="1116676237">
    <w:abstractNumId w:val="3"/>
  </w:num>
  <w:num w:numId="16" w16cid:durableId="35551911">
    <w:abstractNumId w:val="25"/>
  </w:num>
  <w:num w:numId="17" w16cid:durableId="794298592">
    <w:abstractNumId w:val="22"/>
  </w:num>
  <w:num w:numId="18" w16cid:durableId="1174027155">
    <w:abstractNumId w:val="5"/>
  </w:num>
  <w:num w:numId="19" w16cid:durableId="188105210">
    <w:abstractNumId w:val="5"/>
  </w:num>
  <w:num w:numId="20" w16cid:durableId="165291742">
    <w:abstractNumId w:val="6"/>
  </w:num>
  <w:num w:numId="21" w16cid:durableId="876235168">
    <w:abstractNumId w:val="5"/>
  </w:num>
  <w:num w:numId="22" w16cid:durableId="1518616925">
    <w:abstractNumId w:val="5"/>
  </w:num>
  <w:num w:numId="23" w16cid:durableId="2090882389">
    <w:abstractNumId w:val="18"/>
  </w:num>
  <w:num w:numId="24" w16cid:durableId="97064142">
    <w:abstractNumId w:val="12"/>
  </w:num>
  <w:num w:numId="25" w16cid:durableId="1536888197">
    <w:abstractNumId w:val="2"/>
  </w:num>
  <w:num w:numId="26" w16cid:durableId="1564638846">
    <w:abstractNumId w:val="16"/>
  </w:num>
  <w:num w:numId="27" w16cid:durableId="735975230">
    <w:abstractNumId w:val="19"/>
  </w:num>
  <w:num w:numId="28" w16cid:durableId="1331903779">
    <w:abstractNumId w:val="5"/>
  </w:num>
  <w:num w:numId="29" w16cid:durableId="457377656">
    <w:abstractNumId w:val="5"/>
  </w:num>
  <w:num w:numId="30" w16cid:durableId="663170621">
    <w:abstractNumId w:val="5"/>
  </w:num>
  <w:num w:numId="31" w16cid:durableId="944656421">
    <w:abstractNumId w:val="5"/>
  </w:num>
  <w:num w:numId="32" w16cid:durableId="1671715089">
    <w:abstractNumId w:val="5"/>
  </w:num>
  <w:num w:numId="33" w16cid:durableId="194393103">
    <w:abstractNumId w:val="5"/>
  </w:num>
  <w:num w:numId="34" w16cid:durableId="1652519390">
    <w:abstractNumId w:val="5"/>
  </w:num>
  <w:num w:numId="35" w16cid:durableId="2107538164">
    <w:abstractNumId w:val="5"/>
  </w:num>
  <w:num w:numId="36" w16cid:durableId="442649715">
    <w:abstractNumId w:val="26"/>
  </w:num>
  <w:num w:numId="37" w16cid:durableId="1244339473">
    <w:abstractNumId w:val="9"/>
  </w:num>
  <w:num w:numId="38" w16cid:durableId="1598825015">
    <w:abstractNumId w:val="11"/>
  </w:num>
  <w:num w:numId="39" w16cid:durableId="120193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57"/>
    <w:rsid w:val="000200DC"/>
    <w:rsid w:val="000250E5"/>
    <w:rsid w:val="00025978"/>
    <w:rsid w:val="00026D80"/>
    <w:rsid w:val="00056900"/>
    <w:rsid w:val="000652EC"/>
    <w:rsid w:val="00085643"/>
    <w:rsid w:val="000A0DCB"/>
    <w:rsid w:val="000A3364"/>
    <w:rsid w:val="000B2093"/>
    <w:rsid w:val="000B569E"/>
    <w:rsid w:val="000C6437"/>
    <w:rsid w:val="000D4BDE"/>
    <w:rsid w:val="000F0775"/>
    <w:rsid w:val="000F250B"/>
    <w:rsid w:val="000F3B7C"/>
    <w:rsid w:val="00100F2B"/>
    <w:rsid w:val="00105F9B"/>
    <w:rsid w:val="00115452"/>
    <w:rsid w:val="001213A8"/>
    <w:rsid w:val="00121564"/>
    <w:rsid w:val="00137F37"/>
    <w:rsid w:val="001504A9"/>
    <w:rsid w:val="00160FBF"/>
    <w:rsid w:val="00185A90"/>
    <w:rsid w:val="0018603E"/>
    <w:rsid w:val="001933C1"/>
    <w:rsid w:val="00195DBF"/>
    <w:rsid w:val="001A2ACF"/>
    <w:rsid w:val="001B2C71"/>
    <w:rsid w:val="001C7679"/>
    <w:rsid w:val="001D56BC"/>
    <w:rsid w:val="001E3F25"/>
    <w:rsid w:val="001F004E"/>
    <w:rsid w:val="00207787"/>
    <w:rsid w:val="00230C62"/>
    <w:rsid w:val="00242108"/>
    <w:rsid w:val="00260B13"/>
    <w:rsid w:val="00261CBF"/>
    <w:rsid w:val="002723A8"/>
    <w:rsid w:val="00287FEE"/>
    <w:rsid w:val="00291552"/>
    <w:rsid w:val="00292AD8"/>
    <w:rsid w:val="002A1F45"/>
    <w:rsid w:val="002C1882"/>
    <w:rsid w:val="002F6F29"/>
    <w:rsid w:val="00312B69"/>
    <w:rsid w:val="00314F25"/>
    <w:rsid w:val="0032174A"/>
    <w:rsid w:val="0033157B"/>
    <w:rsid w:val="00373ABC"/>
    <w:rsid w:val="0037781D"/>
    <w:rsid w:val="00384FDC"/>
    <w:rsid w:val="00396D44"/>
    <w:rsid w:val="003A4030"/>
    <w:rsid w:val="003A49D0"/>
    <w:rsid w:val="003A55C1"/>
    <w:rsid w:val="003B7110"/>
    <w:rsid w:val="003C39B0"/>
    <w:rsid w:val="003C4198"/>
    <w:rsid w:val="003C41B8"/>
    <w:rsid w:val="003C5A8B"/>
    <w:rsid w:val="003D2DFD"/>
    <w:rsid w:val="003E1A51"/>
    <w:rsid w:val="003E6A48"/>
    <w:rsid w:val="003F0A34"/>
    <w:rsid w:val="003F6AA9"/>
    <w:rsid w:val="003F6F99"/>
    <w:rsid w:val="0040093B"/>
    <w:rsid w:val="00406F65"/>
    <w:rsid w:val="00416499"/>
    <w:rsid w:val="004225EA"/>
    <w:rsid w:val="004256FE"/>
    <w:rsid w:val="004327E8"/>
    <w:rsid w:val="004468AC"/>
    <w:rsid w:val="004503B1"/>
    <w:rsid w:val="0045240F"/>
    <w:rsid w:val="00454FBD"/>
    <w:rsid w:val="004612C6"/>
    <w:rsid w:val="00470104"/>
    <w:rsid w:val="00482F7E"/>
    <w:rsid w:val="0048539A"/>
    <w:rsid w:val="00491E00"/>
    <w:rsid w:val="0049380B"/>
    <w:rsid w:val="00497B44"/>
    <w:rsid w:val="00497E7A"/>
    <w:rsid w:val="004A671A"/>
    <w:rsid w:val="004B0023"/>
    <w:rsid w:val="004B15A5"/>
    <w:rsid w:val="004C3CCA"/>
    <w:rsid w:val="004C5F99"/>
    <w:rsid w:val="004D1147"/>
    <w:rsid w:val="004D1F97"/>
    <w:rsid w:val="004D55D9"/>
    <w:rsid w:val="004D7B13"/>
    <w:rsid w:val="004E74C9"/>
    <w:rsid w:val="004F482D"/>
    <w:rsid w:val="0051580D"/>
    <w:rsid w:val="00526537"/>
    <w:rsid w:val="005434E7"/>
    <w:rsid w:val="00543901"/>
    <w:rsid w:val="00545F89"/>
    <w:rsid w:val="005557AB"/>
    <w:rsid w:val="005662C6"/>
    <w:rsid w:val="00573A50"/>
    <w:rsid w:val="00577A03"/>
    <w:rsid w:val="0058377E"/>
    <w:rsid w:val="0058748D"/>
    <w:rsid w:val="005B0C2F"/>
    <w:rsid w:val="005B0F6D"/>
    <w:rsid w:val="005B4108"/>
    <w:rsid w:val="005C3213"/>
    <w:rsid w:val="005D7FE2"/>
    <w:rsid w:val="005E3477"/>
    <w:rsid w:val="005F079F"/>
    <w:rsid w:val="006030DA"/>
    <w:rsid w:val="006061AC"/>
    <w:rsid w:val="006103ED"/>
    <w:rsid w:val="00622562"/>
    <w:rsid w:val="0062506D"/>
    <w:rsid w:val="006325CE"/>
    <w:rsid w:val="00661801"/>
    <w:rsid w:val="006662B6"/>
    <w:rsid w:val="0066659B"/>
    <w:rsid w:val="00675D4A"/>
    <w:rsid w:val="00682D4C"/>
    <w:rsid w:val="0069442C"/>
    <w:rsid w:val="006A2C91"/>
    <w:rsid w:val="006A57A2"/>
    <w:rsid w:val="006B0FE2"/>
    <w:rsid w:val="006B2DE8"/>
    <w:rsid w:val="006B4F9D"/>
    <w:rsid w:val="006E4A59"/>
    <w:rsid w:val="006F7A65"/>
    <w:rsid w:val="00730138"/>
    <w:rsid w:val="00733060"/>
    <w:rsid w:val="00737221"/>
    <w:rsid w:val="00740D57"/>
    <w:rsid w:val="00751C47"/>
    <w:rsid w:val="00763497"/>
    <w:rsid w:val="00770802"/>
    <w:rsid w:val="00772493"/>
    <w:rsid w:val="007806AA"/>
    <w:rsid w:val="00793B44"/>
    <w:rsid w:val="00794D5A"/>
    <w:rsid w:val="007C274A"/>
    <w:rsid w:val="007C7391"/>
    <w:rsid w:val="007D1396"/>
    <w:rsid w:val="007D2B14"/>
    <w:rsid w:val="007E039B"/>
    <w:rsid w:val="007E5B72"/>
    <w:rsid w:val="007F5B9B"/>
    <w:rsid w:val="007F713B"/>
    <w:rsid w:val="008004C3"/>
    <w:rsid w:val="00804BB8"/>
    <w:rsid w:val="00806887"/>
    <w:rsid w:val="00815B9E"/>
    <w:rsid w:val="008177A7"/>
    <w:rsid w:val="00854DFA"/>
    <w:rsid w:val="008550B2"/>
    <w:rsid w:val="008570BF"/>
    <w:rsid w:val="00861713"/>
    <w:rsid w:val="008703BA"/>
    <w:rsid w:val="00875CE1"/>
    <w:rsid w:val="00880FBB"/>
    <w:rsid w:val="008925DF"/>
    <w:rsid w:val="008A7DAD"/>
    <w:rsid w:val="008B7EDB"/>
    <w:rsid w:val="008C1C6B"/>
    <w:rsid w:val="008C2680"/>
    <w:rsid w:val="008C50DB"/>
    <w:rsid w:val="008E019B"/>
    <w:rsid w:val="008E0DAD"/>
    <w:rsid w:val="008F6D25"/>
    <w:rsid w:val="008F71AF"/>
    <w:rsid w:val="00934733"/>
    <w:rsid w:val="00936C79"/>
    <w:rsid w:val="00944D4C"/>
    <w:rsid w:val="009569DC"/>
    <w:rsid w:val="00956B85"/>
    <w:rsid w:val="00965974"/>
    <w:rsid w:val="00967C98"/>
    <w:rsid w:val="00974CD5"/>
    <w:rsid w:val="009808B2"/>
    <w:rsid w:val="00983212"/>
    <w:rsid w:val="00985B08"/>
    <w:rsid w:val="009868E1"/>
    <w:rsid w:val="00991830"/>
    <w:rsid w:val="009945EE"/>
    <w:rsid w:val="009979DF"/>
    <w:rsid w:val="009A078F"/>
    <w:rsid w:val="009C1F0E"/>
    <w:rsid w:val="009D22F2"/>
    <w:rsid w:val="009D310D"/>
    <w:rsid w:val="00A15206"/>
    <w:rsid w:val="00A1539F"/>
    <w:rsid w:val="00A17991"/>
    <w:rsid w:val="00A22741"/>
    <w:rsid w:val="00A361BB"/>
    <w:rsid w:val="00A3701F"/>
    <w:rsid w:val="00A476A4"/>
    <w:rsid w:val="00A660BE"/>
    <w:rsid w:val="00A66C20"/>
    <w:rsid w:val="00A80B63"/>
    <w:rsid w:val="00A81307"/>
    <w:rsid w:val="00A8700C"/>
    <w:rsid w:val="00AA4073"/>
    <w:rsid w:val="00AA7674"/>
    <w:rsid w:val="00AC5D2B"/>
    <w:rsid w:val="00AD0DE4"/>
    <w:rsid w:val="00AD45AD"/>
    <w:rsid w:val="00AD6274"/>
    <w:rsid w:val="00AE4BF6"/>
    <w:rsid w:val="00B05BEC"/>
    <w:rsid w:val="00B06CE1"/>
    <w:rsid w:val="00B45940"/>
    <w:rsid w:val="00B521D8"/>
    <w:rsid w:val="00B5446A"/>
    <w:rsid w:val="00B678B6"/>
    <w:rsid w:val="00B67DCA"/>
    <w:rsid w:val="00B91690"/>
    <w:rsid w:val="00BA4C0D"/>
    <w:rsid w:val="00BB388C"/>
    <w:rsid w:val="00BB70A0"/>
    <w:rsid w:val="00BC65CA"/>
    <w:rsid w:val="00BE63D2"/>
    <w:rsid w:val="00BE6B50"/>
    <w:rsid w:val="00BF4F14"/>
    <w:rsid w:val="00C02C71"/>
    <w:rsid w:val="00C035CF"/>
    <w:rsid w:val="00C0498D"/>
    <w:rsid w:val="00C17503"/>
    <w:rsid w:val="00C50926"/>
    <w:rsid w:val="00C53A42"/>
    <w:rsid w:val="00C6195D"/>
    <w:rsid w:val="00C70C2B"/>
    <w:rsid w:val="00C728D7"/>
    <w:rsid w:val="00C8029E"/>
    <w:rsid w:val="00C91395"/>
    <w:rsid w:val="00CA3B0C"/>
    <w:rsid w:val="00CA57A0"/>
    <w:rsid w:val="00CA6132"/>
    <w:rsid w:val="00CB43EE"/>
    <w:rsid w:val="00CB76A8"/>
    <w:rsid w:val="00CC29E1"/>
    <w:rsid w:val="00CE3320"/>
    <w:rsid w:val="00CF789B"/>
    <w:rsid w:val="00D04F96"/>
    <w:rsid w:val="00D232DA"/>
    <w:rsid w:val="00D457AD"/>
    <w:rsid w:val="00D72C77"/>
    <w:rsid w:val="00D7587F"/>
    <w:rsid w:val="00D81898"/>
    <w:rsid w:val="00D83BBC"/>
    <w:rsid w:val="00DA2848"/>
    <w:rsid w:val="00DB5FD7"/>
    <w:rsid w:val="00DC77C9"/>
    <w:rsid w:val="00DD0183"/>
    <w:rsid w:val="00DD2F0C"/>
    <w:rsid w:val="00DE6304"/>
    <w:rsid w:val="00E03D36"/>
    <w:rsid w:val="00E072B8"/>
    <w:rsid w:val="00E1026D"/>
    <w:rsid w:val="00E3512A"/>
    <w:rsid w:val="00E40BE5"/>
    <w:rsid w:val="00E52D94"/>
    <w:rsid w:val="00E91A6E"/>
    <w:rsid w:val="00E91CD7"/>
    <w:rsid w:val="00EB7A5F"/>
    <w:rsid w:val="00EC1348"/>
    <w:rsid w:val="00EC7D43"/>
    <w:rsid w:val="00ED47B2"/>
    <w:rsid w:val="00EE7F39"/>
    <w:rsid w:val="00F02283"/>
    <w:rsid w:val="00F1142D"/>
    <w:rsid w:val="00F21020"/>
    <w:rsid w:val="00F304A1"/>
    <w:rsid w:val="00F3126B"/>
    <w:rsid w:val="00F61FAD"/>
    <w:rsid w:val="00F63063"/>
    <w:rsid w:val="00F75039"/>
    <w:rsid w:val="00F8323F"/>
    <w:rsid w:val="00FA56D2"/>
    <w:rsid w:val="00FA6FCA"/>
    <w:rsid w:val="00FB3586"/>
    <w:rsid w:val="00FB709C"/>
    <w:rsid w:val="00FC179C"/>
    <w:rsid w:val="00FC6188"/>
    <w:rsid w:val="00FD5E85"/>
    <w:rsid w:val="00FE2335"/>
    <w:rsid w:val="00FE43F6"/>
    <w:rsid w:val="00FE6E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8EEF2"/>
  <w15:docId w15:val="{FF7DC904-BC8F-45C3-AF82-E89BFBD7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4C3"/>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11">
    <w:name w:val="List Table 2 - Accent 1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51">
    <w:name w:val="List Table 2 - Accent 51"/>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51">
    <w:name w:val="List Table 1 Light - Accent 51"/>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51">
    <w:name w:val="List Table 4 - Accent 51"/>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36"/>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character" w:styleId="CommentReference">
    <w:name w:val="annotation reference"/>
    <w:basedOn w:val="DefaultParagraphFont"/>
    <w:uiPriority w:val="99"/>
    <w:semiHidden/>
    <w:unhideWhenUsed/>
    <w:rsid w:val="00543901"/>
    <w:rPr>
      <w:sz w:val="16"/>
      <w:szCs w:val="16"/>
    </w:rPr>
  </w:style>
  <w:style w:type="paragraph" w:styleId="CommentText">
    <w:name w:val="annotation text"/>
    <w:basedOn w:val="Normal"/>
    <w:link w:val="CommentTextChar"/>
    <w:uiPriority w:val="99"/>
    <w:semiHidden/>
    <w:unhideWhenUsed/>
    <w:rsid w:val="00543901"/>
    <w:pPr>
      <w:spacing w:line="240" w:lineRule="auto"/>
    </w:pPr>
    <w:rPr>
      <w:sz w:val="20"/>
      <w:szCs w:val="20"/>
    </w:rPr>
  </w:style>
  <w:style w:type="character" w:customStyle="1" w:styleId="CommentTextChar">
    <w:name w:val="Comment Text Char"/>
    <w:basedOn w:val="DefaultParagraphFont"/>
    <w:link w:val="CommentText"/>
    <w:uiPriority w:val="99"/>
    <w:semiHidden/>
    <w:rsid w:val="0054390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43901"/>
    <w:rPr>
      <w:b/>
      <w:bCs/>
    </w:rPr>
  </w:style>
  <w:style w:type="character" w:customStyle="1" w:styleId="CommentSubjectChar">
    <w:name w:val="Comment Subject Char"/>
    <w:basedOn w:val="CommentTextChar"/>
    <w:link w:val="CommentSubject"/>
    <w:uiPriority w:val="99"/>
    <w:semiHidden/>
    <w:rsid w:val="00543901"/>
    <w:rPr>
      <w:rFonts w:ascii="Arial" w:hAnsi="Arial"/>
      <w:b/>
      <w:bCs/>
      <w:sz w:val="20"/>
      <w:szCs w:val="20"/>
    </w:rPr>
  </w:style>
  <w:style w:type="character" w:styleId="FollowedHyperlink">
    <w:name w:val="FollowedHyperlink"/>
    <w:basedOn w:val="DefaultParagraphFont"/>
    <w:uiPriority w:val="99"/>
    <w:semiHidden/>
    <w:unhideWhenUsed/>
    <w:rsid w:val="00740D57"/>
    <w:rPr>
      <w:color w:val="800080" w:themeColor="followedHyperlink"/>
      <w:u w:val="single"/>
    </w:rPr>
  </w:style>
  <w:style w:type="character" w:styleId="UnresolvedMention">
    <w:name w:val="Unresolved Mention"/>
    <w:basedOn w:val="DefaultParagraphFont"/>
    <w:uiPriority w:val="99"/>
    <w:semiHidden/>
    <w:unhideWhenUsed/>
    <w:rsid w:val="00740D57"/>
    <w:rPr>
      <w:color w:val="605E5C"/>
      <w:shd w:val="clear" w:color="auto" w:fill="E1DFDD"/>
    </w:rPr>
  </w:style>
  <w:style w:type="paragraph" w:styleId="NormalWeb">
    <w:name w:val="Normal (Web)"/>
    <w:basedOn w:val="Normal"/>
    <w:uiPriority w:val="99"/>
    <w:semiHidden/>
    <w:unhideWhenUsed/>
    <w:rsid w:val="00740D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740D57"/>
    <w:rPr>
      <w:b/>
      <w:bCs/>
    </w:rPr>
  </w:style>
  <w:style w:type="character" w:customStyle="1" w:styleId="fabric-editor-annotation">
    <w:name w:val="fabric-editor-annotation"/>
    <w:basedOn w:val="DefaultParagraphFont"/>
    <w:rsid w:val="00740D57"/>
  </w:style>
  <w:style w:type="character" w:styleId="LineNumber">
    <w:name w:val="line number"/>
    <w:basedOn w:val="DefaultParagraphFont"/>
    <w:uiPriority w:val="99"/>
    <w:semiHidden/>
    <w:unhideWhenUsed/>
    <w:rsid w:val="00740D57"/>
  </w:style>
  <w:style w:type="paragraph" w:styleId="TOCHeading">
    <w:name w:val="TOC Heading"/>
    <w:basedOn w:val="Heading1"/>
    <w:next w:val="Normal"/>
    <w:uiPriority w:val="39"/>
    <w:unhideWhenUsed/>
    <w:qFormat/>
    <w:rsid w:val="00E3512A"/>
    <w:pPr>
      <w:keepLines/>
      <w:pageBreakBefore w:val="0"/>
      <w:numPr>
        <w:numId w:val="0"/>
      </w:numPr>
      <w:tabs>
        <w:tab w:val="clear" w:pos="851"/>
      </w:tabs>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15349">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apexcharts.com/angular-chart-demos/line-charts/basic/" TargetMode="External"/><Relationship Id="rId18" Type="http://schemas.openxmlformats.org/officeDocument/2006/relationships/header" Target="header2.xml"/><Relationship Id="rId26" Type="http://schemas.openxmlformats.org/officeDocument/2006/relationships/hyperlink" Target="https://github.com/NKFahrni/WGC-Probe-IPA-Dok" TargetMode="External"/><Relationship Id="rId21" Type="http://schemas.openxmlformats.org/officeDocument/2006/relationships/header" Target="header3.xml"/><Relationship Id="rId34" Type="http://schemas.openxmlformats.org/officeDocument/2006/relationships/hyperlink" Target="file:///G:/MSO/Neuer%20Ordner/Dropbox/Kalaidos/CAS%20IT-Management/Seminararbeit/test" TargetMode="External"/><Relationship Id="rId7" Type="http://schemas.openxmlformats.org/officeDocument/2006/relationships/settings" Target="settings.xml"/><Relationship Id="rId12" Type="http://schemas.openxmlformats.org/officeDocument/2006/relationships/hyperlink" Target="https://apexcharts.com/angular-chart-demos/line-charts/basic/" TargetMode="External"/><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hyperlink" Target="https://www.ims-ag.com/media/11251/rz_ims_broschuere_d__low_.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Excel_Worksheet.xlsx"/><Relationship Id="rId32" Type="http://schemas.openxmlformats.org/officeDocument/2006/relationships/hyperlink" Target="http://www.bpmn.org/"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6.emf"/><Relationship Id="rId28" Type="http://schemas.openxmlformats.org/officeDocument/2006/relationships/hyperlink" Target="https://www.appvizer.de/magazin/organisation-planung/projektmanagement/wasserfall-model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 Id="rId27" Type="http://schemas.openxmlformats.org/officeDocument/2006/relationships/hyperlink" Target="https://webgate.atlassian.net/wiki/spaces/WGCLER/pages/1189937153/IPA+DDU+2021" TargetMode="External"/><Relationship Id="rId30" Type="http://schemas.openxmlformats.org/officeDocument/2006/relationships/image" Target="media/image8.png"/><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ork\Probe%20IPA\Probe-IPA-2022-NF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0C176709AB4A479C4F0240CFF5A525"/>
        <w:category>
          <w:name w:val="General"/>
          <w:gallery w:val="placeholder"/>
        </w:category>
        <w:types>
          <w:type w:val="bbPlcHdr"/>
        </w:types>
        <w:behaviors>
          <w:behavior w:val="content"/>
        </w:behaviors>
        <w:guid w:val="{58CAE59B-F673-4629-8742-206227653D8E}"/>
      </w:docPartPr>
      <w:docPartBody>
        <w:p w:rsidR="002555C5" w:rsidRDefault="00000000">
          <w:pPr>
            <w:pStyle w:val="B60C176709AB4A479C4F0240CFF5A525"/>
          </w:pPr>
          <w:r w:rsidRPr="00EC671B">
            <w:rPr>
              <w:rStyle w:val="PlaceholderText"/>
            </w:rPr>
            <w:t>[Titel]</w:t>
          </w:r>
        </w:p>
      </w:docPartBody>
    </w:docPart>
    <w:docPart>
      <w:docPartPr>
        <w:name w:val="38DA8BC019E8479A87D821CCB9CD49CC"/>
        <w:category>
          <w:name w:val="General"/>
          <w:gallery w:val="placeholder"/>
        </w:category>
        <w:types>
          <w:type w:val="bbPlcHdr"/>
        </w:types>
        <w:behaviors>
          <w:behavior w:val="content"/>
        </w:behaviors>
        <w:guid w:val="{F02430D9-53DC-4863-B493-60F4170100E3}"/>
      </w:docPartPr>
      <w:docPartBody>
        <w:p w:rsidR="002555C5" w:rsidRDefault="00E911B9" w:rsidP="00E911B9">
          <w:pPr>
            <w:pStyle w:val="38DA8BC019E8479A87D821CCB9CD49CC"/>
          </w:pPr>
          <w:r w:rsidRPr="00C10D68">
            <w:rPr>
              <w:rStyle w:val="PlaceholderText"/>
            </w:rPr>
            <w:t>[Status]</w:t>
          </w:r>
        </w:p>
      </w:docPartBody>
    </w:docPart>
    <w:docPart>
      <w:docPartPr>
        <w:name w:val="18E6FB93440A470CA587D83212CB3E97"/>
        <w:category>
          <w:name w:val="General"/>
          <w:gallery w:val="placeholder"/>
        </w:category>
        <w:types>
          <w:type w:val="bbPlcHdr"/>
        </w:types>
        <w:behaviors>
          <w:behavior w:val="content"/>
        </w:behaviors>
        <w:guid w:val="{330B52E9-B1A8-4F8D-B731-ABABC078EE20}"/>
      </w:docPartPr>
      <w:docPartBody>
        <w:p w:rsidR="002555C5" w:rsidRDefault="00E911B9" w:rsidP="00E911B9">
          <w:pPr>
            <w:pStyle w:val="18E6FB93440A470CA587D83212CB3E97"/>
          </w:pPr>
          <w:r w:rsidRPr="00EC671B">
            <w:rPr>
              <w:rStyle w:val="PlaceholderText"/>
            </w:rPr>
            <w:t>[Titel]</w:t>
          </w:r>
        </w:p>
      </w:docPartBody>
    </w:docPart>
    <w:docPart>
      <w:docPartPr>
        <w:name w:val="6F8EF7AE92064C9293467ED67541E62D"/>
        <w:category>
          <w:name w:val="General"/>
          <w:gallery w:val="placeholder"/>
        </w:category>
        <w:types>
          <w:type w:val="bbPlcHdr"/>
        </w:types>
        <w:behaviors>
          <w:behavior w:val="content"/>
        </w:behaviors>
        <w:guid w:val="{7A7ABBEC-2A40-4433-82BE-2589DDAEA5D4}"/>
      </w:docPartPr>
      <w:docPartBody>
        <w:p w:rsidR="002555C5" w:rsidRDefault="00E911B9" w:rsidP="00E911B9">
          <w:pPr>
            <w:pStyle w:val="6F8EF7AE92064C9293467ED67541E62D"/>
          </w:pPr>
          <w:r w:rsidRPr="00EC671B">
            <w:rPr>
              <w:rStyle w:val="PlaceholderText"/>
            </w:rPr>
            <w:t>[Titel]</w:t>
          </w:r>
        </w:p>
      </w:docPartBody>
    </w:docPart>
    <w:docPart>
      <w:docPartPr>
        <w:name w:val="371BC30F6AC942E2B5A6C4859E614750"/>
        <w:category>
          <w:name w:val="General"/>
          <w:gallery w:val="placeholder"/>
        </w:category>
        <w:types>
          <w:type w:val="bbPlcHdr"/>
        </w:types>
        <w:behaviors>
          <w:behavior w:val="content"/>
        </w:behaviors>
        <w:guid w:val="{85AE6269-2C28-4D8F-9F16-CC2FDD99D117}"/>
      </w:docPartPr>
      <w:docPartBody>
        <w:p w:rsidR="002555C5" w:rsidRDefault="00E911B9" w:rsidP="00E911B9">
          <w:pPr>
            <w:pStyle w:val="371BC30F6AC942E2B5A6C4859E614750"/>
          </w:pPr>
          <w:r w:rsidRPr="00EC671B">
            <w:rPr>
              <w:rStyle w:val="PlaceholderText"/>
            </w:rPr>
            <w:t>[Titel]</w:t>
          </w:r>
        </w:p>
      </w:docPartBody>
    </w:docPart>
    <w:docPart>
      <w:docPartPr>
        <w:name w:val="CF173C97F14A4655889A222D9761C44C"/>
        <w:category>
          <w:name w:val="General"/>
          <w:gallery w:val="placeholder"/>
        </w:category>
        <w:types>
          <w:type w:val="bbPlcHdr"/>
        </w:types>
        <w:behaviors>
          <w:behavior w:val="content"/>
        </w:behaviors>
        <w:guid w:val="{EEC942DE-9D7A-40D4-B7B5-5D513450A80A}"/>
      </w:docPartPr>
      <w:docPartBody>
        <w:p w:rsidR="002555C5" w:rsidRDefault="00E911B9" w:rsidP="00E911B9">
          <w:pPr>
            <w:pStyle w:val="CF173C97F14A4655889A222D9761C44C"/>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B9"/>
    <w:rsid w:val="002555C5"/>
    <w:rsid w:val="003657D9"/>
    <w:rsid w:val="006110BF"/>
    <w:rsid w:val="00664849"/>
    <w:rsid w:val="00820115"/>
    <w:rsid w:val="0082288D"/>
    <w:rsid w:val="009A34E3"/>
    <w:rsid w:val="00E661AA"/>
    <w:rsid w:val="00E911B9"/>
    <w:rsid w:val="00F85B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1B9"/>
    <w:rPr>
      <w:color w:val="808080"/>
    </w:rPr>
  </w:style>
  <w:style w:type="paragraph" w:customStyle="1" w:styleId="B60C176709AB4A479C4F0240CFF5A525">
    <w:name w:val="B60C176709AB4A479C4F0240CFF5A525"/>
  </w:style>
  <w:style w:type="paragraph" w:customStyle="1" w:styleId="38DA8BC019E8479A87D821CCB9CD49CC">
    <w:name w:val="38DA8BC019E8479A87D821CCB9CD49CC"/>
    <w:rsid w:val="00E911B9"/>
  </w:style>
  <w:style w:type="paragraph" w:customStyle="1" w:styleId="18E6FB93440A470CA587D83212CB3E97">
    <w:name w:val="18E6FB93440A470CA587D83212CB3E97"/>
    <w:rsid w:val="00E911B9"/>
  </w:style>
  <w:style w:type="paragraph" w:customStyle="1" w:styleId="6F8EF7AE92064C9293467ED67541E62D">
    <w:name w:val="6F8EF7AE92064C9293467ED67541E62D"/>
    <w:rsid w:val="00E911B9"/>
  </w:style>
  <w:style w:type="paragraph" w:customStyle="1" w:styleId="371BC30F6AC942E2B5A6C4859E614750">
    <w:name w:val="371BC30F6AC942E2B5A6C4859E614750"/>
    <w:rsid w:val="00E911B9"/>
  </w:style>
  <w:style w:type="paragraph" w:customStyle="1" w:styleId="CF173C97F14A4655889A222D9761C44C">
    <w:name w:val="CF173C97F14A4655889A222D9761C44C"/>
    <w:rsid w:val="00E91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00A702B6A5AD74C8244C5856555BAE6" ma:contentTypeVersion="8" ma:contentTypeDescription="Ein neues Dokument erstellen." ma:contentTypeScope="" ma:versionID="b5656930fbf37cb61eb35ac79a0a38fd">
  <xsd:schema xmlns:xsd="http://www.w3.org/2001/XMLSchema" xmlns:xs="http://www.w3.org/2001/XMLSchema" xmlns:p="http://schemas.microsoft.com/office/2006/metadata/properties" xmlns:ns2="f415a1c0-6e5b-4940-b9f6-2c8eb1c4ab3e" targetNamespace="http://schemas.microsoft.com/office/2006/metadata/properties" ma:root="true" ma:fieldsID="daa1d9f4bff76177704e04e98535c946" ns2:_="">
    <xsd:import namespace="f415a1c0-6e5b-4940-b9f6-2c8eb1c4ab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5a1c0-6e5b-4940-b9f6-2c8eb1c4a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94A675-4CA4-4CEA-BF70-D38DE0ED0A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62F904-5501-460E-B3BD-F40884BCC2EF}">
  <ds:schemaRefs>
    <ds:schemaRef ds:uri="http://schemas.openxmlformats.org/officeDocument/2006/bibliography"/>
  </ds:schemaRefs>
</ds:datastoreItem>
</file>

<file path=customXml/itemProps3.xml><?xml version="1.0" encoding="utf-8"?>
<ds:datastoreItem xmlns:ds="http://schemas.openxmlformats.org/officeDocument/2006/customXml" ds:itemID="{4AD337EF-5073-410E-ABB0-1F9AFF8A4F72}">
  <ds:schemaRefs>
    <ds:schemaRef ds:uri="http://schemas.microsoft.com/sharepoint/v3/contenttype/forms"/>
  </ds:schemaRefs>
</ds:datastoreItem>
</file>

<file path=customXml/itemProps4.xml><?xml version="1.0" encoding="utf-8"?>
<ds:datastoreItem xmlns:ds="http://schemas.openxmlformats.org/officeDocument/2006/customXml" ds:itemID="{FF0C8FFC-C705-4B99-B26E-848FF3E42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5a1c0-6e5b-4940-b9f6-2c8eb1c4ab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Probe-IPA-2022-NFA.dotx</Template>
  <TotalTime>0</TotalTime>
  <Pages>39</Pages>
  <Words>5707</Words>
  <Characters>35961</Characters>
  <Application>Microsoft Office Word</Application>
  <DocSecurity>0</DocSecurity>
  <Lines>299</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V1: “Mein Dashboard” Seite mit Infos befüllen</vt:lpstr>
      <vt:lpstr>Vorlage IPA 2018</vt:lpstr>
    </vt:vector>
  </TitlesOfParts>
  <Company>HP</Company>
  <LinksUpToDate>false</LinksUpToDate>
  <CharactersWithSpaces>41585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 “Mein Dashboard” Seite mit Infos befüllen</dc:title>
  <dc:creator>Nathan Fahrni</dc:creator>
  <cp:lastModifiedBy>Nathan Fahrni</cp:lastModifiedBy>
  <cp:revision>55</cp:revision>
  <cp:lastPrinted>2014-12-16T17:01:00Z</cp:lastPrinted>
  <dcterms:created xsi:type="dcterms:W3CDTF">2022-12-05T16:11:00Z</dcterms:created>
  <dcterms:modified xsi:type="dcterms:W3CDTF">2022-12-07T08:38:00Z</dcterms:modified>
  <cp:contentStatus>X 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0x010100C00A702B6A5AD74C8244C5856555BAE6</vt:lpwstr>
  </property>
</Properties>
</file>